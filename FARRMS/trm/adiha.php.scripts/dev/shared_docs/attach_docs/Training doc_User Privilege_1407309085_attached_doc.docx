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F19" w:rsidRPr="00121DB9" w:rsidRDefault="009E5F19" w:rsidP="00D821FC">
      <w:pPr>
        <w:pStyle w:val="Titlepagetext"/>
        <w:spacing w:before="0" w:after="0" w:line="276" w:lineRule="auto"/>
        <w:ind w:left="0"/>
        <w:jc w:val="center"/>
      </w:pPr>
      <w:bookmarkStart w:id="0" w:name="_Ref327450668"/>
      <w:bookmarkStart w:id="1" w:name="_Toc365877497"/>
      <w:r w:rsidRPr="00121DB9">
        <w:rPr>
          <w:noProof/>
        </w:rPr>
        <w:drawing>
          <wp:inline distT="0" distB="0" distL="0" distR="0" wp14:anchorId="7E048687" wp14:editId="0EA9D5D8">
            <wp:extent cx="3686175" cy="687029"/>
            <wp:effectExtent l="0" t="0" r="0" b="0"/>
            <wp:docPr id="327" name="Picture 327" descr="PSlogo_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logo_m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6340" cy="690787"/>
                    </a:xfrm>
                    <a:prstGeom prst="rect">
                      <a:avLst/>
                    </a:prstGeom>
                    <a:noFill/>
                    <a:ln>
                      <a:noFill/>
                    </a:ln>
                  </pic:spPr>
                </pic:pic>
              </a:graphicData>
            </a:graphic>
          </wp:inline>
        </w:drawing>
      </w:r>
    </w:p>
    <w:p w:rsidR="009E5F19" w:rsidRPr="00121DB9" w:rsidRDefault="009E5F19" w:rsidP="00C31549"/>
    <w:p w:rsidR="009E5F19" w:rsidRPr="00121DB9" w:rsidRDefault="009E5F19" w:rsidP="00C31549">
      <w:pPr>
        <w:spacing w:after="200" w:line="276" w:lineRule="auto"/>
      </w:pPr>
    </w:p>
    <w:p w:rsidR="00BA0C32" w:rsidRPr="00121DB9" w:rsidRDefault="00BA0C32" w:rsidP="00C31549">
      <w:pPr>
        <w:spacing w:after="200" w:line="276" w:lineRule="auto"/>
      </w:pPr>
    </w:p>
    <w:p w:rsidR="00BA0C32" w:rsidRPr="00121DB9" w:rsidRDefault="00BA0C32" w:rsidP="00C31549">
      <w:pPr>
        <w:spacing w:after="200" w:line="276" w:lineRule="auto"/>
      </w:pPr>
    </w:p>
    <w:p w:rsidR="00BA0C32" w:rsidRPr="00121DB9" w:rsidRDefault="00BA0C32" w:rsidP="00C31549">
      <w:pPr>
        <w:spacing w:after="200" w:line="276" w:lineRule="auto"/>
      </w:pPr>
    </w:p>
    <w:p w:rsidR="00BA0C32" w:rsidRPr="00121DB9" w:rsidRDefault="00BA0C32" w:rsidP="00C31549">
      <w:pPr>
        <w:spacing w:after="200" w:line="276" w:lineRule="auto"/>
      </w:pPr>
    </w:p>
    <w:p w:rsidR="009E5F19" w:rsidRPr="00121DB9" w:rsidRDefault="009E5F19" w:rsidP="00C31549">
      <w:pPr>
        <w:spacing w:after="200" w:line="276" w:lineRule="auto"/>
      </w:pPr>
    </w:p>
    <w:p w:rsidR="009E5F19" w:rsidRPr="00121DB9" w:rsidRDefault="009E5F19" w:rsidP="00C31549">
      <w:pPr>
        <w:spacing w:after="200" w:line="276" w:lineRule="auto"/>
      </w:pPr>
      <w:r w:rsidRPr="00121DB9">
        <w:rPr>
          <w:noProof/>
        </w:rPr>
        <mc:AlternateContent>
          <mc:Choice Requires="wps">
            <w:drawing>
              <wp:anchor distT="0" distB="0" distL="114300" distR="114300" simplePos="0" relativeHeight="251749376" behindDoc="0" locked="0" layoutInCell="1" allowOverlap="1" wp14:anchorId="247D690E" wp14:editId="7A3410A7">
                <wp:simplePos x="0" y="0"/>
                <wp:positionH relativeFrom="column">
                  <wp:posOffset>323850</wp:posOffset>
                </wp:positionH>
                <wp:positionV relativeFrom="paragraph">
                  <wp:posOffset>186690</wp:posOffset>
                </wp:positionV>
                <wp:extent cx="885825" cy="800100"/>
                <wp:effectExtent l="0" t="0" r="28575" b="19050"/>
                <wp:wrapNone/>
                <wp:docPr id="32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85825" cy="800100"/>
                        </a:xfrm>
                        <a:prstGeom prst="rect">
                          <a:avLst/>
                        </a:prstGeom>
                        <a:solidFill>
                          <a:srgbClr val="92D050">
                            <a:alpha val="80000"/>
                          </a:srgbClr>
                        </a:solidFill>
                        <a:ln w="12700">
                          <a:solidFill>
                            <a:sysClr val="window" lastClr="FFFFFF"/>
                          </a:solidFill>
                          <a:miter lim="800000"/>
                          <a:headEnd/>
                          <a:tailEnd/>
                        </a:ln>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0985CF8" id="Rectangle 9" o:spid="_x0000_s1026" style="position:absolute;margin-left:25.5pt;margin-top:14.7pt;width:69.75pt;height:63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" fillcolor="#92d050" strokecolor="window" strokeweight="1pt">
                <v:fill opacity="52428f"/>
              </v:rect>
            </w:pict>
          </mc:Fallback>
        </mc:AlternateContent>
      </w:r>
    </w:p>
    <w:p w:rsidR="009E5F19" w:rsidRPr="00121DB9" w:rsidRDefault="009E5F19" w:rsidP="00C31549">
      <w:pPr>
        <w:spacing w:after="200" w:line="276" w:lineRule="auto"/>
      </w:pPr>
    </w:p>
    <w:p w:rsidR="009E5F19" w:rsidRPr="00121DB9" w:rsidRDefault="009E5F19" w:rsidP="00C31549">
      <w:pPr>
        <w:spacing w:after="200" w:line="276" w:lineRule="auto"/>
      </w:pPr>
    </w:p>
    <w:p w:rsidR="009E5F19" w:rsidRPr="00121DB9" w:rsidRDefault="009E5F19" w:rsidP="00C31549">
      <w:pPr>
        <w:spacing w:after="200" w:line="276" w:lineRule="auto"/>
        <w:ind w:left="1440" w:firstLine="720"/>
        <w:rPr>
          <w:rFonts w:asciiTheme="majorHAnsi" w:hAnsiTheme="majorHAnsi"/>
          <w:b/>
          <w:sz w:val="56"/>
        </w:rPr>
      </w:pPr>
      <w:r w:rsidRPr="00121DB9">
        <w:rPr>
          <w:noProof/>
          <w:sz w:val="20"/>
        </w:rPr>
        <mc:AlternateContent>
          <mc:Choice Requires="wps">
            <w:drawing>
              <wp:anchor distT="0" distB="0" distL="114300" distR="114300" simplePos="0" relativeHeight="251752448" behindDoc="0" locked="0" layoutInCell="1" allowOverlap="1" wp14:anchorId="3A6FDD51" wp14:editId="708A2FA2">
                <wp:simplePos x="0" y="0"/>
                <wp:positionH relativeFrom="column">
                  <wp:posOffset>1362075</wp:posOffset>
                </wp:positionH>
                <wp:positionV relativeFrom="paragraph">
                  <wp:posOffset>553085</wp:posOffset>
                </wp:positionV>
                <wp:extent cx="3838575" cy="0"/>
                <wp:effectExtent l="0" t="0" r="9525" b="19050"/>
                <wp:wrapNone/>
                <wp:docPr id="324" name="Straight Connector 324"/>
                <wp:cNvGraphicFramePr/>
                <a:graphic xmlns:a="http://schemas.openxmlformats.org/drawingml/2006/main">
                  <a:graphicData uri="http://schemas.microsoft.com/office/word/2010/wordprocessingShape">
                    <wps:wsp>
                      <wps:cNvCnPr/>
                      <wps:spPr>
                        <a:xfrm>
                          <a:off x="0" y="0"/>
                          <a:ext cx="3838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342451" id="Straight Connector 324"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25pt,43.55pt" to="409.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" strokecolor="black [3213]" strokeweight="1pt"/>
            </w:pict>
          </mc:Fallback>
        </mc:AlternateContent>
      </w:r>
      <w:r w:rsidRPr="00121DB9">
        <w:rPr>
          <w:noProof/>
        </w:rPr>
        <mc:AlternateContent>
          <mc:Choice Requires="wps">
            <w:drawing>
              <wp:anchor distT="0" distB="0" distL="114300" distR="114300" simplePos="0" relativeHeight="251750400" behindDoc="0" locked="0" layoutInCell="1" allowOverlap="1" wp14:anchorId="00525770" wp14:editId="71F10148">
                <wp:simplePos x="0" y="0"/>
                <wp:positionH relativeFrom="column">
                  <wp:posOffset>-561975</wp:posOffset>
                </wp:positionH>
                <wp:positionV relativeFrom="paragraph">
                  <wp:posOffset>40005</wp:posOffset>
                </wp:positionV>
                <wp:extent cx="885825" cy="800100"/>
                <wp:effectExtent l="0" t="0" r="28575" b="19050"/>
                <wp:wrapNone/>
                <wp:docPr id="32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85825" cy="800100"/>
                        </a:xfrm>
                        <a:prstGeom prst="rect">
                          <a:avLst/>
                        </a:prstGeom>
                        <a:solidFill>
                          <a:srgbClr val="92D050">
                            <a:alpha val="80000"/>
                          </a:srgbClr>
                        </a:solidFill>
                        <a:ln w="12700">
                          <a:solidFill>
                            <a:sysClr val="window" lastClr="FFFFFF"/>
                          </a:solidFill>
                          <a:miter lim="800000"/>
                          <a:headEnd/>
                          <a:tailEnd/>
                        </a:ln>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CA502C4" id="Rectangle 9" o:spid="_x0000_s1026" style="position:absolute;margin-left:-44.25pt;margin-top:3.15pt;width:69.75pt;height:63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" fillcolor="#92d050" strokecolor="window" strokeweight="1pt">
                <v:fill opacity="52428f"/>
              </v:rect>
            </w:pict>
          </mc:Fallback>
        </mc:AlternateContent>
      </w:r>
      <w:r w:rsidR="003B0F63">
        <w:rPr>
          <w:rFonts w:asciiTheme="majorHAnsi" w:hAnsiTheme="majorHAnsi"/>
          <w:b/>
          <w:sz w:val="56"/>
        </w:rPr>
        <w:t>User Privilege</w:t>
      </w:r>
      <w:r w:rsidR="00BA0C32" w:rsidRPr="00121DB9">
        <w:rPr>
          <w:rFonts w:asciiTheme="majorHAnsi" w:hAnsiTheme="majorHAnsi"/>
          <w:b/>
          <w:sz w:val="56"/>
        </w:rPr>
        <w:t xml:space="preserve"> </w:t>
      </w:r>
      <w:r w:rsidRPr="00121DB9">
        <w:rPr>
          <w:rFonts w:asciiTheme="majorHAnsi" w:hAnsiTheme="majorHAnsi"/>
          <w:b/>
          <w:sz w:val="56"/>
        </w:rPr>
        <w:t xml:space="preserve"> </w:t>
      </w:r>
    </w:p>
    <w:p w:rsidR="009E5F19" w:rsidRPr="00121DB9" w:rsidRDefault="009E5F19" w:rsidP="00C31549">
      <w:pPr>
        <w:spacing w:line="276" w:lineRule="auto"/>
        <w:ind w:left="1440" w:firstLine="720"/>
        <w:rPr>
          <w:rFonts w:asciiTheme="majorHAnsi" w:hAnsiTheme="majorHAnsi"/>
          <w:b/>
          <w:sz w:val="36"/>
        </w:rPr>
      </w:pPr>
      <w:r w:rsidRPr="00121DB9">
        <w:rPr>
          <w:noProof/>
          <w:sz w:val="20"/>
        </w:rPr>
        <mc:AlternateContent>
          <mc:Choice Requires="wps">
            <w:drawing>
              <wp:anchor distT="0" distB="0" distL="114300" distR="114300" simplePos="0" relativeHeight="251751424" behindDoc="0" locked="0" layoutInCell="1" allowOverlap="1" wp14:anchorId="45CB1DB2" wp14:editId="1C3F052A">
                <wp:simplePos x="0" y="0"/>
                <wp:positionH relativeFrom="column">
                  <wp:posOffset>323850</wp:posOffset>
                </wp:positionH>
                <wp:positionV relativeFrom="paragraph">
                  <wp:posOffset>234950</wp:posOffset>
                </wp:positionV>
                <wp:extent cx="885825" cy="800100"/>
                <wp:effectExtent l="0" t="0" r="28575" b="19050"/>
                <wp:wrapNone/>
                <wp:docPr id="32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85825" cy="800100"/>
                        </a:xfrm>
                        <a:prstGeom prst="rect">
                          <a:avLst/>
                        </a:prstGeom>
                        <a:solidFill>
                          <a:srgbClr val="92D050">
                            <a:alpha val="80000"/>
                          </a:srgbClr>
                        </a:solidFill>
                        <a:ln w="12700">
                          <a:solidFill>
                            <a:sysClr val="window" lastClr="FFFFFF"/>
                          </a:solidFill>
                          <a:miter lim="800000"/>
                          <a:headEnd/>
                          <a:tailEnd/>
                        </a:ln>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3D51B6B" id="Rectangle 9" o:spid="_x0000_s1026" style="position:absolute;margin-left:25.5pt;margin-top:18.5pt;width:69.75pt;height:63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" fillcolor="#92d050" strokecolor="window" strokeweight="1pt">
                <v:fill opacity="52428f"/>
              </v:rect>
            </w:pict>
          </mc:Fallback>
        </mc:AlternateContent>
      </w:r>
      <w:r w:rsidR="00D74361" w:rsidRPr="00121DB9">
        <w:rPr>
          <w:rFonts w:asciiTheme="majorHAnsi" w:hAnsiTheme="majorHAnsi"/>
          <w:b/>
          <w:sz w:val="36"/>
        </w:rPr>
        <w:t>User Manual</w:t>
      </w:r>
    </w:p>
    <w:p w:rsidR="009E5F19" w:rsidRPr="00714F0B" w:rsidRDefault="009E5F19" w:rsidP="00C31549">
      <w:pPr>
        <w:spacing w:after="200" w:line="276" w:lineRule="auto"/>
        <w:ind w:left="1440" w:firstLine="720"/>
        <w:rPr>
          <w:rFonts w:asciiTheme="majorHAnsi" w:hAnsiTheme="majorHAnsi"/>
          <w:b/>
          <w:sz w:val="52"/>
        </w:rPr>
      </w:pPr>
      <w:r w:rsidRPr="00714F0B">
        <w:rPr>
          <w:rFonts w:asciiTheme="majorHAnsi" w:hAnsiTheme="majorHAnsi"/>
          <w:b/>
          <w:sz w:val="32"/>
        </w:rPr>
        <w:t xml:space="preserve"> </w:t>
      </w:r>
    </w:p>
    <w:p w:rsidR="009E5F19" w:rsidRPr="001F561B" w:rsidRDefault="009E5F19" w:rsidP="00C31549">
      <w:pPr>
        <w:tabs>
          <w:tab w:val="left" w:pos="3120"/>
        </w:tabs>
        <w:spacing w:after="200" w:line="276" w:lineRule="auto"/>
      </w:pPr>
    </w:p>
    <w:p w:rsidR="009E5F19" w:rsidRPr="001F561B" w:rsidRDefault="009E5F19" w:rsidP="00C31549">
      <w:pPr>
        <w:spacing w:after="200" w:line="276" w:lineRule="auto"/>
        <w:rPr>
          <w:b/>
          <w:sz w:val="28"/>
        </w:rPr>
      </w:pPr>
    </w:p>
    <w:p w:rsidR="009E5F19" w:rsidRPr="001F561B" w:rsidRDefault="009E5F19" w:rsidP="00C31549">
      <w:pPr>
        <w:spacing w:after="200" w:line="276" w:lineRule="auto"/>
        <w:rPr>
          <w:b/>
          <w:sz w:val="28"/>
        </w:rPr>
      </w:pPr>
    </w:p>
    <w:p w:rsidR="009E5F19" w:rsidRPr="001F561B" w:rsidRDefault="009E5F19" w:rsidP="00C31549">
      <w:pPr>
        <w:spacing w:after="200" w:line="276" w:lineRule="auto"/>
        <w:rPr>
          <w:b/>
          <w:sz w:val="28"/>
        </w:rPr>
      </w:pPr>
    </w:p>
    <w:p w:rsidR="009E5F19" w:rsidRPr="001F561B" w:rsidRDefault="009E5F19" w:rsidP="00C31549">
      <w:pPr>
        <w:spacing w:after="200" w:line="276" w:lineRule="auto"/>
        <w:rPr>
          <w:b/>
          <w:sz w:val="28"/>
        </w:rPr>
      </w:pPr>
    </w:p>
    <w:p w:rsidR="00D74361" w:rsidRDefault="00D74361" w:rsidP="00AD473E">
      <w:pPr>
        <w:jc w:val="right"/>
        <w:rPr>
          <w:b/>
          <w:i/>
        </w:rPr>
      </w:pPr>
    </w:p>
    <w:p w:rsidR="00D74361" w:rsidRDefault="00D74361" w:rsidP="00AD473E">
      <w:pPr>
        <w:jc w:val="right"/>
        <w:rPr>
          <w:b/>
          <w:i/>
        </w:rPr>
      </w:pPr>
    </w:p>
    <w:p w:rsidR="00D74361" w:rsidRDefault="00D74361" w:rsidP="00AD473E">
      <w:pPr>
        <w:jc w:val="right"/>
        <w:rPr>
          <w:b/>
          <w:i/>
        </w:rPr>
      </w:pPr>
    </w:p>
    <w:p w:rsidR="00D74361" w:rsidRDefault="00D74361" w:rsidP="00AD473E">
      <w:pPr>
        <w:jc w:val="right"/>
        <w:rPr>
          <w:b/>
          <w:i/>
        </w:rPr>
      </w:pPr>
    </w:p>
    <w:p w:rsidR="00D74361" w:rsidRDefault="00D74361" w:rsidP="00AD473E">
      <w:pPr>
        <w:jc w:val="right"/>
        <w:rPr>
          <w:b/>
          <w:i/>
        </w:rPr>
      </w:pPr>
    </w:p>
    <w:p w:rsidR="00D74361" w:rsidRDefault="00D74361" w:rsidP="00AD473E">
      <w:pPr>
        <w:jc w:val="right"/>
        <w:rPr>
          <w:b/>
          <w:i/>
        </w:rPr>
      </w:pPr>
    </w:p>
    <w:p w:rsidR="00D74361" w:rsidRDefault="00D74361" w:rsidP="00AD473E">
      <w:pPr>
        <w:jc w:val="right"/>
        <w:rPr>
          <w:b/>
          <w:i/>
        </w:rPr>
      </w:pPr>
    </w:p>
    <w:p w:rsidR="00D74361" w:rsidRDefault="00D74361" w:rsidP="00AD473E">
      <w:pPr>
        <w:jc w:val="right"/>
        <w:rPr>
          <w:b/>
          <w:i/>
        </w:rPr>
      </w:pPr>
    </w:p>
    <w:p w:rsidR="009E5F19" w:rsidRPr="00121DB9" w:rsidRDefault="009E5F19" w:rsidP="00AD473E">
      <w:pPr>
        <w:jc w:val="right"/>
        <w:rPr>
          <w:b/>
          <w:i/>
        </w:rPr>
      </w:pPr>
      <w:r w:rsidRPr="00121DB9">
        <w:rPr>
          <w:b/>
          <w:i/>
        </w:rPr>
        <w:t>Version</w:t>
      </w:r>
      <w:r w:rsidR="00BE5996" w:rsidRPr="00121DB9">
        <w:rPr>
          <w:b/>
          <w:i/>
        </w:rPr>
        <w:t>: 1.0</w:t>
      </w:r>
      <w:r w:rsidRPr="00121DB9">
        <w:rPr>
          <w:b/>
          <w:i/>
        </w:rPr>
        <w:t xml:space="preserve">  </w:t>
      </w:r>
    </w:p>
    <w:p w:rsidR="00217E7F" w:rsidRPr="00121DB9" w:rsidRDefault="009E5F19" w:rsidP="00AD473E">
      <w:pPr>
        <w:spacing w:after="200" w:line="276" w:lineRule="auto"/>
        <w:jc w:val="right"/>
        <w:rPr>
          <w:i/>
        </w:rPr>
      </w:pPr>
      <w:r w:rsidRPr="00121DB9">
        <w:rPr>
          <w:i/>
        </w:rPr>
        <w:t xml:space="preserve">Date: </w:t>
      </w:r>
      <w:r w:rsidR="00403E6F">
        <w:rPr>
          <w:i/>
        </w:rPr>
        <w:t>12</w:t>
      </w:r>
      <w:r w:rsidRPr="00121DB9">
        <w:rPr>
          <w:i/>
        </w:rPr>
        <w:t>-</w:t>
      </w:r>
      <w:r w:rsidR="003B0F63">
        <w:rPr>
          <w:i/>
        </w:rPr>
        <w:t>Nov</w:t>
      </w:r>
      <w:r w:rsidRPr="00121DB9">
        <w:rPr>
          <w:i/>
        </w:rPr>
        <w:t>-</w:t>
      </w:r>
      <w:r w:rsidR="00BE5996" w:rsidRPr="00121DB9">
        <w:rPr>
          <w:i/>
        </w:rPr>
        <w:t>2013</w:t>
      </w:r>
    </w:p>
    <w:p w:rsidR="00217E7F" w:rsidRDefault="00217E7F">
      <w:pPr>
        <w:spacing w:after="200" w:line="276" w:lineRule="auto"/>
        <w:rPr>
          <w:rFonts w:eastAsia="Times New Roman" w:cs="Arial"/>
          <w:b/>
          <w:sz w:val="28"/>
          <w:szCs w:val="24"/>
          <w:lang w:val="en-GB"/>
        </w:rPr>
      </w:pPr>
      <w:r w:rsidRPr="00121DB9">
        <w:rPr>
          <w:rFonts w:cs="Arial"/>
          <w:b/>
          <w:sz w:val="28"/>
          <w:szCs w:val="24"/>
          <w:lang w:val="en-GB"/>
        </w:rPr>
        <w:br w:type="page"/>
      </w:r>
    </w:p>
    <w:p w:rsidR="00217E7F" w:rsidRDefault="00217E7F" w:rsidP="00217E7F">
      <w:pPr>
        <w:pStyle w:val="Titlepagetext"/>
        <w:spacing w:before="0" w:after="0" w:line="276" w:lineRule="auto"/>
        <w:ind w:left="0"/>
        <w:jc w:val="center"/>
        <w:rPr>
          <w:rFonts w:ascii="Cambria" w:hAnsi="Cambria" w:cs="Arial"/>
          <w:b/>
          <w:sz w:val="28"/>
          <w:szCs w:val="24"/>
          <w:lang w:val="en-GB"/>
        </w:rPr>
      </w:pPr>
    </w:p>
    <w:p w:rsidR="00217E7F" w:rsidRDefault="00217E7F" w:rsidP="00217E7F">
      <w:pPr>
        <w:pStyle w:val="Titlepagetext"/>
        <w:spacing w:before="0" w:after="0" w:line="276" w:lineRule="auto"/>
        <w:ind w:left="0"/>
        <w:jc w:val="center"/>
        <w:rPr>
          <w:rFonts w:ascii="Cambria" w:hAnsi="Cambria" w:cs="Arial"/>
          <w:b/>
          <w:sz w:val="28"/>
          <w:szCs w:val="24"/>
          <w:lang w:val="en-GB"/>
        </w:rPr>
      </w:pPr>
    </w:p>
    <w:p w:rsidR="00217E7F" w:rsidRDefault="00217E7F" w:rsidP="00217E7F">
      <w:pPr>
        <w:pStyle w:val="Titlepagetext"/>
        <w:spacing w:before="0" w:after="0" w:line="276" w:lineRule="auto"/>
        <w:ind w:left="0"/>
        <w:jc w:val="center"/>
        <w:rPr>
          <w:rFonts w:ascii="Cambria" w:hAnsi="Cambria" w:cs="Arial"/>
          <w:b/>
          <w:sz w:val="28"/>
          <w:szCs w:val="24"/>
          <w:lang w:val="en-GB"/>
        </w:rPr>
      </w:pPr>
    </w:p>
    <w:p w:rsidR="00217E7F" w:rsidRPr="00121DB9" w:rsidRDefault="00217E7F" w:rsidP="00217E7F">
      <w:pPr>
        <w:pStyle w:val="Titlepagetext"/>
        <w:spacing w:before="0" w:after="0" w:line="276" w:lineRule="auto"/>
        <w:ind w:left="0"/>
        <w:jc w:val="center"/>
        <w:rPr>
          <w:rFonts w:ascii="Cambria" w:hAnsi="Cambria" w:cs="Arial"/>
          <w:b/>
          <w:sz w:val="28"/>
          <w:szCs w:val="24"/>
          <w:lang w:val="en-GB"/>
        </w:rPr>
      </w:pPr>
      <w:r w:rsidRPr="00121DB9">
        <w:rPr>
          <w:rFonts w:ascii="Cambria" w:hAnsi="Cambria" w:cs="Arial"/>
          <w:b/>
          <w:sz w:val="28"/>
          <w:szCs w:val="24"/>
          <w:lang w:val="en-GB"/>
        </w:rPr>
        <w:t>Document History</w:t>
      </w:r>
      <w:bookmarkStart w:id="2" w:name="TRevisionHistory"/>
    </w:p>
    <w:p w:rsidR="00217E7F" w:rsidRDefault="00217E7F" w:rsidP="00217E7F">
      <w:pPr>
        <w:pStyle w:val="Titlepagetext"/>
        <w:spacing w:before="0" w:after="0" w:line="276" w:lineRule="auto"/>
        <w:ind w:left="0"/>
        <w:jc w:val="center"/>
        <w:rPr>
          <w:rFonts w:ascii="Cambria" w:hAnsi="Cambria" w:cs="Arial"/>
          <w:b/>
          <w:sz w:val="28"/>
          <w:szCs w:val="24"/>
          <w:lang w:val="en-GB"/>
        </w:rPr>
      </w:pPr>
    </w:p>
    <w:tbl>
      <w:tblPr>
        <w:tblW w:w="9152" w:type="dxa"/>
        <w:tblInd w:w="93" w:type="dxa"/>
        <w:tblLook w:val="04A0" w:firstRow="1" w:lastRow="0" w:firstColumn="1" w:lastColumn="0" w:noHBand="0" w:noVBand="1"/>
      </w:tblPr>
      <w:tblGrid>
        <w:gridCol w:w="1545"/>
        <w:gridCol w:w="990"/>
        <w:gridCol w:w="2610"/>
        <w:gridCol w:w="2070"/>
        <w:gridCol w:w="1937"/>
      </w:tblGrid>
      <w:tr w:rsidR="00217E7F" w:rsidRPr="00422544" w:rsidTr="00BE5996">
        <w:trPr>
          <w:trHeight w:val="300"/>
        </w:trPr>
        <w:tc>
          <w:tcPr>
            <w:tcW w:w="1545" w:type="dxa"/>
            <w:tcBorders>
              <w:top w:val="single" w:sz="4" w:space="0" w:color="auto"/>
              <w:left w:val="single" w:sz="4" w:space="0" w:color="auto"/>
              <w:bottom w:val="single" w:sz="4" w:space="0" w:color="auto"/>
              <w:right w:val="single" w:sz="4" w:space="0" w:color="auto"/>
            </w:tcBorders>
            <w:shd w:val="clear" w:color="000000" w:fill="16365C"/>
            <w:vAlign w:val="center"/>
            <w:hideMark/>
          </w:tcPr>
          <w:bookmarkEnd w:id="2"/>
          <w:p w:rsidR="00217E7F" w:rsidRPr="00121DB9" w:rsidRDefault="00217E7F" w:rsidP="00341E8A">
            <w:pPr>
              <w:rPr>
                <w:rFonts w:asciiTheme="majorHAnsi" w:hAnsiTheme="majorHAnsi"/>
              </w:rPr>
            </w:pPr>
            <w:r w:rsidRPr="00121DB9">
              <w:rPr>
                <w:rFonts w:asciiTheme="majorHAnsi" w:hAnsiTheme="majorHAnsi"/>
              </w:rPr>
              <w:t>Date</w:t>
            </w:r>
          </w:p>
        </w:tc>
        <w:tc>
          <w:tcPr>
            <w:tcW w:w="990" w:type="dxa"/>
            <w:tcBorders>
              <w:top w:val="single" w:sz="4" w:space="0" w:color="auto"/>
              <w:left w:val="nil"/>
              <w:bottom w:val="single" w:sz="4" w:space="0" w:color="auto"/>
              <w:right w:val="single" w:sz="4" w:space="0" w:color="auto"/>
            </w:tcBorders>
            <w:shd w:val="clear" w:color="000000" w:fill="16365C"/>
            <w:vAlign w:val="center"/>
            <w:hideMark/>
          </w:tcPr>
          <w:p w:rsidR="00217E7F" w:rsidRPr="00121DB9" w:rsidRDefault="00217E7F" w:rsidP="00341E8A">
            <w:pPr>
              <w:rPr>
                <w:rFonts w:asciiTheme="majorHAnsi" w:hAnsiTheme="majorHAnsi"/>
              </w:rPr>
            </w:pPr>
            <w:r w:rsidRPr="00121DB9">
              <w:rPr>
                <w:rFonts w:asciiTheme="majorHAnsi" w:hAnsiTheme="majorHAnsi"/>
              </w:rPr>
              <w:t>Version</w:t>
            </w:r>
          </w:p>
        </w:tc>
        <w:tc>
          <w:tcPr>
            <w:tcW w:w="2610" w:type="dxa"/>
            <w:tcBorders>
              <w:top w:val="single" w:sz="4" w:space="0" w:color="auto"/>
              <w:left w:val="nil"/>
              <w:bottom w:val="single" w:sz="4" w:space="0" w:color="auto"/>
              <w:right w:val="single" w:sz="4" w:space="0" w:color="auto"/>
            </w:tcBorders>
            <w:shd w:val="clear" w:color="000000" w:fill="16365C"/>
            <w:vAlign w:val="center"/>
            <w:hideMark/>
          </w:tcPr>
          <w:p w:rsidR="00217E7F" w:rsidRPr="00121DB9" w:rsidRDefault="00217E7F" w:rsidP="00341E8A">
            <w:pPr>
              <w:rPr>
                <w:rFonts w:asciiTheme="majorHAnsi" w:hAnsiTheme="majorHAnsi"/>
              </w:rPr>
            </w:pPr>
            <w:r w:rsidRPr="00121DB9">
              <w:rPr>
                <w:rFonts w:asciiTheme="majorHAnsi" w:hAnsiTheme="majorHAnsi"/>
              </w:rPr>
              <w:t>Description</w:t>
            </w:r>
          </w:p>
        </w:tc>
        <w:tc>
          <w:tcPr>
            <w:tcW w:w="2070" w:type="dxa"/>
            <w:tcBorders>
              <w:top w:val="single" w:sz="4" w:space="0" w:color="auto"/>
              <w:left w:val="nil"/>
              <w:bottom w:val="single" w:sz="4" w:space="0" w:color="auto"/>
              <w:right w:val="single" w:sz="4" w:space="0" w:color="auto"/>
            </w:tcBorders>
            <w:shd w:val="clear" w:color="000000" w:fill="16365C"/>
            <w:vAlign w:val="center"/>
            <w:hideMark/>
          </w:tcPr>
          <w:p w:rsidR="00217E7F" w:rsidRPr="00121DB9" w:rsidRDefault="00217E7F" w:rsidP="00341E8A">
            <w:pPr>
              <w:rPr>
                <w:rFonts w:asciiTheme="majorHAnsi" w:hAnsiTheme="majorHAnsi"/>
              </w:rPr>
            </w:pPr>
            <w:r w:rsidRPr="00121DB9">
              <w:rPr>
                <w:rFonts w:asciiTheme="majorHAnsi" w:hAnsiTheme="majorHAnsi"/>
              </w:rPr>
              <w:t>Prepared by</w:t>
            </w:r>
          </w:p>
        </w:tc>
        <w:tc>
          <w:tcPr>
            <w:tcW w:w="1937" w:type="dxa"/>
            <w:tcBorders>
              <w:top w:val="single" w:sz="4" w:space="0" w:color="auto"/>
              <w:left w:val="nil"/>
              <w:bottom w:val="single" w:sz="4" w:space="0" w:color="auto"/>
              <w:right w:val="single" w:sz="4" w:space="0" w:color="auto"/>
            </w:tcBorders>
            <w:shd w:val="clear" w:color="000000" w:fill="16365C"/>
          </w:tcPr>
          <w:p w:rsidR="00217E7F" w:rsidRPr="00121DB9" w:rsidRDefault="00217E7F" w:rsidP="00341E8A">
            <w:pPr>
              <w:rPr>
                <w:rFonts w:asciiTheme="majorHAnsi" w:hAnsiTheme="majorHAnsi"/>
              </w:rPr>
            </w:pPr>
            <w:r w:rsidRPr="00121DB9">
              <w:rPr>
                <w:rFonts w:asciiTheme="majorHAnsi" w:hAnsiTheme="majorHAnsi"/>
              </w:rPr>
              <w:t>Reviewed By</w:t>
            </w:r>
          </w:p>
        </w:tc>
      </w:tr>
      <w:tr w:rsidR="00217E7F" w:rsidRPr="00422544" w:rsidTr="00BE5996">
        <w:trPr>
          <w:trHeight w:val="557"/>
        </w:trPr>
        <w:tc>
          <w:tcPr>
            <w:tcW w:w="1545" w:type="dxa"/>
            <w:tcBorders>
              <w:top w:val="nil"/>
              <w:left w:val="single" w:sz="4" w:space="0" w:color="auto"/>
              <w:bottom w:val="single" w:sz="4" w:space="0" w:color="auto"/>
              <w:right w:val="single" w:sz="4" w:space="0" w:color="auto"/>
            </w:tcBorders>
            <w:shd w:val="clear" w:color="auto" w:fill="auto"/>
            <w:noWrap/>
            <w:vAlign w:val="center"/>
          </w:tcPr>
          <w:p w:rsidR="00217E7F" w:rsidRPr="00121DB9" w:rsidRDefault="003B06A6" w:rsidP="003B0F63">
            <w:pPr>
              <w:rPr>
                <w:rFonts w:asciiTheme="majorHAnsi" w:hAnsiTheme="majorHAnsi"/>
                <w:color w:val="000000"/>
              </w:rPr>
            </w:pPr>
            <w:r>
              <w:rPr>
                <w:rFonts w:asciiTheme="majorHAnsi" w:hAnsiTheme="majorHAnsi"/>
                <w:color w:val="000000"/>
              </w:rPr>
              <w:t>12</w:t>
            </w:r>
            <w:r w:rsidR="00217E7F" w:rsidRPr="00121DB9">
              <w:rPr>
                <w:rFonts w:asciiTheme="majorHAnsi" w:hAnsiTheme="majorHAnsi"/>
                <w:color w:val="000000"/>
              </w:rPr>
              <w:t>-</w:t>
            </w:r>
            <w:r w:rsidR="003B0F63">
              <w:rPr>
                <w:rFonts w:asciiTheme="majorHAnsi" w:hAnsiTheme="majorHAnsi"/>
                <w:color w:val="000000"/>
              </w:rPr>
              <w:t>Nov</w:t>
            </w:r>
            <w:r w:rsidR="00217E7F" w:rsidRPr="00121DB9">
              <w:rPr>
                <w:rFonts w:asciiTheme="majorHAnsi" w:hAnsiTheme="majorHAnsi"/>
                <w:color w:val="000000"/>
              </w:rPr>
              <w:t>-</w:t>
            </w:r>
            <w:r w:rsidR="00BE5996" w:rsidRPr="00121DB9">
              <w:rPr>
                <w:rFonts w:asciiTheme="majorHAnsi" w:hAnsiTheme="majorHAnsi"/>
                <w:color w:val="000000"/>
              </w:rPr>
              <w:t>2013</w:t>
            </w:r>
          </w:p>
        </w:tc>
        <w:tc>
          <w:tcPr>
            <w:tcW w:w="990" w:type="dxa"/>
            <w:tcBorders>
              <w:top w:val="nil"/>
              <w:left w:val="nil"/>
              <w:bottom w:val="single" w:sz="4" w:space="0" w:color="auto"/>
              <w:right w:val="single" w:sz="4" w:space="0" w:color="auto"/>
            </w:tcBorders>
            <w:shd w:val="clear" w:color="auto" w:fill="auto"/>
            <w:noWrap/>
            <w:vAlign w:val="center"/>
          </w:tcPr>
          <w:p w:rsidR="00217E7F" w:rsidRPr="00D3420F" w:rsidRDefault="003B06A6" w:rsidP="00341E8A">
            <w:pPr>
              <w:rPr>
                <w:rFonts w:asciiTheme="majorHAnsi" w:hAnsiTheme="majorHAnsi"/>
                <w:color w:val="000000"/>
              </w:rPr>
            </w:pPr>
            <w:r>
              <w:rPr>
                <w:rFonts w:asciiTheme="majorHAnsi" w:hAnsiTheme="majorHAnsi"/>
                <w:color w:val="000000"/>
              </w:rPr>
              <w:t>1.0</w:t>
            </w:r>
          </w:p>
        </w:tc>
        <w:tc>
          <w:tcPr>
            <w:tcW w:w="2610" w:type="dxa"/>
            <w:tcBorders>
              <w:top w:val="nil"/>
              <w:left w:val="nil"/>
              <w:bottom w:val="single" w:sz="4" w:space="0" w:color="auto"/>
              <w:right w:val="single" w:sz="4" w:space="0" w:color="auto"/>
            </w:tcBorders>
            <w:shd w:val="clear" w:color="auto" w:fill="auto"/>
            <w:noWrap/>
            <w:vAlign w:val="center"/>
          </w:tcPr>
          <w:p w:rsidR="00217E7F" w:rsidRPr="00121DB9" w:rsidRDefault="00BE5996" w:rsidP="00341E8A">
            <w:pPr>
              <w:rPr>
                <w:rFonts w:asciiTheme="majorHAnsi" w:hAnsiTheme="majorHAnsi"/>
                <w:color w:val="000000"/>
              </w:rPr>
            </w:pPr>
            <w:r w:rsidRPr="00121DB9">
              <w:rPr>
                <w:rFonts w:asciiTheme="majorHAnsi" w:hAnsiTheme="majorHAnsi"/>
                <w:color w:val="000000"/>
              </w:rPr>
              <w:t>Initial Draft Prepared</w:t>
            </w:r>
          </w:p>
        </w:tc>
        <w:tc>
          <w:tcPr>
            <w:tcW w:w="2070" w:type="dxa"/>
            <w:tcBorders>
              <w:top w:val="nil"/>
              <w:left w:val="nil"/>
              <w:bottom w:val="single" w:sz="4" w:space="0" w:color="auto"/>
              <w:right w:val="single" w:sz="4" w:space="0" w:color="auto"/>
            </w:tcBorders>
            <w:shd w:val="clear" w:color="auto" w:fill="auto"/>
            <w:noWrap/>
            <w:vAlign w:val="center"/>
          </w:tcPr>
          <w:p w:rsidR="00217E7F" w:rsidRPr="00121DB9" w:rsidRDefault="00E74F98" w:rsidP="00341E8A">
            <w:pPr>
              <w:rPr>
                <w:rFonts w:asciiTheme="majorHAnsi" w:hAnsiTheme="majorHAnsi"/>
                <w:color w:val="000000"/>
              </w:rPr>
            </w:pPr>
            <w:proofErr w:type="spellStart"/>
            <w:r>
              <w:rPr>
                <w:rFonts w:asciiTheme="majorHAnsi" w:hAnsiTheme="majorHAnsi"/>
                <w:color w:val="000000"/>
              </w:rPr>
              <w:t>Sulochana</w:t>
            </w:r>
            <w:proofErr w:type="spellEnd"/>
            <w:r>
              <w:rPr>
                <w:rFonts w:asciiTheme="majorHAnsi" w:hAnsiTheme="majorHAnsi"/>
                <w:color w:val="000000"/>
              </w:rPr>
              <w:t xml:space="preserve"> </w:t>
            </w:r>
            <w:proofErr w:type="spellStart"/>
            <w:r>
              <w:rPr>
                <w:rFonts w:asciiTheme="majorHAnsi" w:hAnsiTheme="majorHAnsi"/>
                <w:color w:val="000000"/>
              </w:rPr>
              <w:t>Panta</w:t>
            </w:r>
            <w:proofErr w:type="spellEnd"/>
          </w:p>
        </w:tc>
        <w:tc>
          <w:tcPr>
            <w:tcW w:w="1937" w:type="dxa"/>
            <w:tcBorders>
              <w:top w:val="nil"/>
              <w:left w:val="nil"/>
              <w:bottom w:val="single" w:sz="4" w:space="0" w:color="auto"/>
              <w:right w:val="single" w:sz="4" w:space="0" w:color="auto"/>
            </w:tcBorders>
            <w:vAlign w:val="center"/>
          </w:tcPr>
          <w:p w:rsidR="00217E7F" w:rsidRPr="00DC5368" w:rsidRDefault="00217E7F" w:rsidP="00341E8A">
            <w:pPr>
              <w:jc w:val="center"/>
              <w:rPr>
                <w:rFonts w:asciiTheme="majorHAnsi" w:hAnsiTheme="majorHAnsi"/>
                <w:color w:val="000000"/>
              </w:rPr>
            </w:pPr>
          </w:p>
        </w:tc>
      </w:tr>
    </w:tbl>
    <w:p w:rsidR="00217E7F" w:rsidRDefault="00217E7F" w:rsidP="00E666B8">
      <w:pPr>
        <w:pStyle w:val="TOC1"/>
      </w:pPr>
    </w:p>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Default="000C4157" w:rsidP="000C4157"/>
    <w:p w:rsidR="000C4157" w:rsidRPr="000C4157" w:rsidRDefault="000C4157" w:rsidP="000C4157">
      <w:pPr>
        <w:jc w:val="center"/>
        <w:rPr>
          <w:b/>
          <w:sz w:val="28"/>
        </w:rPr>
      </w:pPr>
      <w:r w:rsidRPr="000C4157">
        <w:rPr>
          <w:b/>
          <w:sz w:val="28"/>
        </w:rPr>
        <w:lastRenderedPageBreak/>
        <w:t>Table of Contents</w:t>
      </w:r>
    </w:p>
    <w:p w:rsidR="000C4157" w:rsidRDefault="000C4157" w:rsidP="000C4157"/>
    <w:p w:rsidR="000C4157" w:rsidRDefault="000C4157" w:rsidP="000C4157"/>
    <w:p w:rsidR="000C4157" w:rsidRDefault="000C4157" w:rsidP="000C4157"/>
    <w:p w:rsidR="000C4157" w:rsidRDefault="000C4157" w:rsidP="000C4157"/>
    <w:p w:rsidR="00B43A84" w:rsidRDefault="000C4157">
      <w:pPr>
        <w:pStyle w:val="TOC1"/>
        <w:tabs>
          <w:tab w:val="left" w:pos="440"/>
          <w:tab w:val="right" w:leader="underscore" w:pos="9019"/>
        </w:tabs>
        <w:rPr>
          <w:rFonts w:eastAsiaTheme="minorEastAsia" w:cstheme="minorBidi"/>
          <w:b w:val="0"/>
          <w:bCs w:val="0"/>
          <w:i w:val="0"/>
          <w:iCs w:val="0"/>
          <w:noProof/>
          <w:sz w:val="22"/>
          <w:szCs w:val="22"/>
        </w:rPr>
      </w:pPr>
      <w:r w:rsidRPr="006E1C90">
        <w:rPr>
          <w:rFonts w:ascii="Cambria" w:hAnsi="Cambria"/>
          <w:b w:val="0"/>
          <w:i w:val="0"/>
        </w:rPr>
        <w:fldChar w:fldCharType="begin"/>
      </w:r>
      <w:r w:rsidRPr="006E1C90">
        <w:rPr>
          <w:rFonts w:ascii="Cambria" w:hAnsi="Cambria"/>
          <w:b w:val="0"/>
          <w:i w:val="0"/>
        </w:rPr>
        <w:instrText xml:space="preserve"> TOC \o \h \z \u </w:instrText>
      </w:r>
      <w:r w:rsidRPr="006E1C90">
        <w:rPr>
          <w:rFonts w:ascii="Cambria" w:hAnsi="Cambria"/>
          <w:b w:val="0"/>
          <w:i w:val="0"/>
        </w:rPr>
        <w:fldChar w:fldCharType="separate"/>
      </w:r>
      <w:hyperlink w:anchor="_Toc371683823" w:history="1">
        <w:r w:rsidR="00B43A84" w:rsidRPr="00BE5241">
          <w:rPr>
            <w:rStyle w:val="Hyperlink"/>
            <w:rFonts w:ascii="Cambria" w:hAnsi="Cambria"/>
            <w:noProof/>
          </w:rPr>
          <w:t>1.</w:t>
        </w:r>
        <w:r w:rsidR="00B43A84">
          <w:rPr>
            <w:rFonts w:eastAsiaTheme="minorEastAsia" w:cstheme="minorBidi"/>
            <w:b w:val="0"/>
            <w:bCs w:val="0"/>
            <w:i w:val="0"/>
            <w:iCs w:val="0"/>
            <w:noProof/>
            <w:sz w:val="22"/>
            <w:szCs w:val="22"/>
          </w:rPr>
          <w:tab/>
        </w:r>
        <w:r w:rsidR="00B43A84" w:rsidRPr="00BE5241">
          <w:rPr>
            <w:rStyle w:val="Hyperlink"/>
            <w:noProof/>
          </w:rPr>
          <w:t>Introduction</w:t>
        </w:r>
        <w:r w:rsidR="00B43A84">
          <w:rPr>
            <w:noProof/>
            <w:webHidden/>
          </w:rPr>
          <w:tab/>
        </w:r>
        <w:r w:rsidR="00B43A84">
          <w:rPr>
            <w:noProof/>
            <w:webHidden/>
          </w:rPr>
          <w:fldChar w:fldCharType="begin"/>
        </w:r>
        <w:r w:rsidR="00B43A84">
          <w:rPr>
            <w:noProof/>
            <w:webHidden/>
          </w:rPr>
          <w:instrText xml:space="preserve"> PAGEREF _Toc371683823 \h </w:instrText>
        </w:r>
        <w:r w:rsidR="00B43A84">
          <w:rPr>
            <w:noProof/>
            <w:webHidden/>
          </w:rPr>
        </w:r>
        <w:r w:rsidR="00B43A84">
          <w:rPr>
            <w:noProof/>
            <w:webHidden/>
          </w:rPr>
          <w:fldChar w:fldCharType="separate"/>
        </w:r>
        <w:r w:rsidR="00B43A84">
          <w:rPr>
            <w:noProof/>
            <w:webHidden/>
          </w:rPr>
          <w:t>1</w:t>
        </w:r>
        <w:r w:rsidR="00B43A84">
          <w:rPr>
            <w:noProof/>
            <w:webHidden/>
          </w:rPr>
          <w:fldChar w:fldCharType="end"/>
        </w:r>
      </w:hyperlink>
    </w:p>
    <w:p w:rsidR="00B43A84" w:rsidRDefault="00496F2E">
      <w:pPr>
        <w:pStyle w:val="TOC1"/>
        <w:tabs>
          <w:tab w:val="left" w:pos="440"/>
          <w:tab w:val="right" w:leader="underscore" w:pos="9019"/>
        </w:tabs>
        <w:rPr>
          <w:rFonts w:eastAsiaTheme="minorEastAsia" w:cstheme="minorBidi"/>
          <w:b w:val="0"/>
          <w:bCs w:val="0"/>
          <w:i w:val="0"/>
          <w:iCs w:val="0"/>
          <w:noProof/>
          <w:sz w:val="22"/>
          <w:szCs w:val="22"/>
        </w:rPr>
      </w:pPr>
      <w:hyperlink w:anchor="_Toc371683824" w:history="1">
        <w:r w:rsidR="00B43A84" w:rsidRPr="00BE5241">
          <w:rPr>
            <w:rStyle w:val="Hyperlink"/>
            <w:rFonts w:ascii="Cambria" w:hAnsi="Cambria"/>
            <w:noProof/>
          </w:rPr>
          <w:t>2.</w:t>
        </w:r>
        <w:r w:rsidR="00B43A84">
          <w:rPr>
            <w:rFonts w:eastAsiaTheme="minorEastAsia" w:cstheme="minorBidi"/>
            <w:b w:val="0"/>
            <w:bCs w:val="0"/>
            <w:i w:val="0"/>
            <w:iCs w:val="0"/>
            <w:noProof/>
            <w:sz w:val="22"/>
            <w:szCs w:val="22"/>
          </w:rPr>
          <w:tab/>
        </w:r>
        <w:r w:rsidR="00B43A84" w:rsidRPr="00BE5241">
          <w:rPr>
            <w:rStyle w:val="Hyperlink"/>
            <w:noProof/>
          </w:rPr>
          <w:t>Types of Users</w:t>
        </w:r>
        <w:r w:rsidR="00B43A84">
          <w:rPr>
            <w:noProof/>
            <w:webHidden/>
          </w:rPr>
          <w:tab/>
        </w:r>
        <w:r w:rsidR="00B43A84">
          <w:rPr>
            <w:noProof/>
            <w:webHidden/>
          </w:rPr>
          <w:fldChar w:fldCharType="begin"/>
        </w:r>
        <w:r w:rsidR="00B43A84">
          <w:rPr>
            <w:noProof/>
            <w:webHidden/>
          </w:rPr>
          <w:instrText xml:space="preserve"> PAGEREF _Toc371683824 \h </w:instrText>
        </w:r>
        <w:r w:rsidR="00B43A84">
          <w:rPr>
            <w:noProof/>
            <w:webHidden/>
          </w:rPr>
        </w:r>
        <w:r w:rsidR="00B43A84">
          <w:rPr>
            <w:noProof/>
            <w:webHidden/>
          </w:rPr>
          <w:fldChar w:fldCharType="separate"/>
        </w:r>
        <w:r w:rsidR="00B43A84">
          <w:rPr>
            <w:noProof/>
            <w:webHidden/>
          </w:rPr>
          <w:t>1</w:t>
        </w:r>
        <w:r w:rsidR="00B43A84">
          <w:rPr>
            <w:noProof/>
            <w:webHidden/>
          </w:rPr>
          <w:fldChar w:fldCharType="end"/>
        </w:r>
      </w:hyperlink>
    </w:p>
    <w:p w:rsidR="00B43A84" w:rsidRDefault="00496F2E">
      <w:pPr>
        <w:pStyle w:val="TOC2"/>
        <w:tabs>
          <w:tab w:val="left" w:pos="880"/>
          <w:tab w:val="right" w:leader="underscore" w:pos="9019"/>
        </w:tabs>
        <w:rPr>
          <w:rFonts w:eastAsiaTheme="minorEastAsia" w:cstheme="minorBidi"/>
          <w:b w:val="0"/>
          <w:bCs w:val="0"/>
          <w:noProof/>
        </w:rPr>
      </w:pPr>
      <w:hyperlink w:anchor="_Toc371683825" w:history="1">
        <w:r w:rsidR="00B43A84" w:rsidRPr="00BE5241">
          <w:rPr>
            <w:rStyle w:val="Hyperlink"/>
            <w:noProof/>
          </w:rPr>
          <w:t>2.1.</w:t>
        </w:r>
        <w:r w:rsidR="00B43A84">
          <w:rPr>
            <w:rFonts w:eastAsiaTheme="minorEastAsia" w:cstheme="minorBidi"/>
            <w:b w:val="0"/>
            <w:bCs w:val="0"/>
            <w:noProof/>
          </w:rPr>
          <w:tab/>
        </w:r>
        <w:r w:rsidR="00B43A84" w:rsidRPr="00BE5241">
          <w:rPr>
            <w:rStyle w:val="Hyperlink"/>
            <w:noProof/>
          </w:rPr>
          <w:t>Farrms Admin</w:t>
        </w:r>
        <w:r w:rsidR="00B43A84">
          <w:rPr>
            <w:noProof/>
            <w:webHidden/>
          </w:rPr>
          <w:tab/>
        </w:r>
        <w:r w:rsidR="00B43A84">
          <w:rPr>
            <w:noProof/>
            <w:webHidden/>
          </w:rPr>
          <w:fldChar w:fldCharType="begin"/>
        </w:r>
        <w:r w:rsidR="00B43A84">
          <w:rPr>
            <w:noProof/>
            <w:webHidden/>
          </w:rPr>
          <w:instrText xml:space="preserve"> PAGEREF _Toc371683825 \h </w:instrText>
        </w:r>
        <w:r w:rsidR="00B43A84">
          <w:rPr>
            <w:noProof/>
            <w:webHidden/>
          </w:rPr>
        </w:r>
        <w:r w:rsidR="00B43A84">
          <w:rPr>
            <w:noProof/>
            <w:webHidden/>
          </w:rPr>
          <w:fldChar w:fldCharType="separate"/>
        </w:r>
        <w:r w:rsidR="00B43A84">
          <w:rPr>
            <w:noProof/>
            <w:webHidden/>
          </w:rPr>
          <w:t>1</w:t>
        </w:r>
        <w:r w:rsidR="00B43A84">
          <w:rPr>
            <w:noProof/>
            <w:webHidden/>
          </w:rPr>
          <w:fldChar w:fldCharType="end"/>
        </w:r>
      </w:hyperlink>
    </w:p>
    <w:p w:rsidR="00B43A84" w:rsidRDefault="00496F2E">
      <w:pPr>
        <w:pStyle w:val="TOC2"/>
        <w:tabs>
          <w:tab w:val="left" w:pos="880"/>
          <w:tab w:val="right" w:leader="underscore" w:pos="9019"/>
        </w:tabs>
        <w:rPr>
          <w:rFonts w:eastAsiaTheme="minorEastAsia" w:cstheme="minorBidi"/>
          <w:b w:val="0"/>
          <w:bCs w:val="0"/>
          <w:noProof/>
        </w:rPr>
      </w:pPr>
      <w:hyperlink w:anchor="_Toc371683826" w:history="1">
        <w:r w:rsidR="00B43A84" w:rsidRPr="00BE5241">
          <w:rPr>
            <w:rStyle w:val="Hyperlink"/>
            <w:noProof/>
          </w:rPr>
          <w:t>2.2.</w:t>
        </w:r>
        <w:r w:rsidR="00B43A84">
          <w:rPr>
            <w:rFonts w:eastAsiaTheme="minorEastAsia" w:cstheme="minorBidi"/>
            <w:b w:val="0"/>
            <w:bCs w:val="0"/>
            <w:noProof/>
          </w:rPr>
          <w:tab/>
        </w:r>
        <w:r w:rsidR="00B43A84" w:rsidRPr="00BE5241">
          <w:rPr>
            <w:rStyle w:val="Hyperlink"/>
            <w:noProof/>
          </w:rPr>
          <w:t>Application Admin User</w:t>
        </w:r>
        <w:r w:rsidR="00B43A84">
          <w:rPr>
            <w:noProof/>
            <w:webHidden/>
          </w:rPr>
          <w:tab/>
        </w:r>
        <w:r w:rsidR="00B43A84">
          <w:rPr>
            <w:noProof/>
            <w:webHidden/>
          </w:rPr>
          <w:fldChar w:fldCharType="begin"/>
        </w:r>
        <w:r w:rsidR="00B43A84">
          <w:rPr>
            <w:noProof/>
            <w:webHidden/>
          </w:rPr>
          <w:instrText xml:space="preserve"> PAGEREF _Toc371683826 \h </w:instrText>
        </w:r>
        <w:r w:rsidR="00B43A84">
          <w:rPr>
            <w:noProof/>
            <w:webHidden/>
          </w:rPr>
        </w:r>
        <w:r w:rsidR="00B43A84">
          <w:rPr>
            <w:noProof/>
            <w:webHidden/>
          </w:rPr>
          <w:fldChar w:fldCharType="separate"/>
        </w:r>
        <w:r w:rsidR="00B43A84">
          <w:rPr>
            <w:noProof/>
            <w:webHidden/>
          </w:rPr>
          <w:t>1</w:t>
        </w:r>
        <w:r w:rsidR="00B43A84">
          <w:rPr>
            <w:noProof/>
            <w:webHidden/>
          </w:rPr>
          <w:fldChar w:fldCharType="end"/>
        </w:r>
      </w:hyperlink>
    </w:p>
    <w:p w:rsidR="00B43A84" w:rsidRDefault="00496F2E">
      <w:pPr>
        <w:pStyle w:val="TOC2"/>
        <w:tabs>
          <w:tab w:val="left" w:pos="880"/>
          <w:tab w:val="right" w:leader="underscore" w:pos="9019"/>
        </w:tabs>
        <w:rPr>
          <w:rFonts w:eastAsiaTheme="minorEastAsia" w:cstheme="minorBidi"/>
          <w:b w:val="0"/>
          <w:bCs w:val="0"/>
          <w:noProof/>
        </w:rPr>
      </w:pPr>
      <w:hyperlink w:anchor="_Toc371683827" w:history="1">
        <w:r w:rsidR="00B43A84" w:rsidRPr="00BE5241">
          <w:rPr>
            <w:rStyle w:val="Hyperlink"/>
            <w:noProof/>
          </w:rPr>
          <w:t>2.3.</w:t>
        </w:r>
        <w:r w:rsidR="00B43A84">
          <w:rPr>
            <w:rFonts w:eastAsiaTheme="minorEastAsia" w:cstheme="minorBidi"/>
            <w:b w:val="0"/>
            <w:bCs w:val="0"/>
            <w:noProof/>
          </w:rPr>
          <w:tab/>
        </w:r>
        <w:r w:rsidR="00B43A84" w:rsidRPr="00BE5241">
          <w:rPr>
            <w:rStyle w:val="Hyperlink"/>
            <w:noProof/>
          </w:rPr>
          <w:t>Security</w:t>
        </w:r>
        <w:r w:rsidR="00B43A84" w:rsidRPr="00BE5241">
          <w:rPr>
            <w:rStyle w:val="Hyperlink"/>
            <w:noProof/>
            <w:shd w:val="clear" w:color="auto" w:fill="FFFFFF"/>
          </w:rPr>
          <w:t xml:space="preserve"> Admin User</w:t>
        </w:r>
        <w:r w:rsidR="00B43A84">
          <w:rPr>
            <w:noProof/>
            <w:webHidden/>
          </w:rPr>
          <w:tab/>
        </w:r>
        <w:r w:rsidR="00DB71C4">
          <w:rPr>
            <w:noProof/>
            <w:webHidden/>
          </w:rPr>
          <w:t>4</w:t>
        </w:r>
      </w:hyperlink>
    </w:p>
    <w:p w:rsidR="00B43A84" w:rsidRDefault="00496F2E">
      <w:pPr>
        <w:pStyle w:val="TOC2"/>
        <w:tabs>
          <w:tab w:val="left" w:pos="880"/>
          <w:tab w:val="right" w:leader="underscore" w:pos="9019"/>
        </w:tabs>
        <w:rPr>
          <w:rFonts w:eastAsiaTheme="minorEastAsia" w:cstheme="minorBidi"/>
          <w:b w:val="0"/>
          <w:bCs w:val="0"/>
          <w:noProof/>
        </w:rPr>
      </w:pPr>
      <w:hyperlink w:anchor="_Toc371683828" w:history="1">
        <w:r w:rsidR="00B43A84" w:rsidRPr="00BE5241">
          <w:rPr>
            <w:rStyle w:val="Hyperlink"/>
            <w:noProof/>
          </w:rPr>
          <w:t>2.4.</w:t>
        </w:r>
        <w:r w:rsidR="00B43A84">
          <w:rPr>
            <w:rFonts w:eastAsiaTheme="minorEastAsia" w:cstheme="minorBidi"/>
            <w:b w:val="0"/>
            <w:bCs w:val="0"/>
            <w:noProof/>
          </w:rPr>
          <w:tab/>
        </w:r>
        <w:r w:rsidR="00B43A84" w:rsidRPr="00BE5241">
          <w:rPr>
            <w:rStyle w:val="Hyperlink"/>
            <w:noProof/>
          </w:rPr>
          <w:t>Report Admin User</w:t>
        </w:r>
        <w:r w:rsidR="00B43A84">
          <w:rPr>
            <w:noProof/>
            <w:webHidden/>
          </w:rPr>
          <w:tab/>
        </w:r>
        <w:r w:rsidR="00DB71C4">
          <w:rPr>
            <w:noProof/>
            <w:webHidden/>
          </w:rPr>
          <w:t>5</w:t>
        </w:r>
      </w:hyperlink>
    </w:p>
    <w:p w:rsidR="00B43A84" w:rsidRDefault="00496F2E">
      <w:pPr>
        <w:pStyle w:val="TOC2"/>
        <w:tabs>
          <w:tab w:val="left" w:pos="880"/>
          <w:tab w:val="right" w:leader="underscore" w:pos="9019"/>
        </w:tabs>
        <w:rPr>
          <w:rFonts w:eastAsiaTheme="minorEastAsia" w:cstheme="minorBidi"/>
          <w:b w:val="0"/>
          <w:bCs w:val="0"/>
          <w:noProof/>
        </w:rPr>
      </w:pPr>
      <w:hyperlink w:anchor="_Toc371683829" w:history="1">
        <w:r w:rsidR="00B43A84" w:rsidRPr="00BE5241">
          <w:rPr>
            <w:rStyle w:val="Hyperlink"/>
            <w:noProof/>
          </w:rPr>
          <w:t>2.5.</w:t>
        </w:r>
        <w:r w:rsidR="00B43A84">
          <w:rPr>
            <w:rFonts w:eastAsiaTheme="minorEastAsia" w:cstheme="minorBidi"/>
            <w:b w:val="0"/>
            <w:bCs w:val="0"/>
            <w:noProof/>
          </w:rPr>
          <w:tab/>
        </w:r>
        <w:r w:rsidR="00B43A84" w:rsidRPr="00BE5241">
          <w:rPr>
            <w:rStyle w:val="Hyperlink"/>
            <w:noProof/>
          </w:rPr>
          <w:t>Normal User without User and Roles privilege</w:t>
        </w:r>
        <w:r w:rsidR="00B43A84">
          <w:rPr>
            <w:noProof/>
            <w:webHidden/>
          </w:rPr>
          <w:tab/>
        </w:r>
        <w:r w:rsidR="00DB71C4">
          <w:rPr>
            <w:noProof/>
            <w:webHidden/>
          </w:rPr>
          <w:t>5</w:t>
        </w:r>
      </w:hyperlink>
    </w:p>
    <w:p w:rsidR="00B43A84" w:rsidRDefault="00496F2E">
      <w:pPr>
        <w:pStyle w:val="TOC2"/>
        <w:tabs>
          <w:tab w:val="left" w:pos="880"/>
          <w:tab w:val="right" w:leader="underscore" w:pos="9019"/>
        </w:tabs>
        <w:rPr>
          <w:rFonts w:eastAsiaTheme="minorEastAsia" w:cstheme="minorBidi"/>
          <w:b w:val="0"/>
          <w:bCs w:val="0"/>
          <w:noProof/>
        </w:rPr>
      </w:pPr>
      <w:hyperlink w:anchor="_Toc371683830" w:history="1">
        <w:r w:rsidR="00B43A84" w:rsidRPr="00BE5241">
          <w:rPr>
            <w:rStyle w:val="Hyperlink"/>
            <w:noProof/>
          </w:rPr>
          <w:t>2.6.</w:t>
        </w:r>
        <w:r w:rsidR="00B43A84">
          <w:rPr>
            <w:rFonts w:eastAsiaTheme="minorEastAsia" w:cstheme="minorBidi"/>
            <w:b w:val="0"/>
            <w:bCs w:val="0"/>
            <w:noProof/>
          </w:rPr>
          <w:tab/>
        </w:r>
        <w:r w:rsidR="00B43A84" w:rsidRPr="00BE5241">
          <w:rPr>
            <w:rStyle w:val="Hyperlink"/>
            <w:noProof/>
          </w:rPr>
          <w:t>Normal User with User and Roles privilege</w:t>
        </w:r>
        <w:r w:rsidR="00B43A84">
          <w:rPr>
            <w:noProof/>
            <w:webHidden/>
          </w:rPr>
          <w:tab/>
        </w:r>
        <w:r w:rsidR="00DB71C4">
          <w:rPr>
            <w:noProof/>
            <w:webHidden/>
          </w:rPr>
          <w:t>5</w:t>
        </w:r>
      </w:hyperlink>
    </w:p>
    <w:p w:rsidR="00B43A84" w:rsidRDefault="00496F2E">
      <w:pPr>
        <w:pStyle w:val="TOC1"/>
        <w:tabs>
          <w:tab w:val="left" w:pos="440"/>
          <w:tab w:val="right" w:leader="underscore" w:pos="9019"/>
        </w:tabs>
        <w:rPr>
          <w:rFonts w:eastAsiaTheme="minorEastAsia" w:cstheme="minorBidi"/>
          <w:b w:val="0"/>
          <w:bCs w:val="0"/>
          <w:i w:val="0"/>
          <w:iCs w:val="0"/>
          <w:noProof/>
          <w:sz w:val="22"/>
          <w:szCs w:val="22"/>
        </w:rPr>
      </w:pPr>
      <w:hyperlink w:anchor="_Toc371683831" w:history="1">
        <w:r w:rsidR="00B43A84" w:rsidRPr="00BE5241">
          <w:rPr>
            <w:rStyle w:val="Hyperlink"/>
            <w:rFonts w:ascii="Cambria" w:hAnsi="Cambria"/>
            <w:noProof/>
          </w:rPr>
          <w:t>3.</w:t>
        </w:r>
        <w:r w:rsidR="00B43A84">
          <w:rPr>
            <w:rFonts w:eastAsiaTheme="minorEastAsia" w:cstheme="minorBidi"/>
            <w:b w:val="0"/>
            <w:bCs w:val="0"/>
            <w:i w:val="0"/>
            <w:iCs w:val="0"/>
            <w:noProof/>
            <w:sz w:val="22"/>
            <w:szCs w:val="22"/>
          </w:rPr>
          <w:tab/>
        </w:r>
        <w:r w:rsidR="00B43A84" w:rsidRPr="00BE5241">
          <w:rPr>
            <w:rStyle w:val="Hyperlink"/>
            <w:noProof/>
          </w:rPr>
          <w:t>Usage</w:t>
        </w:r>
        <w:r w:rsidR="00B43A84">
          <w:rPr>
            <w:noProof/>
            <w:webHidden/>
          </w:rPr>
          <w:tab/>
        </w:r>
        <w:r w:rsidR="00DB71C4">
          <w:rPr>
            <w:noProof/>
            <w:webHidden/>
          </w:rPr>
          <w:t>6</w:t>
        </w:r>
      </w:hyperlink>
    </w:p>
    <w:p w:rsidR="00B43A84" w:rsidRDefault="00496F2E">
      <w:pPr>
        <w:pStyle w:val="TOC1"/>
        <w:tabs>
          <w:tab w:val="left" w:pos="440"/>
          <w:tab w:val="right" w:leader="underscore" w:pos="9019"/>
        </w:tabs>
        <w:rPr>
          <w:rFonts w:eastAsiaTheme="minorEastAsia" w:cstheme="minorBidi"/>
          <w:b w:val="0"/>
          <w:bCs w:val="0"/>
          <w:i w:val="0"/>
          <w:iCs w:val="0"/>
          <w:noProof/>
          <w:sz w:val="22"/>
          <w:szCs w:val="22"/>
        </w:rPr>
      </w:pPr>
      <w:hyperlink w:anchor="_Toc371683832" w:history="1">
        <w:r w:rsidR="00B43A84" w:rsidRPr="00BE5241">
          <w:rPr>
            <w:rStyle w:val="Hyperlink"/>
            <w:rFonts w:ascii="Cambria" w:hAnsi="Cambria"/>
            <w:noProof/>
          </w:rPr>
          <w:t>4.</w:t>
        </w:r>
        <w:r w:rsidR="00B43A84">
          <w:rPr>
            <w:rFonts w:eastAsiaTheme="minorEastAsia" w:cstheme="minorBidi"/>
            <w:b w:val="0"/>
            <w:bCs w:val="0"/>
            <w:i w:val="0"/>
            <w:iCs w:val="0"/>
            <w:noProof/>
            <w:sz w:val="22"/>
            <w:szCs w:val="22"/>
          </w:rPr>
          <w:tab/>
        </w:r>
        <w:r w:rsidR="00B43A84" w:rsidRPr="00BE5241">
          <w:rPr>
            <w:rStyle w:val="Hyperlink"/>
            <w:noProof/>
          </w:rPr>
          <w:t>User Privileges</w:t>
        </w:r>
        <w:r w:rsidR="00B43A84">
          <w:rPr>
            <w:noProof/>
            <w:webHidden/>
          </w:rPr>
          <w:tab/>
        </w:r>
        <w:r w:rsidR="00DB71C4">
          <w:rPr>
            <w:noProof/>
            <w:webHidden/>
          </w:rPr>
          <w:t>7</w:t>
        </w:r>
      </w:hyperlink>
    </w:p>
    <w:p w:rsidR="00B43A84" w:rsidRDefault="00496F2E">
      <w:pPr>
        <w:pStyle w:val="TOC1"/>
        <w:tabs>
          <w:tab w:val="left" w:pos="440"/>
          <w:tab w:val="right" w:leader="underscore" w:pos="9019"/>
        </w:tabs>
        <w:rPr>
          <w:rFonts w:eastAsiaTheme="minorEastAsia" w:cstheme="minorBidi"/>
          <w:b w:val="0"/>
          <w:bCs w:val="0"/>
          <w:i w:val="0"/>
          <w:iCs w:val="0"/>
          <w:noProof/>
          <w:sz w:val="22"/>
          <w:szCs w:val="22"/>
        </w:rPr>
      </w:pPr>
      <w:hyperlink w:anchor="_Toc371683833" w:history="1">
        <w:r w:rsidR="00B43A84" w:rsidRPr="00BE5241">
          <w:rPr>
            <w:rStyle w:val="Hyperlink"/>
            <w:rFonts w:ascii="Cambria" w:hAnsi="Cambria"/>
            <w:noProof/>
          </w:rPr>
          <w:t>5.</w:t>
        </w:r>
        <w:r w:rsidR="00B43A84">
          <w:rPr>
            <w:rFonts w:eastAsiaTheme="minorEastAsia" w:cstheme="minorBidi"/>
            <w:b w:val="0"/>
            <w:bCs w:val="0"/>
            <w:i w:val="0"/>
            <w:iCs w:val="0"/>
            <w:noProof/>
            <w:sz w:val="22"/>
            <w:szCs w:val="22"/>
          </w:rPr>
          <w:tab/>
        </w:r>
        <w:r w:rsidR="00E74F98">
          <w:rPr>
            <w:rStyle w:val="Hyperlink"/>
            <w:noProof/>
          </w:rPr>
          <w:t>Test Case</w:t>
        </w:r>
        <w:r w:rsidR="00B43A84">
          <w:rPr>
            <w:noProof/>
            <w:webHidden/>
          </w:rPr>
          <w:tab/>
        </w:r>
        <w:r w:rsidR="00DB71C4">
          <w:rPr>
            <w:noProof/>
            <w:webHidden/>
          </w:rPr>
          <w:t>1</w:t>
        </w:r>
        <w:r w:rsidR="00E20866">
          <w:rPr>
            <w:noProof/>
            <w:webHidden/>
          </w:rPr>
          <w:t>1</w:t>
        </w:r>
      </w:hyperlink>
    </w:p>
    <w:p w:rsidR="000C4157" w:rsidRPr="006E1C90" w:rsidRDefault="000C4157" w:rsidP="006E1C90">
      <w:pPr>
        <w:spacing w:line="360" w:lineRule="auto"/>
        <w:rPr>
          <w:sz w:val="24"/>
        </w:rPr>
      </w:pPr>
      <w:r w:rsidRPr="006E1C90">
        <w:rPr>
          <w:sz w:val="24"/>
        </w:rPr>
        <w:fldChar w:fldCharType="end"/>
      </w:r>
    </w:p>
    <w:p w:rsidR="00217E7F" w:rsidRDefault="00217E7F" w:rsidP="00AD473E">
      <w:pPr>
        <w:spacing w:after="200" w:line="276" w:lineRule="auto"/>
        <w:jc w:val="right"/>
        <w:rPr>
          <w:i/>
        </w:rPr>
        <w:sectPr w:rsidR="00217E7F" w:rsidSect="00DD36C8">
          <w:pgSz w:w="11909" w:h="16834" w:code="9"/>
          <w:pgMar w:top="1152" w:right="1440" w:bottom="1152" w:left="1440" w:header="720" w:footer="720" w:gutter="0"/>
          <w:cols w:space="720"/>
          <w:docGrid w:linePitch="360"/>
        </w:sectPr>
      </w:pPr>
    </w:p>
    <w:p w:rsidR="00034C99" w:rsidRPr="00034C99" w:rsidRDefault="003B0F63" w:rsidP="00034C99">
      <w:pPr>
        <w:pStyle w:val="Heading1"/>
      </w:pPr>
      <w:bookmarkStart w:id="3" w:name="_Toc371683823"/>
      <w:bookmarkEnd w:id="0"/>
      <w:bookmarkEnd w:id="1"/>
      <w:r>
        <w:lastRenderedPageBreak/>
        <w:t>Introduction</w:t>
      </w:r>
      <w:bookmarkEnd w:id="3"/>
    </w:p>
    <w:p w:rsidR="0033057C" w:rsidRDefault="009123E8" w:rsidP="00011129">
      <w:pPr>
        <w:rPr>
          <w:shd w:val="clear" w:color="auto" w:fill="FFFFFF"/>
        </w:rPr>
      </w:pPr>
      <w:r>
        <w:rPr>
          <w:shd w:val="clear" w:color="auto" w:fill="FFFFFF"/>
        </w:rPr>
        <w:t xml:space="preserve">FARRMS application is a role-based, data-level security model. </w:t>
      </w:r>
      <w:r w:rsidR="005E385B">
        <w:rPr>
          <w:shd w:val="clear" w:color="auto" w:fill="FFFFFF"/>
        </w:rPr>
        <w:t xml:space="preserve">Users are assigned with various types of roles </w:t>
      </w:r>
      <w:r>
        <w:rPr>
          <w:shd w:val="clear" w:color="auto" w:fill="FFFFFF"/>
        </w:rPr>
        <w:t>to access particular functionalities within the system.</w:t>
      </w:r>
      <w:r w:rsidR="007F1D0D">
        <w:rPr>
          <w:shd w:val="clear" w:color="auto" w:fill="FFFFFF"/>
        </w:rPr>
        <w:t xml:space="preserve"> Currently, </w:t>
      </w:r>
      <w:r w:rsidR="00D9185D">
        <w:rPr>
          <w:shd w:val="clear" w:color="auto" w:fill="FFFFFF"/>
        </w:rPr>
        <w:t xml:space="preserve">there are six </w:t>
      </w:r>
      <w:r w:rsidR="005E385B">
        <w:rPr>
          <w:shd w:val="clear" w:color="auto" w:fill="FFFFFF"/>
        </w:rPr>
        <w:t xml:space="preserve">types of </w:t>
      </w:r>
      <w:r w:rsidR="00286846">
        <w:rPr>
          <w:shd w:val="clear" w:color="auto" w:fill="FFFFFF"/>
        </w:rPr>
        <w:t xml:space="preserve">users </w:t>
      </w:r>
      <w:r w:rsidR="005E385B">
        <w:rPr>
          <w:shd w:val="clear" w:color="auto" w:fill="FFFFFF"/>
        </w:rPr>
        <w:t>available</w:t>
      </w:r>
      <w:r w:rsidR="00286846">
        <w:rPr>
          <w:shd w:val="clear" w:color="auto" w:fill="FFFFFF"/>
        </w:rPr>
        <w:t xml:space="preserve"> that are assigned with different roles/privileges. </w:t>
      </w:r>
    </w:p>
    <w:p w:rsidR="00286846" w:rsidRDefault="00286846" w:rsidP="00011129">
      <w:pPr>
        <w:rPr>
          <w:shd w:val="clear" w:color="auto" w:fill="FFFFFF"/>
        </w:rPr>
      </w:pPr>
    </w:p>
    <w:p w:rsidR="00286846" w:rsidRDefault="00286846" w:rsidP="00011129">
      <w:pPr>
        <w:rPr>
          <w:shd w:val="clear" w:color="auto" w:fill="FFFFFF"/>
        </w:rPr>
      </w:pPr>
      <w:r>
        <w:rPr>
          <w:shd w:val="clear" w:color="auto" w:fill="FFFFFF"/>
        </w:rPr>
        <w:t>This document describes about the user types and their roles/privileges in the application.</w:t>
      </w:r>
    </w:p>
    <w:p w:rsidR="001F1CDC" w:rsidRDefault="001F1CDC" w:rsidP="00011129">
      <w:pPr>
        <w:rPr>
          <w:shd w:val="clear" w:color="auto" w:fill="FFFFFF"/>
        </w:rPr>
      </w:pPr>
    </w:p>
    <w:p w:rsidR="0012167A" w:rsidRDefault="0012167A" w:rsidP="00011129">
      <w:pPr>
        <w:rPr>
          <w:shd w:val="clear" w:color="auto" w:fill="FFFFFF"/>
        </w:rPr>
      </w:pPr>
    </w:p>
    <w:p w:rsidR="002E061D" w:rsidRDefault="00E767A9" w:rsidP="00921918">
      <w:pPr>
        <w:pStyle w:val="Heading1"/>
      </w:pPr>
      <w:bookmarkStart w:id="4" w:name="_Toc371683824"/>
      <w:r>
        <w:t xml:space="preserve">Types of </w:t>
      </w:r>
      <w:r w:rsidR="00DC5D37">
        <w:t>Users</w:t>
      </w:r>
      <w:bookmarkEnd w:id="4"/>
      <w:r w:rsidR="0082741B">
        <w:t>/Role Types:</w:t>
      </w:r>
    </w:p>
    <w:p w:rsidR="00E767A9" w:rsidRDefault="005B1BC2" w:rsidP="00E767A9">
      <w:r>
        <w:t>F</w:t>
      </w:r>
      <w:r w:rsidR="00E767A9">
        <w:t xml:space="preserve">ollowing </w:t>
      </w:r>
      <w:r>
        <w:t xml:space="preserve">are the </w:t>
      </w:r>
      <w:r w:rsidR="00E767A9">
        <w:t xml:space="preserve">types of </w:t>
      </w:r>
      <w:r w:rsidR="0082741B">
        <w:t>U</w:t>
      </w:r>
      <w:r w:rsidR="00DC5D37">
        <w:t>sers</w:t>
      </w:r>
      <w:r w:rsidR="0082741B">
        <w:t>/ Role Types are</w:t>
      </w:r>
      <w:r w:rsidR="00E270C4">
        <w:t xml:space="preserve"> </w:t>
      </w:r>
      <w:r w:rsidR="00E767A9">
        <w:t xml:space="preserve">available in FARRMS </w:t>
      </w:r>
      <w:r w:rsidR="0082741B">
        <w:t>application:</w:t>
      </w:r>
    </w:p>
    <w:p w:rsidR="005B1BC2" w:rsidRDefault="005B1BC2" w:rsidP="00E767A9"/>
    <w:p w:rsidR="005B1BC2" w:rsidRDefault="005B1BC2" w:rsidP="00F44A7A">
      <w:pPr>
        <w:pStyle w:val="Heading2"/>
      </w:pPr>
      <w:bookmarkStart w:id="5" w:name="_Toc371683825"/>
      <w:proofErr w:type="spellStart"/>
      <w:r>
        <w:t>Farrms</w:t>
      </w:r>
      <w:r w:rsidR="0082741B">
        <w:t>_</w:t>
      </w:r>
      <w:r w:rsidR="00C8532D">
        <w:t>A</w:t>
      </w:r>
      <w:r>
        <w:t>dmin</w:t>
      </w:r>
      <w:bookmarkEnd w:id="5"/>
      <w:proofErr w:type="spellEnd"/>
    </w:p>
    <w:p w:rsidR="005B1BC2" w:rsidRDefault="007E52EE" w:rsidP="007E52EE">
      <w:pPr>
        <w:ind w:firstLine="360"/>
      </w:pPr>
      <w:r>
        <w:t xml:space="preserve">This is a default super user which has unrestricted access to all the modules and functionality of the whole application. </w:t>
      </w:r>
    </w:p>
    <w:p w:rsidR="007E52EE" w:rsidRDefault="007E52EE" w:rsidP="007E52EE">
      <w:pPr>
        <w:ind w:firstLine="360"/>
      </w:pPr>
    </w:p>
    <w:p w:rsidR="007E52EE" w:rsidRDefault="007E52EE" w:rsidP="00F44A7A">
      <w:pPr>
        <w:pStyle w:val="Heading2"/>
      </w:pPr>
      <w:bookmarkStart w:id="6" w:name="_Toc371683826"/>
      <w:r>
        <w:t>Application</w:t>
      </w:r>
      <w:r w:rsidR="00C8532D">
        <w:t xml:space="preserve"> A</w:t>
      </w:r>
      <w:r>
        <w:t>dmin</w:t>
      </w:r>
      <w:r w:rsidR="00C8532D">
        <w:t xml:space="preserve"> </w:t>
      </w:r>
      <w:bookmarkEnd w:id="6"/>
      <w:r w:rsidR="0082741B">
        <w:t>Group</w:t>
      </w:r>
    </w:p>
    <w:p w:rsidR="00F470D6" w:rsidRDefault="00BF1C59" w:rsidP="00F470D6">
      <w:pPr>
        <w:ind w:left="360"/>
        <w:rPr>
          <w:shd w:val="clear" w:color="auto" w:fill="FFFFFF"/>
        </w:rPr>
      </w:pPr>
      <w:r>
        <w:rPr>
          <w:shd w:val="clear" w:color="auto" w:fill="FFFFFF"/>
        </w:rPr>
        <w:t xml:space="preserve">Generally, FARRMS application has a default super user </w:t>
      </w:r>
      <w:proofErr w:type="spellStart"/>
      <w:r>
        <w:rPr>
          <w:shd w:val="clear" w:color="auto" w:fill="FFFFFF"/>
        </w:rPr>
        <w:t>farrms_admin</w:t>
      </w:r>
      <w:proofErr w:type="spellEnd"/>
      <w:r>
        <w:rPr>
          <w:shd w:val="clear" w:color="auto" w:fill="FFFFFF"/>
        </w:rPr>
        <w:t xml:space="preserve"> which has unrestricted access to all the modules and functionality of the whole application. But some applications uses windows authentication to connect to the underlying database so the </w:t>
      </w:r>
      <w:proofErr w:type="spellStart"/>
      <w:r>
        <w:rPr>
          <w:shd w:val="clear" w:color="auto" w:fill="FFFFFF"/>
        </w:rPr>
        <w:t>farrms_admin</w:t>
      </w:r>
      <w:proofErr w:type="spellEnd"/>
      <w:r>
        <w:rPr>
          <w:shd w:val="clear" w:color="auto" w:fill="FFFFFF"/>
        </w:rPr>
        <w:t xml:space="preserve"> login can't be used here to access the application as </w:t>
      </w:r>
      <w:proofErr w:type="spellStart"/>
      <w:r>
        <w:rPr>
          <w:shd w:val="clear" w:color="auto" w:fill="FFFFFF"/>
        </w:rPr>
        <w:t>farrms_admin</w:t>
      </w:r>
      <w:proofErr w:type="spellEnd"/>
      <w:r>
        <w:rPr>
          <w:shd w:val="clear" w:color="auto" w:fill="FFFFFF"/>
        </w:rPr>
        <w:t xml:space="preserve"> windows user will not be available and normally client refuses to create one just to use it for FARRMS application. Thus</w:t>
      </w:r>
      <w:r w:rsidR="0082741B">
        <w:rPr>
          <w:shd w:val="clear" w:color="auto" w:fill="FFFFFF"/>
        </w:rPr>
        <w:t>,</w:t>
      </w:r>
      <w:r>
        <w:rPr>
          <w:shd w:val="clear" w:color="auto" w:fill="FFFFFF"/>
        </w:rPr>
        <w:t xml:space="preserve"> to </w:t>
      </w:r>
      <w:r w:rsidR="003E4839">
        <w:rPr>
          <w:shd w:val="clear" w:color="auto" w:fill="FFFFFF"/>
        </w:rPr>
        <w:t>overcome</w:t>
      </w:r>
      <w:r>
        <w:rPr>
          <w:shd w:val="clear" w:color="auto" w:fill="FFFFFF"/>
        </w:rPr>
        <w:t xml:space="preserve"> this issue, a new sy</w:t>
      </w:r>
      <w:r w:rsidR="0082741B">
        <w:rPr>
          <w:shd w:val="clear" w:color="auto" w:fill="FFFFFF"/>
        </w:rPr>
        <w:t>stem defined role type with</w:t>
      </w:r>
      <w:r>
        <w:rPr>
          <w:shd w:val="clear" w:color="auto" w:fill="FFFFFF"/>
        </w:rPr>
        <w:t xml:space="preserve"> unrestricted access to the application called</w:t>
      </w:r>
      <w:r>
        <w:rPr>
          <w:rStyle w:val="apple-converted-space"/>
          <w:rFonts w:ascii="Arial" w:hAnsi="Arial" w:cs="Arial"/>
          <w:color w:val="000000"/>
          <w:sz w:val="20"/>
          <w:szCs w:val="20"/>
          <w:shd w:val="clear" w:color="auto" w:fill="FFFFFF"/>
        </w:rPr>
        <w:t> </w:t>
      </w:r>
      <w:r>
        <w:rPr>
          <w:b/>
          <w:bCs/>
          <w:shd w:val="clear" w:color="auto" w:fill="FFFFFF"/>
        </w:rPr>
        <w:t xml:space="preserve">Application Admin Group </w:t>
      </w:r>
      <w:r w:rsidRPr="00BF1C59">
        <w:rPr>
          <w:bCs/>
          <w:shd w:val="clear" w:color="auto" w:fill="FFFFFF"/>
        </w:rPr>
        <w:t>was created</w:t>
      </w:r>
      <w:r>
        <w:rPr>
          <w:shd w:val="clear" w:color="auto" w:fill="FFFFFF"/>
        </w:rPr>
        <w:t>. This role type has all the privileges that the super user</w:t>
      </w:r>
      <w:r>
        <w:rPr>
          <w:rStyle w:val="apple-converted-space"/>
          <w:rFonts w:ascii="Arial" w:hAnsi="Arial" w:cs="Arial"/>
          <w:color w:val="000000"/>
          <w:sz w:val="20"/>
          <w:szCs w:val="20"/>
          <w:shd w:val="clear" w:color="auto" w:fill="FFFFFF"/>
        </w:rPr>
        <w:t> </w:t>
      </w:r>
      <w:proofErr w:type="spellStart"/>
      <w:r>
        <w:rPr>
          <w:b/>
          <w:bCs/>
          <w:shd w:val="clear" w:color="auto" w:fill="FFFFFF"/>
        </w:rPr>
        <w:t>farrms_admin</w:t>
      </w:r>
      <w:proofErr w:type="spellEnd"/>
      <w:r>
        <w:rPr>
          <w:rStyle w:val="apple-converted-space"/>
          <w:rFonts w:ascii="Arial" w:hAnsi="Arial" w:cs="Arial"/>
          <w:color w:val="000000"/>
          <w:sz w:val="20"/>
          <w:szCs w:val="20"/>
          <w:shd w:val="clear" w:color="auto" w:fill="FFFFFF"/>
        </w:rPr>
        <w:t> </w:t>
      </w:r>
      <w:r>
        <w:rPr>
          <w:shd w:val="clear" w:color="auto" w:fill="FFFFFF"/>
        </w:rPr>
        <w:t xml:space="preserve">has such that the </w:t>
      </w:r>
      <w:proofErr w:type="spellStart"/>
      <w:r>
        <w:rPr>
          <w:shd w:val="clear" w:color="auto" w:fill="FFFFFF"/>
        </w:rPr>
        <w:t>fa</w:t>
      </w:r>
      <w:r w:rsidR="00034C99">
        <w:rPr>
          <w:shd w:val="clear" w:color="auto" w:fill="FFFFFF"/>
        </w:rPr>
        <w:t>r</w:t>
      </w:r>
      <w:r>
        <w:rPr>
          <w:shd w:val="clear" w:color="auto" w:fill="FFFFFF"/>
        </w:rPr>
        <w:t>rms_admin</w:t>
      </w:r>
      <w:proofErr w:type="spellEnd"/>
      <w:r>
        <w:rPr>
          <w:shd w:val="clear" w:color="auto" w:fill="FFFFFF"/>
        </w:rPr>
        <w:t xml:space="preserve"> user can be omitted from the system. </w:t>
      </w:r>
    </w:p>
    <w:p w:rsidR="00FF6ED7" w:rsidRDefault="00FF6ED7" w:rsidP="00F470D6">
      <w:pPr>
        <w:ind w:left="360"/>
        <w:rPr>
          <w:shd w:val="clear" w:color="auto" w:fill="FFFFFF"/>
        </w:rPr>
      </w:pPr>
    </w:p>
    <w:p w:rsidR="00FF6ED7" w:rsidRDefault="00FF6ED7" w:rsidP="00FF6ED7">
      <w:pPr>
        <w:pStyle w:val="Heading3"/>
        <w:rPr>
          <w:shd w:val="clear" w:color="auto" w:fill="FFFFFF"/>
        </w:rPr>
      </w:pPr>
      <w:r>
        <w:rPr>
          <w:shd w:val="clear" w:color="auto" w:fill="FFFFFF"/>
        </w:rPr>
        <w:t xml:space="preserve"> Procedure of creating Role with Application Admin Group Role Type and assigning Role to the user</w:t>
      </w:r>
    </w:p>
    <w:p w:rsidR="001F1CDC" w:rsidRDefault="001F1CDC" w:rsidP="001F1CDC">
      <w:r>
        <w:t>Once the users are created, these users must be assigned to particular role to access the functionalities of the application. To assign the role/privileges to the users of the FARRMS application, follow the steps below:</w:t>
      </w:r>
    </w:p>
    <w:p w:rsidR="001F1CDC" w:rsidRDefault="001F1CDC" w:rsidP="001F1CDC"/>
    <w:p w:rsidR="001F1CDC" w:rsidRDefault="001F1CDC" w:rsidP="001F1CDC">
      <w:pPr>
        <w:pStyle w:val="ListParagraph"/>
        <w:numPr>
          <w:ilvl w:val="0"/>
          <w:numId w:val="29"/>
        </w:numPr>
      </w:pPr>
      <w:r>
        <w:t xml:space="preserve">Go to Users and Roles&gt;&gt;Maintain Roles </w:t>
      </w:r>
    </w:p>
    <w:p w:rsidR="001F1CDC" w:rsidRDefault="001F1CDC" w:rsidP="001F1CDC">
      <w:pPr>
        <w:pStyle w:val="ListParagraph"/>
        <w:numPr>
          <w:ilvl w:val="0"/>
          <w:numId w:val="29"/>
        </w:numPr>
      </w:pPr>
      <w:r>
        <w:t xml:space="preserve">Following form should open using which roles can be created. </w:t>
      </w:r>
    </w:p>
    <w:p w:rsidR="001F1CDC" w:rsidRPr="006F0D6F" w:rsidRDefault="001F1CDC" w:rsidP="001F1CDC">
      <w:r>
        <w:rPr>
          <w:noProof/>
        </w:rPr>
        <w:lastRenderedPageBreak/>
        <w:drawing>
          <wp:inline distT="0" distB="0" distL="0" distR="0" wp14:anchorId="54108141" wp14:editId="183B7B80">
            <wp:extent cx="8169750" cy="28098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565" t="31663" r="16793" b="33667"/>
                    <a:stretch/>
                  </pic:blipFill>
                  <pic:spPr bwMode="auto">
                    <a:xfrm>
                      <a:off x="0" y="0"/>
                      <a:ext cx="8175524" cy="2811861"/>
                    </a:xfrm>
                    <a:prstGeom prst="rect">
                      <a:avLst/>
                    </a:prstGeom>
                    <a:ln>
                      <a:noFill/>
                    </a:ln>
                    <a:extLst>
                      <a:ext uri="{53640926-AAD7-44D8-BBD7-CCE9431645EC}">
                        <a14:shadowObscured xmlns:a14="http://schemas.microsoft.com/office/drawing/2010/main"/>
                      </a:ext>
                    </a:extLst>
                  </pic:spPr>
                </pic:pic>
              </a:graphicData>
            </a:graphic>
          </wp:inline>
        </w:drawing>
      </w:r>
    </w:p>
    <w:p w:rsidR="001F1CDC" w:rsidRDefault="001F1CDC" w:rsidP="001F1CDC"/>
    <w:p w:rsidR="001F1CDC" w:rsidRDefault="001F1CDC" w:rsidP="001F1CDC">
      <w:pPr>
        <w:pStyle w:val="ListParagraph"/>
        <w:numPr>
          <w:ilvl w:val="0"/>
          <w:numId w:val="29"/>
        </w:numPr>
      </w:pPr>
      <w:r>
        <w:t>Click on Insert button.</w:t>
      </w:r>
    </w:p>
    <w:p w:rsidR="001F1CDC" w:rsidRDefault="001F1CDC" w:rsidP="001F1CDC">
      <w:pPr>
        <w:pStyle w:val="ListParagraph"/>
        <w:numPr>
          <w:ilvl w:val="0"/>
          <w:numId w:val="29"/>
        </w:numPr>
      </w:pPr>
      <w:r>
        <w:t xml:space="preserve">Enter </w:t>
      </w:r>
      <w:r>
        <w:rPr>
          <w:b/>
        </w:rPr>
        <w:t xml:space="preserve">Application Admin </w:t>
      </w:r>
      <w:r>
        <w:t>in Role Name.</w:t>
      </w:r>
    </w:p>
    <w:p w:rsidR="001F1CDC" w:rsidRDefault="001F1CDC" w:rsidP="001F1CDC">
      <w:pPr>
        <w:pStyle w:val="ListParagraph"/>
        <w:numPr>
          <w:ilvl w:val="0"/>
          <w:numId w:val="29"/>
        </w:numPr>
      </w:pPr>
      <w:r>
        <w:t xml:space="preserve">Select </w:t>
      </w:r>
      <w:r w:rsidRPr="00812940">
        <w:rPr>
          <w:b/>
        </w:rPr>
        <w:t>Application Admin Group</w:t>
      </w:r>
      <w:r>
        <w:t xml:space="preserve"> from the Role Type dropdown.</w:t>
      </w:r>
    </w:p>
    <w:p w:rsidR="001F1CDC" w:rsidRDefault="001F1CDC" w:rsidP="001F1CDC">
      <w:pPr>
        <w:pStyle w:val="ListParagraph"/>
        <w:numPr>
          <w:ilvl w:val="0"/>
          <w:numId w:val="29"/>
        </w:numPr>
      </w:pPr>
      <w:r>
        <w:t>Click on Update button to save the Role.</w:t>
      </w:r>
    </w:p>
    <w:p w:rsidR="001F1CDC" w:rsidRDefault="001F1CDC" w:rsidP="001F1CDC">
      <w:r>
        <w:t>In this way, Role with the Application Admin Group Role Type is created. To create other Roles with Security Admin Group or Reporting Admin Group role type, repeat the same steps as above and select Security Admin Group or Reporting Admin Group in Role Type dropdown for Security Admin Group or Reporting Admin Group respectively.</w:t>
      </w:r>
    </w:p>
    <w:p w:rsidR="001F1CDC" w:rsidRDefault="001F1CDC" w:rsidP="001F1CDC"/>
    <w:p w:rsidR="001F1CDC" w:rsidRDefault="001F1CDC" w:rsidP="001F1CDC"/>
    <w:p w:rsidR="001F1CDC" w:rsidRDefault="001F1CDC" w:rsidP="001F1CDC">
      <w:r>
        <w:t>After creating the role, it has to be assigned to the user. For this following steps need to be followed:</w:t>
      </w:r>
    </w:p>
    <w:p w:rsidR="001F1CDC" w:rsidRDefault="001F1CDC" w:rsidP="001F1CDC"/>
    <w:p w:rsidR="001F1CDC" w:rsidRDefault="001F1CDC" w:rsidP="001F1CDC">
      <w:pPr>
        <w:pStyle w:val="ListParagraph"/>
        <w:numPr>
          <w:ilvl w:val="0"/>
          <w:numId w:val="31"/>
        </w:numPr>
      </w:pPr>
      <w:r>
        <w:t>Go to Users and Roles&gt;&gt;Maintain Users.</w:t>
      </w:r>
    </w:p>
    <w:p w:rsidR="001F1CDC" w:rsidRDefault="001F1CDC" w:rsidP="001F1CDC">
      <w:pPr>
        <w:pStyle w:val="ListParagraph"/>
        <w:numPr>
          <w:ilvl w:val="0"/>
          <w:numId w:val="31"/>
        </w:numPr>
      </w:pPr>
      <w:r>
        <w:t>Following Form should open using which role can be assigned to the particular user.</w:t>
      </w:r>
    </w:p>
    <w:p w:rsidR="001F1CDC" w:rsidRDefault="001F1CDC" w:rsidP="001F1CDC">
      <w:r>
        <w:rPr>
          <w:noProof/>
        </w:rPr>
        <w:lastRenderedPageBreak/>
        <w:drawing>
          <wp:inline distT="0" distB="0" distL="0" distR="0" wp14:anchorId="3CFD8BA8" wp14:editId="65E381AC">
            <wp:extent cx="7820025" cy="443385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820025" cy="4433854"/>
                    </a:xfrm>
                    <a:prstGeom prst="rect">
                      <a:avLst/>
                    </a:prstGeom>
                  </pic:spPr>
                </pic:pic>
              </a:graphicData>
            </a:graphic>
          </wp:inline>
        </w:drawing>
      </w:r>
    </w:p>
    <w:p w:rsidR="001F1CDC" w:rsidRDefault="001F1CDC" w:rsidP="001F1CDC">
      <w:pPr>
        <w:pStyle w:val="ListParagraph"/>
      </w:pPr>
    </w:p>
    <w:p w:rsidR="001F1CDC" w:rsidRDefault="001F1CDC" w:rsidP="001F1CDC">
      <w:pPr>
        <w:pStyle w:val="ListParagraph"/>
        <w:numPr>
          <w:ilvl w:val="0"/>
          <w:numId w:val="36"/>
        </w:numPr>
      </w:pPr>
      <w:r>
        <w:t>Click on Insert button.</w:t>
      </w:r>
    </w:p>
    <w:p w:rsidR="001F1CDC" w:rsidRDefault="001F1CDC" w:rsidP="001F1CDC">
      <w:pPr>
        <w:pStyle w:val="ListParagraph"/>
        <w:numPr>
          <w:ilvl w:val="0"/>
          <w:numId w:val="36"/>
        </w:numPr>
      </w:pPr>
      <w:r>
        <w:t>Enter  ‘</w:t>
      </w:r>
      <w:proofErr w:type="spellStart"/>
      <w:r>
        <w:t>Adminuser</w:t>
      </w:r>
      <w:proofErr w:type="spellEnd"/>
      <w:r>
        <w:t>’ in Login Field, Enter  ‘pioneer’ in Password Field, Admin in First and ‘User’ in Last name field respectively.</w:t>
      </w:r>
    </w:p>
    <w:p w:rsidR="001F1CDC" w:rsidRDefault="001F1CDC" w:rsidP="001F1CDC">
      <w:pPr>
        <w:pStyle w:val="ListParagraph"/>
        <w:numPr>
          <w:ilvl w:val="0"/>
          <w:numId w:val="36"/>
        </w:numPr>
      </w:pPr>
      <w:r>
        <w:t>Check on Active checkbox.</w:t>
      </w:r>
    </w:p>
    <w:p w:rsidR="001F1CDC" w:rsidRDefault="001F1CDC" w:rsidP="001F1CDC">
      <w:pPr>
        <w:pStyle w:val="ListParagraph"/>
        <w:numPr>
          <w:ilvl w:val="0"/>
          <w:numId w:val="36"/>
        </w:numPr>
      </w:pPr>
      <w:r>
        <w:t>Click on ‘Update’ Button.</w:t>
      </w:r>
    </w:p>
    <w:p w:rsidR="001F1CDC" w:rsidRDefault="001F1CDC" w:rsidP="001F1CDC">
      <w:pPr>
        <w:pStyle w:val="ListParagraph"/>
        <w:numPr>
          <w:ilvl w:val="0"/>
          <w:numId w:val="36"/>
        </w:numPr>
      </w:pPr>
      <w:r>
        <w:t>Select ‘Admin’ from the user grid.</w:t>
      </w:r>
    </w:p>
    <w:p w:rsidR="001F1CDC" w:rsidRDefault="001F1CDC" w:rsidP="001F1CDC">
      <w:pPr>
        <w:pStyle w:val="ListParagraph"/>
        <w:numPr>
          <w:ilvl w:val="0"/>
          <w:numId w:val="36"/>
        </w:numPr>
      </w:pPr>
      <w:r>
        <w:t>Click on Insert button on the Roles grid.</w:t>
      </w:r>
    </w:p>
    <w:p w:rsidR="001F1CDC" w:rsidRDefault="001F1CDC" w:rsidP="001F1CDC">
      <w:pPr>
        <w:pStyle w:val="ListParagraph"/>
      </w:pPr>
    </w:p>
    <w:p w:rsidR="001F1CDC" w:rsidRDefault="001F1CDC" w:rsidP="001F1CDC">
      <w:pPr>
        <w:pStyle w:val="ListParagraph"/>
        <w:numPr>
          <w:ilvl w:val="0"/>
          <w:numId w:val="31"/>
        </w:numPr>
      </w:pPr>
      <w:r w:rsidRPr="009550F9">
        <w:rPr>
          <w:b/>
        </w:rPr>
        <w:lastRenderedPageBreak/>
        <w:t>Select Roles</w:t>
      </w:r>
      <w:r>
        <w:t xml:space="preserve"> Form should open using which roles to be assigned can be selected for a particular user.</w:t>
      </w:r>
    </w:p>
    <w:p w:rsidR="001F1CDC" w:rsidRDefault="001F1CDC" w:rsidP="001F1CDC">
      <w:r>
        <w:rPr>
          <w:noProof/>
        </w:rPr>
        <w:drawing>
          <wp:inline distT="0" distB="0" distL="0" distR="0" wp14:anchorId="63F294ED" wp14:editId="6C482216">
            <wp:extent cx="44481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8175" cy="1790700"/>
                    </a:xfrm>
                    <a:prstGeom prst="rect">
                      <a:avLst/>
                    </a:prstGeom>
                  </pic:spPr>
                </pic:pic>
              </a:graphicData>
            </a:graphic>
          </wp:inline>
        </w:drawing>
      </w:r>
    </w:p>
    <w:p w:rsidR="001F1CDC" w:rsidRDefault="001F1CDC" w:rsidP="001F1CDC">
      <w:pPr>
        <w:pStyle w:val="ListParagraph"/>
      </w:pPr>
    </w:p>
    <w:p w:rsidR="001F1CDC" w:rsidRDefault="001F1CDC" w:rsidP="001F1CDC">
      <w:pPr>
        <w:pStyle w:val="ListParagraph"/>
        <w:numPr>
          <w:ilvl w:val="0"/>
          <w:numId w:val="34"/>
        </w:numPr>
      </w:pPr>
      <w:r>
        <w:t xml:space="preserve">Select </w:t>
      </w:r>
      <w:r w:rsidRPr="0089772A">
        <w:rPr>
          <w:b/>
        </w:rPr>
        <w:t>Application Admin Group</w:t>
      </w:r>
      <w:r>
        <w:t xml:space="preserve"> Role from the Role grid.</w:t>
      </w:r>
    </w:p>
    <w:p w:rsidR="001F1CDC" w:rsidRDefault="001F1CDC" w:rsidP="001F1CDC">
      <w:pPr>
        <w:pStyle w:val="ListParagraph"/>
        <w:numPr>
          <w:ilvl w:val="0"/>
          <w:numId w:val="34"/>
        </w:numPr>
      </w:pPr>
      <w:r>
        <w:t>Click on Ok button on the page.</w:t>
      </w:r>
    </w:p>
    <w:p w:rsidR="001F1CDC" w:rsidRDefault="001F1CDC" w:rsidP="001F1CDC">
      <w:pPr>
        <w:pStyle w:val="ListParagraph"/>
        <w:numPr>
          <w:ilvl w:val="0"/>
          <w:numId w:val="34"/>
        </w:numPr>
      </w:pPr>
      <w:r>
        <w:t>Click on Ok button on the dialog box.</w:t>
      </w:r>
    </w:p>
    <w:p w:rsidR="001F1CDC" w:rsidRDefault="001F1CDC" w:rsidP="001F1CDC">
      <w:pPr>
        <w:pStyle w:val="ListParagraph"/>
        <w:numPr>
          <w:ilvl w:val="0"/>
          <w:numId w:val="34"/>
        </w:numPr>
      </w:pPr>
      <w:r>
        <w:t>Selected Role should be displayed in Roles grid of the Maintain Users page.</w:t>
      </w:r>
    </w:p>
    <w:p w:rsidR="001F1CDC" w:rsidRDefault="001F1CDC" w:rsidP="001F1CDC">
      <w:r>
        <w:t xml:space="preserve">This way User is assigned with the Application Admin Group Role. Repeat the same steps as above to assign other role to particular user. One or more than one role can also be assigned to the same user depending upon the requirement. For this, multiple role names should be selected on the grid of </w:t>
      </w:r>
      <w:r w:rsidRPr="00210153">
        <w:rPr>
          <w:b/>
        </w:rPr>
        <w:t>Select Roles</w:t>
      </w:r>
      <w:r>
        <w:t xml:space="preserve"> window.</w:t>
      </w:r>
    </w:p>
    <w:p w:rsidR="001F1CDC" w:rsidRDefault="001F1CDC" w:rsidP="001F1CDC"/>
    <w:p w:rsidR="001F1CDC" w:rsidRPr="001F1CDC" w:rsidRDefault="001F1CDC" w:rsidP="001F1CDC"/>
    <w:p w:rsidR="00443E93" w:rsidRPr="00FF6ED7" w:rsidRDefault="00443E93" w:rsidP="00007AB5">
      <w:r>
        <w:t>After logging in to the application from the ‘</w:t>
      </w:r>
      <w:proofErr w:type="spellStart"/>
      <w:r>
        <w:t>Adminuser</w:t>
      </w:r>
      <w:proofErr w:type="spellEnd"/>
      <w:r>
        <w:t>’, this user should have unrestricted access to the whole application. (This is dealt in detail in User Privilege section)</w:t>
      </w:r>
    </w:p>
    <w:p w:rsidR="00F470D6" w:rsidRDefault="00F470D6" w:rsidP="00F470D6">
      <w:pPr>
        <w:ind w:left="360"/>
        <w:rPr>
          <w:shd w:val="clear" w:color="auto" w:fill="FFFFFF"/>
        </w:rPr>
      </w:pPr>
    </w:p>
    <w:p w:rsidR="00F470D6" w:rsidRPr="00F470D6" w:rsidRDefault="00F470D6" w:rsidP="00F44A7A">
      <w:pPr>
        <w:pStyle w:val="Heading2"/>
        <w:rPr>
          <w:shd w:val="clear" w:color="auto" w:fill="FFFFFF"/>
        </w:rPr>
      </w:pPr>
      <w:bookmarkStart w:id="7" w:name="_Toc371683827"/>
      <w:r w:rsidRPr="00F470D6">
        <w:t>Security</w:t>
      </w:r>
      <w:r w:rsidR="00C8532D">
        <w:rPr>
          <w:shd w:val="clear" w:color="auto" w:fill="FFFFFF"/>
        </w:rPr>
        <w:t xml:space="preserve"> A</w:t>
      </w:r>
      <w:r>
        <w:rPr>
          <w:shd w:val="clear" w:color="auto" w:fill="FFFFFF"/>
        </w:rPr>
        <w:t>dmin</w:t>
      </w:r>
      <w:r w:rsidR="00C8532D">
        <w:rPr>
          <w:shd w:val="clear" w:color="auto" w:fill="FFFFFF"/>
        </w:rPr>
        <w:t xml:space="preserve"> </w:t>
      </w:r>
      <w:bookmarkEnd w:id="7"/>
      <w:r w:rsidR="0082741B">
        <w:rPr>
          <w:shd w:val="clear" w:color="auto" w:fill="FFFFFF"/>
        </w:rPr>
        <w:t>Group</w:t>
      </w:r>
    </w:p>
    <w:p w:rsidR="00113435" w:rsidRDefault="00DC5D37" w:rsidP="00F470D6">
      <w:pPr>
        <w:ind w:firstLine="360"/>
      </w:pPr>
      <w:r w:rsidRPr="00DC5D37">
        <w:t xml:space="preserve">This role </w:t>
      </w:r>
      <w:r w:rsidR="0082741B">
        <w:t xml:space="preserve">type </w:t>
      </w:r>
      <w:r w:rsidRPr="00DC5D37">
        <w:t xml:space="preserve">has unrestricted access to </w:t>
      </w:r>
      <w:r w:rsidR="00F470D6" w:rsidRPr="00DC5D37">
        <w:t>the entire</w:t>
      </w:r>
      <w:r w:rsidRPr="00DC5D37">
        <w:t> Users and Roles </w:t>
      </w:r>
      <w:r w:rsidR="00C5691E">
        <w:t xml:space="preserve">module </w:t>
      </w:r>
      <w:r w:rsidR="00F470D6">
        <w:t xml:space="preserve">that </w:t>
      </w:r>
      <w:r w:rsidR="00CA32DF">
        <w:t xml:space="preserve">means it can </w:t>
      </w:r>
      <w:r w:rsidR="00C8532D">
        <w:t>manage all the users in the system</w:t>
      </w:r>
      <w:r w:rsidR="00C5691E">
        <w:t xml:space="preserve"> including privilege of Book Structure</w:t>
      </w:r>
      <w:r w:rsidR="00C8532D">
        <w:t>.</w:t>
      </w:r>
    </w:p>
    <w:p w:rsidR="00C5691E" w:rsidRDefault="00C5691E" w:rsidP="00F470D6">
      <w:pPr>
        <w:ind w:firstLine="360"/>
      </w:pPr>
    </w:p>
    <w:p w:rsidR="00C5691E" w:rsidRDefault="00C5691E" w:rsidP="00C5691E">
      <w:pPr>
        <w:pStyle w:val="Heading3"/>
        <w:rPr>
          <w:shd w:val="clear" w:color="auto" w:fill="FFFFFF"/>
        </w:rPr>
      </w:pPr>
      <w:r>
        <w:rPr>
          <w:shd w:val="clear" w:color="auto" w:fill="FFFFFF"/>
        </w:rPr>
        <w:t>Procedure of creating Role with Security Admin Group Role Type and assigning Role to the user</w:t>
      </w:r>
    </w:p>
    <w:p w:rsidR="00C5691E" w:rsidRDefault="00007AB5" w:rsidP="00007AB5">
      <w:pPr>
        <w:pStyle w:val="ListParagraph"/>
        <w:numPr>
          <w:ilvl w:val="0"/>
          <w:numId w:val="36"/>
        </w:numPr>
      </w:pPr>
      <w:r>
        <w:t>Follow the same procedure as  in Application Admin  Group but e</w:t>
      </w:r>
      <w:r w:rsidR="00C5691E">
        <w:t xml:space="preserve">nter </w:t>
      </w:r>
      <w:r w:rsidR="00C5691E" w:rsidRPr="00007AB5">
        <w:rPr>
          <w:b/>
        </w:rPr>
        <w:t xml:space="preserve">Security Admin </w:t>
      </w:r>
      <w:r w:rsidR="00C5691E">
        <w:t xml:space="preserve">in Role </w:t>
      </w:r>
      <w:r>
        <w:t>Name and  s</w:t>
      </w:r>
      <w:r w:rsidR="00C5691E">
        <w:t xml:space="preserve">elect </w:t>
      </w:r>
      <w:r w:rsidR="00C5691E" w:rsidRPr="00007AB5">
        <w:rPr>
          <w:b/>
        </w:rPr>
        <w:t>Security Admin Group</w:t>
      </w:r>
      <w:r w:rsidR="00C5691E">
        <w:t xml:space="preserve"> from the Role Type dropdown</w:t>
      </w:r>
      <w:r>
        <w:t xml:space="preserve"> while creating the role and assign the </w:t>
      </w:r>
      <w:r w:rsidRPr="00007AB5">
        <w:rPr>
          <w:b/>
        </w:rPr>
        <w:t>Security Admin</w:t>
      </w:r>
      <w:r>
        <w:t xml:space="preserve"> role to ‘</w:t>
      </w:r>
      <w:proofErr w:type="spellStart"/>
      <w:r>
        <w:t>Adminuser</w:t>
      </w:r>
      <w:proofErr w:type="spellEnd"/>
      <w:r>
        <w:t xml:space="preserve">’ </w:t>
      </w:r>
      <w:r w:rsidR="00C5691E">
        <w:t>.</w:t>
      </w:r>
    </w:p>
    <w:p w:rsidR="00C5691E" w:rsidRDefault="00C5691E" w:rsidP="009E7792">
      <w:pPr>
        <w:ind w:left="360"/>
      </w:pPr>
      <w:r>
        <w:lastRenderedPageBreak/>
        <w:t>After logging in to the application from the ‘</w:t>
      </w:r>
      <w:proofErr w:type="spellStart"/>
      <w:r>
        <w:t>Adminuser</w:t>
      </w:r>
      <w:proofErr w:type="spellEnd"/>
      <w:r>
        <w:t xml:space="preserve">’, this user should have unrestricted access to </w:t>
      </w:r>
      <w:r w:rsidR="00E54416">
        <w:t>user and role module along with privilege of Book Structure</w:t>
      </w:r>
      <w:r>
        <w:t>. (This is dealt in detail in User Privilege section)</w:t>
      </w:r>
    </w:p>
    <w:p w:rsidR="00C8532D" w:rsidRDefault="00C8532D" w:rsidP="00F470D6">
      <w:pPr>
        <w:ind w:firstLine="360"/>
      </w:pPr>
    </w:p>
    <w:p w:rsidR="00C8532D" w:rsidRDefault="00C8532D" w:rsidP="00F44A7A">
      <w:pPr>
        <w:pStyle w:val="Heading2"/>
      </w:pPr>
      <w:bookmarkStart w:id="8" w:name="_Toc371683828"/>
      <w:r>
        <w:t>Report</w:t>
      </w:r>
      <w:r w:rsidR="0082741B">
        <w:t>ing</w:t>
      </w:r>
      <w:r>
        <w:t xml:space="preserve"> Admin </w:t>
      </w:r>
      <w:bookmarkEnd w:id="8"/>
      <w:r w:rsidR="0082741B">
        <w:t>Group</w:t>
      </w:r>
    </w:p>
    <w:p w:rsidR="00C8532D" w:rsidRDefault="00DC5D37" w:rsidP="00C5691E">
      <w:pPr>
        <w:ind w:left="360"/>
        <w:rPr>
          <w:noProof/>
          <w:color w:val="000000"/>
        </w:rPr>
      </w:pPr>
      <w:r w:rsidRPr="00DC5D37">
        <w:t>This role</w:t>
      </w:r>
      <w:r w:rsidR="00CA32DF">
        <w:t xml:space="preserve"> type </w:t>
      </w:r>
      <w:r w:rsidRPr="00DC5D37">
        <w:t xml:space="preserve">has unrestricted access to </w:t>
      </w:r>
      <w:r w:rsidR="00C8532D" w:rsidRPr="00DC5D37">
        <w:t xml:space="preserve">the </w:t>
      </w:r>
      <w:r w:rsidR="00CA32DF">
        <w:t>4 menus in the</w:t>
      </w:r>
      <w:r w:rsidRPr="00DC5D37">
        <w:t> Report</w:t>
      </w:r>
      <w:r w:rsidR="00CA32DF">
        <w:t xml:space="preserve">ing </w:t>
      </w:r>
      <w:r w:rsidRPr="00DC5D37">
        <w:t>module</w:t>
      </w:r>
      <w:r w:rsidR="00C5691E">
        <w:t xml:space="preserve"> i.e.</w:t>
      </w:r>
      <w:r w:rsidR="00CA32DF">
        <w:t xml:space="preserve"> Report Writer, Report Group Manager, </w:t>
      </w:r>
      <w:r w:rsidR="00CA32DF" w:rsidRPr="008138BE">
        <w:rPr>
          <w:noProof/>
          <w:color w:val="000000"/>
        </w:rPr>
        <w:t>Run Report Gro</w:t>
      </w:r>
      <w:r w:rsidR="00CA32DF">
        <w:rPr>
          <w:noProof/>
          <w:color w:val="000000"/>
        </w:rPr>
        <w:t>up and Report Manager</w:t>
      </w:r>
      <w:r w:rsidR="00C5691E">
        <w:rPr>
          <w:noProof/>
          <w:color w:val="000000"/>
        </w:rPr>
        <w:t xml:space="preserve"> along with privilege of Book structure</w:t>
      </w:r>
      <w:r w:rsidR="00CA32DF">
        <w:rPr>
          <w:noProof/>
          <w:color w:val="000000"/>
        </w:rPr>
        <w:t>.</w:t>
      </w:r>
    </w:p>
    <w:p w:rsidR="009E7792" w:rsidRDefault="009E7792" w:rsidP="00C5691E">
      <w:pPr>
        <w:ind w:left="360"/>
      </w:pPr>
    </w:p>
    <w:p w:rsidR="009E7792" w:rsidRDefault="009E7792" w:rsidP="009E7792">
      <w:pPr>
        <w:pStyle w:val="Heading3"/>
        <w:rPr>
          <w:shd w:val="clear" w:color="auto" w:fill="FFFFFF"/>
        </w:rPr>
      </w:pPr>
      <w:r>
        <w:rPr>
          <w:shd w:val="clear" w:color="auto" w:fill="FFFFFF"/>
        </w:rPr>
        <w:t>Procedure of creating Role with Reporting Admin Group Role Type and assigning Role to the user</w:t>
      </w:r>
    </w:p>
    <w:p w:rsidR="009E7792" w:rsidRDefault="009E7792" w:rsidP="009E7792">
      <w:pPr>
        <w:pStyle w:val="ListParagraph"/>
        <w:numPr>
          <w:ilvl w:val="0"/>
          <w:numId w:val="36"/>
        </w:numPr>
      </w:pPr>
      <w:r>
        <w:t xml:space="preserve">Follow the same procedures as in Security Admin Group but enter </w:t>
      </w:r>
      <w:r w:rsidR="00864B64">
        <w:rPr>
          <w:b/>
        </w:rPr>
        <w:t>Reporting</w:t>
      </w:r>
      <w:r>
        <w:rPr>
          <w:b/>
        </w:rPr>
        <w:t xml:space="preserve"> Admin </w:t>
      </w:r>
      <w:r>
        <w:t xml:space="preserve">in Role Name and select </w:t>
      </w:r>
      <w:r w:rsidR="00864B64">
        <w:rPr>
          <w:b/>
        </w:rPr>
        <w:t xml:space="preserve">Reporting </w:t>
      </w:r>
      <w:r w:rsidR="00864B64" w:rsidRPr="00812940">
        <w:rPr>
          <w:b/>
        </w:rPr>
        <w:t>Admin</w:t>
      </w:r>
      <w:r w:rsidRPr="00812940">
        <w:rPr>
          <w:b/>
        </w:rPr>
        <w:t xml:space="preserve"> Group</w:t>
      </w:r>
      <w:r>
        <w:t xml:space="preserve"> from the Role Type dropdown in creating the role.</w:t>
      </w:r>
      <w:r w:rsidR="006F6F60">
        <w:t xml:space="preserve">  Map </w:t>
      </w:r>
      <w:r w:rsidR="006F6F60" w:rsidRPr="006F6F60">
        <w:rPr>
          <w:b/>
        </w:rPr>
        <w:t>Reporting Admin</w:t>
      </w:r>
      <w:r w:rsidR="006F6F60">
        <w:t xml:space="preserve"> role</w:t>
      </w:r>
      <w:r w:rsidR="00864B64">
        <w:t xml:space="preserve"> to the ‘Admin’ user as in Security Admin Group.</w:t>
      </w:r>
    </w:p>
    <w:p w:rsidR="009E7792" w:rsidRDefault="009E7792" w:rsidP="009E7792">
      <w:pPr>
        <w:pStyle w:val="ListParagraph"/>
        <w:numPr>
          <w:ilvl w:val="0"/>
          <w:numId w:val="36"/>
        </w:numPr>
      </w:pPr>
      <w:r>
        <w:t>Selected Role should be displayed in Roles grid of the Maintain Users page.</w:t>
      </w:r>
    </w:p>
    <w:p w:rsidR="009E7792" w:rsidRPr="00864B64" w:rsidRDefault="009E7792" w:rsidP="00864B64">
      <w:pPr>
        <w:ind w:left="360"/>
        <w:rPr>
          <w:noProof/>
          <w:color w:val="000000"/>
        </w:rPr>
      </w:pPr>
      <w:r>
        <w:t>After logging in to the application from the ‘</w:t>
      </w:r>
      <w:proofErr w:type="spellStart"/>
      <w:r>
        <w:t>Adminuser</w:t>
      </w:r>
      <w:proofErr w:type="spellEnd"/>
      <w:r>
        <w:t xml:space="preserve">’, this user should have unrestricted access to </w:t>
      </w:r>
      <w:r w:rsidR="00864B64">
        <w:t>4 menus in the</w:t>
      </w:r>
      <w:r w:rsidR="00864B64" w:rsidRPr="00DC5D37">
        <w:t> Report</w:t>
      </w:r>
      <w:r w:rsidR="00864B64">
        <w:t xml:space="preserve">ing </w:t>
      </w:r>
      <w:r w:rsidR="00864B64" w:rsidRPr="00DC5D37">
        <w:t>module</w:t>
      </w:r>
      <w:r w:rsidR="00864B64">
        <w:t xml:space="preserve"> i.e. Report Writer, Report Group Manager, </w:t>
      </w:r>
      <w:r w:rsidR="00864B64" w:rsidRPr="008138BE">
        <w:rPr>
          <w:noProof/>
          <w:color w:val="000000"/>
        </w:rPr>
        <w:t>Run Report Gro</w:t>
      </w:r>
      <w:r w:rsidR="00864B64">
        <w:rPr>
          <w:noProof/>
          <w:color w:val="000000"/>
        </w:rPr>
        <w:t>up and Report Manager along with privilege of Book structure</w:t>
      </w:r>
      <w:r w:rsidR="006F6F60">
        <w:rPr>
          <w:noProof/>
          <w:color w:val="000000"/>
        </w:rPr>
        <w:t>.</w:t>
      </w:r>
      <w:r w:rsidR="006F6F60">
        <w:t xml:space="preserve"> (</w:t>
      </w:r>
      <w:r>
        <w:t>This is dealt in detail in User Privilege section)</w:t>
      </w:r>
    </w:p>
    <w:p w:rsidR="00C8532D" w:rsidRDefault="00C8532D" w:rsidP="00C8532D">
      <w:pPr>
        <w:ind w:firstLine="360"/>
      </w:pPr>
    </w:p>
    <w:p w:rsidR="00113435" w:rsidRDefault="00113435" w:rsidP="00F44A7A">
      <w:pPr>
        <w:pStyle w:val="Heading2"/>
      </w:pPr>
      <w:bookmarkStart w:id="9" w:name="_Toc371683829"/>
      <w:r w:rsidRPr="00C8532D">
        <w:t xml:space="preserve">Normal User </w:t>
      </w:r>
      <w:r w:rsidR="0082741B">
        <w:t>(</w:t>
      </w:r>
      <w:r w:rsidRPr="00C8532D">
        <w:t>without User and Roles privilege</w:t>
      </w:r>
      <w:bookmarkEnd w:id="9"/>
      <w:r w:rsidR="0082741B">
        <w:t>)</w:t>
      </w:r>
    </w:p>
    <w:p w:rsidR="00274A8C" w:rsidRDefault="00274A8C" w:rsidP="00274A8C"/>
    <w:p w:rsidR="00274A8C" w:rsidRDefault="00274A8C" w:rsidP="00274A8C">
      <w:pPr>
        <w:ind w:left="360"/>
        <w:rPr>
          <w:noProof/>
        </w:rPr>
      </w:pPr>
      <w:r>
        <w:rPr>
          <w:noProof/>
        </w:rPr>
        <w:t xml:space="preserve">This is the user who does not falls under Application Admin  Group or Security Admin Group or Reporting Admin Group  and this type of users </w:t>
      </w:r>
      <w:r w:rsidR="003526B7">
        <w:rPr>
          <w:noProof/>
        </w:rPr>
        <w:t>does not have the maintain user privileges.</w:t>
      </w:r>
    </w:p>
    <w:p w:rsidR="003526B7" w:rsidRDefault="003526B7" w:rsidP="00274A8C">
      <w:pPr>
        <w:ind w:left="360"/>
        <w:rPr>
          <w:noProof/>
        </w:rPr>
      </w:pPr>
    </w:p>
    <w:p w:rsidR="00007AB5" w:rsidRDefault="003526B7" w:rsidP="00007AB5">
      <w:pPr>
        <w:ind w:left="360"/>
        <w:rPr>
          <w:noProof/>
        </w:rPr>
      </w:pPr>
      <w:r>
        <w:rPr>
          <w:noProof/>
        </w:rPr>
        <w:t>The maintain user menu should still be active for the user. The user grid should list own user only and should be able to update its profile and change the password.</w:t>
      </w:r>
    </w:p>
    <w:p w:rsidR="00007AB5" w:rsidRDefault="00007AB5" w:rsidP="00007AB5">
      <w:pPr>
        <w:ind w:left="360"/>
        <w:rPr>
          <w:noProof/>
        </w:rPr>
      </w:pPr>
    </w:p>
    <w:p w:rsidR="00EC6403" w:rsidRPr="00007AB5" w:rsidRDefault="00007AB5" w:rsidP="00007AB5">
      <w:pPr>
        <w:pStyle w:val="Heading3"/>
        <w:rPr>
          <w:noProof/>
        </w:rPr>
      </w:pPr>
      <w:r>
        <w:rPr>
          <w:shd w:val="clear" w:color="auto" w:fill="FFFFFF"/>
        </w:rPr>
        <w:t xml:space="preserve"> </w:t>
      </w:r>
      <w:r w:rsidR="00EC6403">
        <w:rPr>
          <w:shd w:val="clear" w:color="auto" w:fill="FFFFFF"/>
        </w:rPr>
        <w:t xml:space="preserve">Procedure of creating </w:t>
      </w:r>
      <w:r w:rsidR="006C7B12">
        <w:rPr>
          <w:shd w:val="clear" w:color="auto" w:fill="FFFFFF"/>
        </w:rPr>
        <w:t>Normal User without Users and Roles Privilege</w:t>
      </w:r>
    </w:p>
    <w:p w:rsidR="00EC6403" w:rsidRDefault="00EC6403" w:rsidP="00EC6403">
      <w:pPr>
        <w:pStyle w:val="ListParagraph"/>
        <w:numPr>
          <w:ilvl w:val="0"/>
          <w:numId w:val="36"/>
        </w:numPr>
      </w:pPr>
      <w:r>
        <w:t>Go to Users and Role &gt;&gt;Maintain Roles.</w:t>
      </w:r>
    </w:p>
    <w:p w:rsidR="00EC6403" w:rsidRDefault="00EC6403" w:rsidP="00EC6403">
      <w:pPr>
        <w:pStyle w:val="ListParagraph"/>
        <w:numPr>
          <w:ilvl w:val="0"/>
          <w:numId w:val="36"/>
        </w:numPr>
      </w:pPr>
      <w:r>
        <w:t>Click on Insert button.</w:t>
      </w:r>
    </w:p>
    <w:p w:rsidR="00EC6403" w:rsidRDefault="00EC6403" w:rsidP="00EC6403">
      <w:pPr>
        <w:pStyle w:val="ListParagraph"/>
        <w:numPr>
          <w:ilvl w:val="0"/>
          <w:numId w:val="36"/>
        </w:numPr>
      </w:pPr>
      <w:r>
        <w:t xml:space="preserve">Enter </w:t>
      </w:r>
      <w:r w:rsidR="006C7B12">
        <w:rPr>
          <w:b/>
        </w:rPr>
        <w:t xml:space="preserve">Non-Privileged Normal User </w:t>
      </w:r>
      <w:r>
        <w:t>in Role Name.</w:t>
      </w:r>
    </w:p>
    <w:p w:rsidR="00EC6403" w:rsidRDefault="00EC6403" w:rsidP="00EC6403">
      <w:pPr>
        <w:pStyle w:val="ListParagraph"/>
        <w:numPr>
          <w:ilvl w:val="0"/>
          <w:numId w:val="36"/>
        </w:numPr>
      </w:pPr>
      <w:r>
        <w:t xml:space="preserve">Select </w:t>
      </w:r>
      <w:r w:rsidR="006C7B12">
        <w:rPr>
          <w:b/>
        </w:rPr>
        <w:t>Control</w:t>
      </w:r>
      <w:r w:rsidRPr="00812940">
        <w:rPr>
          <w:b/>
        </w:rPr>
        <w:t xml:space="preserve"> Group</w:t>
      </w:r>
      <w:r>
        <w:t xml:space="preserve"> from the Role Type dropdown.</w:t>
      </w:r>
    </w:p>
    <w:p w:rsidR="00EC6403" w:rsidRDefault="00EC6403" w:rsidP="00EC6403">
      <w:pPr>
        <w:pStyle w:val="ListParagraph"/>
        <w:numPr>
          <w:ilvl w:val="0"/>
          <w:numId w:val="36"/>
        </w:numPr>
      </w:pPr>
      <w:r>
        <w:t>Click on Update button to save the Role.</w:t>
      </w:r>
    </w:p>
    <w:p w:rsidR="006C7B12" w:rsidRDefault="0067558A" w:rsidP="00EC6403">
      <w:pPr>
        <w:pStyle w:val="ListParagraph"/>
        <w:numPr>
          <w:ilvl w:val="0"/>
          <w:numId w:val="36"/>
        </w:numPr>
      </w:pPr>
      <w:r>
        <w:t xml:space="preserve"> Select the </w:t>
      </w:r>
      <w:r>
        <w:rPr>
          <w:b/>
        </w:rPr>
        <w:t>Non-Privileged Normal User</w:t>
      </w:r>
      <w:r>
        <w:t xml:space="preserve"> from Roles grid and c</w:t>
      </w:r>
      <w:r w:rsidR="006C7B12">
        <w:t xml:space="preserve">lick on </w:t>
      </w:r>
      <w:r w:rsidR="006C7B12" w:rsidRPr="0067558A">
        <w:rPr>
          <w:b/>
        </w:rPr>
        <w:t>Privileges</w:t>
      </w:r>
      <w:r w:rsidR="006C7B12">
        <w:t xml:space="preserve"> button.</w:t>
      </w:r>
    </w:p>
    <w:p w:rsidR="0067558A" w:rsidRDefault="0067558A" w:rsidP="00EC6403">
      <w:pPr>
        <w:pStyle w:val="ListParagraph"/>
        <w:numPr>
          <w:ilvl w:val="0"/>
          <w:numId w:val="36"/>
        </w:numPr>
      </w:pPr>
      <w:r>
        <w:t xml:space="preserve">Click </w:t>
      </w:r>
      <w:r>
        <w:rPr>
          <w:b/>
        </w:rPr>
        <w:t xml:space="preserve">Insert </w:t>
      </w:r>
      <w:r>
        <w:t>button on the Maintain Roles Privileges page.</w:t>
      </w:r>
    </w:p>
    <w:p w:rsidR="00963C93" w:rsidRDefault="00963C93" w:rsidP="00EC6403">
      <w:pPr>
        <w:pStyle w:val="ListParagraph"/>
        <w:numPr>
          <w:ilvl w:val="0"/>
          <w:numId w:val="36"/>
        </w:numPr>
      </w:pPr>
      <w:r>
        <w:lastRenderedPageBreak/>
        <w:t xml:space="preserve">Select all function ID except the Function ID from </w:t>
      </w:r>
      <w:r w:rsidRPr="00707B8C">
        <w:rPr>
          <w:b/>
        </w:rPr>
        <w:t>10111000-10111114</w:t>
      </w:r>
      <w:r>
        <w:t xml:space="preserve"> which is related with the Users and Roles on </w:t>
      </w:r>
      <w:r>
        <w:rPr>
          <w:b/>
        </w:rPr>
        <w:t xml:space="preserve">Select Privileges </w:t>
      </w:r>
      <w:r>
        <w:t>window</w:t>
      </w:r>
      <w:r w:rsidR="004B613F">
        <w:t xml:space="preserve"> and click </w:t>
      </w:r>
      <w:r w:rsidR="004B613F" w:rsidRPr="00707B8C">
        <w:rPr>
          <w:b/>
        </w:rPr>
        <w:t>OK</w:t>
      </w:r>
      <w:r w:rsidR="004B613F">
        <w:t xml:space="preserve"> button</w:t>
      </w:r>
      <w:r>
        <w:t>.</w:t>
      </w:r>
    </w:p>
    <w:p w:rsidR="00EC6403" w:rsidRDefault="004B613F" w:rsidP="00EC6403">
      <w:pPr>
        <w:pStyle w:val="ListParagraph"/>
        <w:numPr>
          <w:ilvl w:val="0"/>
          <w:numId w:val="36"/>
        </w:numPr>
      </w:pPr>
      <w:r>
        <w:t>Repeat the same steps as above</w:t>
      </w:r>
      <w:r w:rsidR="00E03572">
        <w:t xml:space="preserve"> in section 2.2.1. </w:t>
      </w:r>
      <w:r>
        <w:t xml:space="preserve"> </w:t>
      </w:r>
      <w:proofErr w:type="gramStart"/>
      <w:r>
        <w:t>to</w:t>
      </w:r>
      <w:proofErr w:type="gramEnd"/>
      <w:r>
        <w:t xml:space="preserve"> assign </w:t>
      </w:r>
      <w:r>
        <w:rPr>
          <w:b/>
        </w:rPr>
        <w:t xml:space="preserve">Non-Privileged Normal User </w:t>
      </w:r>
      <w:r>
        <w:t>role to ‘</w:t>
      </w:r>
      <w:proofErr w:type="spellStart"/>
      <w:r>
        <w:t>Adminuser</w:t>
      </w:r>
      <w:proofErr w:type="spellEnd"/>
      <w:r>
        <w:t>’ user.</w:t>
      </w:r>
    </w:p>
    <w:p w:rsidR="00EC6403" w:rsidRPr="00FF6ED7" w:rsidRDefault="00EC6403" w:rsidP="00EC6403">
      <w:pPr>
        <w:ind w:left="360"/>
      </w:pPr>
      <w:r>
        <w:t>After logging in to the application from the ‘</w:t>
      </w:r>
      <w:proofErr w:type="spellStart"/>
      <w:r>
        <w:t>Adminuser</w:t>
      </w:r>
      <w:proofErr w:type="spellEnd"/>
      <w:r>
        <w:t xml:space="preserve">’, this user should have </w:t>
      </w:r>
      <w:r w:rsidR="004B613F">
        <w:t>access to update the profile and password of ‘</w:t>
      </w:r>
      <w:proofErr w:type="spellStart"/>
      <w:r w:rsidR="004B613F">
        <w:t>Adminuser</w:t>
      </w:r>
      <w:proofErr w:type="spellEnd"/>
      <w:r w:rsidR="004B613F">
        <w:t>’ only</w:t>
      </w:r>
      <w:r>
        <w:t>. (This is dealt in detail in User Privilege section)</w:t>
      </w:r>
    </w:p>
    <w:p w:rsidR="00C8532D" w:rsidRPr="00C8532D" w:rsidRDefault="00C8532D" w:rsidP="00C8532D"/>
    <w:p w:rsidR="00034C99" w:rsidRPr="00034C99" w:rsidRDefault="00113435" w:rsidP="00F44A7A">
      <w:pPr>
        <w:pStyle w:val="Heading2"/>
      </w:pPr>
      <w:bookmarkStart w:id="10" w:name="_Toc371683830"/>
      <w:r w:rsidRPr="00034C99">
        <w:t>Normal</w:t>
      </w:r>
      <w:r w:rsidRPr="00DC5D37">
        <w:t xml:space="preserve"> User </w:t>
      </w:r>
      <w:r w:rsidR="0082741B">
        <w:t>(</w:t>
      </w:r>
      <w:r w:rsidRPr="00DC5D37">
        <w:t>with User and Roles privilege</w:t>
      </w:r>
      <w:bookmarkEnd w:id="10"/>
      <w:r w:rsidR="0082741B">
        <w:t>)</w:t>
      </w:r>
    </w:p>
    <w:p w:rsidR="00C873FE" w:rsidRDefault="00707B8C" w:rsidP="00E03572">
      <w:pPr>
        <w:ind w:left="360"/>
        <w:rPr>
          <w:noProof/>
        </w:rPr>
      </w:pPr>
      <w:r>
        <w:rPr>
          <w:noProof/>
        </w:rPr>
        <w:t xml:space="preserve">This is the user </w:t>
      </w:r>
      <w:r w:rsidR="006614D6">
        <w:rPr>
          <w:noProof/>
        </w:rPr>
        <w:t>who does not falls under</w:t>
      </w:r>
      <w:r>
        <w:rPr>
          <w:noProof/>
        </w:rPr>
        <w:t xml:space="preserve"> Application Admin  Group or Security Admin Group or Reporting Admin Group </w:t>
      </w:r>
      <w:r w:rsidR="006614D6">
        <w:rPr>
          <w:noProof/>
        </w:rPr>
        <w:t>.T</w:t>
      </w:r>
      <w:r>
        <w:rPr>
          <w:noProof/>
        </w:rPr>
        <w:t xml:space="preserve">he privilege of </w:t>
      </w:r>
      <w:r w:rsidR="00E03572">
        <w:rPr>
          <w:noProof/>
        </w:rPr>
        <w:t>Users and Role</w:t>
      </w:r>
      <w:r w:rsidR="006614D6">
        <w:rPr>
          <w:noProof/>
        </w:rPr>
        <w:t xml:space="preserve"> are assigned manually</w:t>
      </w:r>
      <w:r w:rsidR="00E03572">
        <w:rPr>
          <w:noProof/>
        </w:rPr>
        <w:t xml:space="preserve">. </w:t>
      </w:r>
      <w:r w:rsidR="00C873FE">
        <w:rPr>
          <w:noProof/>
        </w:rPr>
        <w:t>This type of users can</w:t>
      </w:r>
      <w:r w:rsidR="006614D6">
        <w:rPr>
          <w:noProof/>
        </w:rPr>
        <w:t xml:space="preserve"> then</w:t>
      </w:r>
      <w:r w:rsidR="00C873FE">
        <w:rPr>
          <w:noProof/>
        </w:rPr>
        <w:t xml:space="preserve"> access the M</w:t>
      </w:r>
      <w:r w:rsidR="00C873FE" w:rsidRPr="00DF0183">
        <w:rPr>
          <w:noProof/>
        </w:rPr>
        <w:t xml:space="preserve">aintain </w:t>
      </w:r>
      <w:r w:rsidR="00C873FE">
        <w:rPr>
          <w:noProof/>
        </w:rPr>
        <w:t>U</w:t>
      </w:r>
      <w:r w:rsidR="00E03572">
        <w:rPr>
          <w:noProof/>
        </w:rPr>
        <w:t xml:space="preserve">ser and Maintain Roles menus. </w:t>
      </w:r>
    </w:p>
    <w:p w:rsidR="006614D6" w:rsidRDefault="006614D6" w:rsidP="00E03572">
      <w:pPr>
        <w:ind w:left="360"/>
        <w:rPr>
          <w:noProof/>
        </w:rPr>
      </w:pPr>
    </w:p>
    <w:p w:rsidR="006614D6" w:rsidRDefault="006614D6" w:rsidP="00E03572">
      <w:pPr>
        <w:ind w:left="360"/>
        <w:rPr>
          <w:b/>
          <w:noProof/>
        </w:rPr>
      </w:pPr>
      <w:r>
        <w:rPr>
          <w:noProof/>
        </w:rPr>
        <w:t>As the Maintain User(</w:t>
      </w:r>
      <w:r w:rsidRPr="00707B8C">
        <w:rPr>
          <w:b/>
        </w:rPr>
        <w:t>10111000</w:t>
      </w:r>
      <w:r>
        <w:rPr>
          <w:noProof/>
        </w:rPr>
        <w:t>) privilege is assigned to the user; thus the user should be able to view all the avaiable users in the application in its user grid.</w:t>
      </w:r>
      <w:r w:rsidR="00E147CF">
        <w:rPr>
          <w:noProof/>
        </w:rPr>
        <w:t xml:space="preserve"> All other insert user, update user, privilege button should be active or deactive depends on the privilege assigned or not.</w:t>
      </w:r>
    </w:p>
    <w:p w:rsidR="00E03572" w:rsidRDefault="00E03572" w:rsidP="00C873FE">
      <w:pPr>
        <w:ind w:firstLine="360"/>
        <w:rPr>
          <w:b/>
          <w:noProof/>
        </w:rPr>
      </w:pPr>
    </w:p>
    <w:p w:rsidR="001F1CDC" w:rsidRDefault="001F1CDC" w:rsidP="00C873FE">
      <w:pPr>
        <w:ind w:firstLine="360"/>
        <w:rPr>
          <w:b/>
          <w:noProof/>
        </w:rPr>
      </w:pPr>
    </w:p>
    <w:p w:rsidR="005F4E95" w:rsidRDefault="005F4E95" w:rsidP="005F4E95">
      <w:pPr>
        <w:pStyle w:val="Heading3"/>
        <w:rPr>
          <w:noProof/>
        </w:rPr>
      </w:pPr>
      <w:r>
        <w:rPr>
          <w:noProof/>
        </w:rPr>
        <w:t>Procedure of creating Normal User with Users and Roles Privileges</w:t>
      </w:r>
    </w:p>
    <w:p w:rsidR="00F44A7A" w:rsidRDefault="005F4E95" w:rsidP="00034C99">
      <w:pPr>
        <w:pStyle w:val="ListParagraph"/>
        <w:numPr>
          <w:ilvl w:val="0"/>
          <w:numId w:val="37"/>
        </w:numPr>
      </w:pPr>
      <w:r>
        <w:t>Repe</w:t>
      </w:r>
      <w:r w:rsidR="00F16FE1">
        <w:t xml:space="preserve">at the same steps as in 2.5.1. </w:t>
      </w:r>
      <w:proofErr w:type="gramStart"/>
      <w:r>
        <w:t>but</w:t>
      </w:r>
      <w:proofErr w:type="gramEnd"/>
      <w:r>
        <w:t xml:space="preserve"> enter </w:t>
      </w:r>
      <w:r>
        <w:rPr>
          <w:b/>
        </w:rPr>
        <w:t xml:space="preserve">Normal User </w:t>
      </w:r>
      <w:r>
        <w:t>in Role Name</w:t>
      </w:r>
      <w:r w:rsidR="00CA62DC">
        <w:t xml:space="preserve"> and select all available privileges including Function ID from </w:t>
      </w:r>
      <w:r w:rsidR="00CA62DC" w:rsidRPr="00CA62DC">
        <w:rPr>
          <w:b/>
        </w:rPr>
        <w:t>10111000-10111114</w:t>
      </w:r>
      <w:r w:rsidR="00CA62DC">
        <w:rPr>
          <w:b/>
        </w:rPr>
        <w:t xml:space="preserve">. </w:t>
      </w:r>
      <w:r w:rsidR="00CA62DC">
        <w:t>Assign ‘</w:t>
      </w:r>
      <w:proofErr w:type="spellStart"/>
      <w:r w:rsidR="00CA62DC">
        <w:t>Adminuser</w:t>
      </w:r>
      <w:proofErr w:type="spellEnd"/>
      <w:r w:rsidR="00CA62DC">
        <w:t xml:space="preserve">’ to the </w:t>
      </w:r>
      <w:r w:rsidR="00CA62DC">
        <w:rPr>
          <w:b/>
        </w:rPr>
        <w:t xml:space="preserve">Normal User </w:t>
      </w:r>
      <w:r w:rsidR="00CA62DC">
        <w:t>role. Note that each function ID has distinct privilege.</w:t>
      </w:r>
    </w:p>
    <w:p w:rsidR="00E03572" w:rsidRPr="00034C99" w:rsidRDefault="00E03572" w:rsidP="00034C99"/>
    <w:p w:rsidR="00113435" w:rsidRDefault="00113435" w:rsidP="00113435">
      <w:pPr>
        <w:pStyle w:val="Heading1"/>
      </w:pPr>
      <w:bookmarkStart w:id="11" w:name="_Toc371683831"/>
      <w:r>
        <w:t>Usage</w:t>
      </w:r>
      <w:bookmarkEnd w:id="11"/>
    </w:p>
    <w:p w:rsidR="00113435" w:rsidRPr="00E767A9" w:rsidRDefault="00113435" w:rsidP="00A8715A">
      <w:r>
        <w:rPr>
          <w:shd w:val="clear" w:color="auto" w:fill="FFFFFF"/>
        </w:rPr>
        <w:t>Application Admin Group's scope is the whole application, i.e. it has unrestricted access to the whole application. But if unrestricted application is required for only some modules, then another role type can be created. For e.g. at the current moment, FARRMS application already has two such role types named</w:t>
      </w:r>
      <w:r>
        <w:rPr>
          <w:rStyle w:val="apple-converted-space"/>
          <w:rFonts w:ascii="Arial" w:hAnsi="Arial" w:cs="Arial"/>
          <w:color w:val="000000"/>
          <w:sz w:val="20"/>
          <w:szCs w:val="20"/>
          <w:shd w:val="clear" w:color="auto" w:fill="FFFFFF"/>
        </w:rPr>
        <w:t> </w:t>
      </w:r>
      <w:r>
        <w:rPr>
          <w:b/>
          <w:bCs/>
          <w:shd w:val="clear" w:color="auto" w:fill="FFFFFF"/>
        </w:rPr>
        <w:t>Security Admin Group</w:t>
      </w:r>
      <w:r>
        <w:rPr>
          <w:rStyle w:val="apple-converted-space"/>
          <w:rFonts w:ascii="Arial" w:hAnsi="Arial" w:cs="Arial"/>
          <w:color w:val="000000"/>
          <w:sz w:val="20"/>
          <w:szCs w:val="20"/>
          <w:shd w:val="clear" w:color="auto" w:fill="FFFFFF"/>
        </w:rPr>
        <w:t> </w:t>
      </w:r>
      <w:r>
        <w:rPr>
          <w:shd w:val="clear" w:color="auto" w:fill="FFFFFF"/>
        </w:rPr>
        <w:t>and</w:t>
      </w:r>
      <w:r>
        <w:rPr>
          <w:rStyle w:val="apple-converted-space"/>
          <w:rFonts w:ascii="Arial" w:hAnsi="Arial" w:cs="Arial"/>
          <w:color w:val="000000"/>
          <w:sz w:val="20"/>
          <w:szCs w:val="20"/>
          <w:shd w:val="clear" w:color="auto" w:fill="FFFFFF"/>
        </w:rPr>
        <w:t> </w:t>
      </w:r>
      <w:r>
        <w:rPr>
          <w:b/>
          <w:bCs/>
          <w:shd w:val="clear" w:color="auto" w:fill="FFFFFF"/>
        </w:rPr>
        <w:t>Reporting Admin Group</w:t>
      </w:r>
      <w:r>
        <w:rPr>
          <w:shd w:val="clear" w:color="auto" w:fill="FFFFFF"/>
        </w:rPr>
        <w:t>. The former has unrestricted access to</w:t>
      </w:r>
      <w:r>
        <w:rPr>
          <w:rStyle w:val="apple-converted-space"/>
          <w:rFonts w:ascii="Arial" w:hAnsi="Arial" w:cs="Arial"/>
          <w:color w:val="000000"/>
          <w:sz w:val="20"/>
          <w:szCs w:val="20"/>
          <w:shd w:val="clear" w:color="auto" w:fill="FFFFFF"/>
        </w:rPr>
        <w:t> </w:t>
      </w:r>
      <w:r>
        <w:rPr>
          <w:b/>
          <w:bCs/>
          <w:shd w:val="clear" w:color="auto" w:fill="FFFFFF"/>
        </w:rPr>
        <w:t>User and Roles</w:t>
      </w:r>
      <w:r>
        <w:rPr>
          <w:rStyle w:val="apple-converted-space"/>
          <w:rFonts w:ascii="Arial" w:hAnsi="Arial" w:cs="Arial"/>
          <w:color w:val="000000"/>
          <w:sz w:val="20"/>
          <w:szCs w:val="20"/>
          <w:shd w:val="clear" w:color="auto" w:fill="FFFFFF"/>
        </w:rPr>
        <w:t> </w:t>
      </w:r>
      <w:r>
        <w:rPr>
          <w:shd w:val="clear" w:color="auto" w:fill="FFFFFF"/>
        </w:rPr>
        <w:t>module only and the latter has similar access to</w:t>
      </w:r>
      <w:r>
        <w:rPr>
          <w:rStyle w:val="apple-converted-space"/>
          <w:rFonts w:ascii="Arial" w:hAnsi="Arial" w:cs="Arial"/>
          <w:color w:val="000000"/>
          <w:sz w:val="20"/>
          <w:szCs w:val="20"/>
          <w:shd w:val="clear" w:color="auto" w:fill="FFFFFF"/>
        </w:rPr>
        <w:t> </w:t>
      </w:r>
      <w:r>
        <w:rPr>
          <w:b/>
          <w:bCs/>
          <w:shd w:val="clear" w:color="auto" w:fill="FFFFFF"/>
        </w:rPr>
        <w:t>Report Manager</w:t>
      </w:r>
      <w:r>
        <w:rPr>
          <w:rStyle w:val="apple-converted-space"/>
          <w:rFonts w:ascii="Arial" w:hAnsi="Arial" w:cs="Arial"/>
          <w:color w:val="000000"/>
          <w:sz w:val="20"/>
          <w:szCs w:val="20"/>
          <w:shd w:val="clear" w:color="auto" w:fill="FFFFFF"/>
        </w:rPr>
        <w:t> </w:t>
      </w:r>
      <w:r w:rsidR="00CA32DF">
        <w:rPr>
          <w:shd w:val="clear" w:color="auto" w:fill="FFFFFF"/>
        </w:rPr>
        <w:t>Module</w:t>
      </w:r>
      <w:r>
        <w:rPr>
          <w:shd w:val="clear" w:color="auto" w:fill="FFFFFF"/>
        </w:rPr>
        <w:t xml:space="preserve"> only. The relation among these role types can be better understood by following </w:t>
      </w:r>
      <w:r w:rsidR="002F7A75">
        <w:rPr>
          <w:shd w:val="clear" w:color="auto" w:fill="FFFFFF"/>
        </w:rPr>
        <w:t>figure</w:t>
      </w:r>
      <w:r>
        <w:rPr>
          <w:shd w:val="clear" w:color="auto" w:fill="FFFFFF"/>
        </w:rPr>
        <w:t>.</w:t>
      </w:r>
    </w:p>
    <w:p w:rsidR="00E767A9" w:rsidRDefault="00E767A9" w:rsidP="00E767A9"/>
    <w:p w:rsidR="00FF6ED7" w:rsidRDefault="00FF6ED7" w:rsidP="00E767A9"/>
    <w:p w:rsidR="00FF6ED7" w:rsidRDefault="00FF6ED7" w:rsidP="00E767A9"/>
    <w:p w:rsidR="00FF6ED7" w:rsidRDefault="00FF6ED7" w:rsidP="00E767A9"/>
    <w:p w:rsidR="00EC7141" w:rsidRDefault="00FF6ED7" w:rsidP="00E767A9">
      <w:r>
        <w:rPr>
          <w:noProof/>
        </w:rPr>
        <w:lastRenderedPageBreak/>
        <w:drawing>
          <wp:inline distT="0" distB="0" distL="0" distR="0">
            <wp:extent cx="7315200" cy="2514600"/>
            <wp:effectExtent l="0" t="0" r="0" b="0"/>
            <wp:docPr id="13" name="Picture 13" descr="C:\Users\spanta\Desktop\Application Admin 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anta\Desktop\Application Admin Grou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5200" cy="2514600"/>
                    </a:xfrm>
                    <a:prstGeom prst="rect">
                      <a:avLst/>
                    </a:prstGeom>
                    <a:noFill/>
                    <a:ln>
                      <a:noFill/>
                    </a:ln>
                  </pic:spPr>
                </pic:pic>
              </a:graphicData>
            </a:graphic>
          </wp:inline>
        </w:drawing>
      </w:r>
    </w:p>
    <w:p w:rsidR="00EC7141" w:rsidRDefault="00EC7141" w:rsidP="00E767A9"/>
    <w:p w:rsidR="00EC7141" w:rsidRDefault="00EC7141" w:rsidP="00EC7141">
      <w:pPr>
        <w:tabs>
          <w:tab w:val="left" w:pos="5295"/>
        </w:tabs>
      </w:pPr>
    </w:p>
    <w:p w:rsidR="00EC7141" w:rsidRDefault="003E6B7C" w:rsidP="003E6B7C">
      <w:pPr>
        <w:tabs>
          <w:tab w:val="left" w:pos="6360"/>
        </w:tabs>
      </w:pPr>
      <w:r>
        <w:tab/>
      </w:r>
    </w:p>
    <w:p w:rsidR="003E6B7C" w:rsidRDefault="003E6B7C" w:rsidP="003E6B7C">
      <w:pPr>
        <w:tabs>
          <w:tab w:val="left" w:pos="6360"/>
        </w:tabs>
      </w:pPr>
    </w:p>
    <w:p w:rsidR="00EC7141" w:rsidRDefault="00EC7141" w:rsidP="00E767A9"/>
    <w:p w:rsidR="00EC7141" w:rsidRDefault="00EC7141" w:rsidP="00E767A9"/>
    <w:p w:rsidR="00EC7141" w:rsidRDefault="00EC7141" w:rsidP="00E767A9"/>
    <w:p w:rsidR="00A8715A" w:rsidRDefault="00A8715A" w:rsidP="00E767A9"/>
    <w:p w:rsidR="002F7A75" w:rsidRPr="00E767A9" w:rsidRDefault="002F7A75" w:rsidP="00E767A9"/>
    <w:p w:rsidR="004A0D3F" w:rsidRDefault="00A8715A" w:rsidP="00A8715A">
      <w:pPr>
        <w:pStyle w:val="Heading1"/>
      </w:pPr>
      <w:bookmarkStart w:id="12" w:name="_Toc371683832"/>
      <w:r>
        <w:t xml:space="preserve">User </w:t>
      </w:r>
      <w:r w:rsidR="0012167A" w:rsidRPr="00A8715A">
        <w:t>Privileges</w:t>
      </w:r>
      <w:bookmarkEnd w:id="12"/>
    </w:p>
    <w:p w:rsidR="00E50751" w:rsidRDefault="005F6A38" w:rsidP="00E50751">
      <w:pPr>
        <w:rPr>
          <w:shd w:val="clear" w:color="auto" w:fill="FFFFFF"/>
        </w:rPr>
      </w:pPr>
      <w:r>
        <w:rPr>
          <w:shd w:val="clear" w:color="auto" w:fill="FFFFFF"/>
        </w:rPr>
        <w:t>The privileges for modules and functionality that are applicable for various users in the application are given below in details.</w:t>
      </w:r>
    </w:p>
    <w:p w:rsidR="005F6A38" w:rsidRPr="00E50751" w:rsidRDefault="005F6A38" w:rsidP="00E50751"/>
    <w:tbl>
      <w:tblPr>
        <w:tblStyle w:val="Style1"/>
        <w:tblW w:w="14062" w:type="dxa"/>
        <w:tblInd w:w="108" w:type="dxa"/>
        <w:tblLook w:val="04A0" w:firstRow="1" w:lastRow="0" w:firstColumn="1" w:lastColumn="0" w:noHBand="0" w:noVBand="1"/>
      </w:tblPr>
      <w:tblGrid>
        <w:gridCol w:w="2108"/>
        <w:gridCol w:w="6101"/>
        <w:gridCol w:w="5853"/>
      </w:tblGrid>
      <w:tr w:rsidR="00B56611" w:rsidTr="00B56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dxa"/>
            <w:hideMark/>
          </w:tcPr>
          <w:p w:rsidR="00B56611" w:rsidRDefault="006332E5" w:rsidP="00B35A64">
            <w:pPr>
              <w:rPr>
                <w:rFonts w:asciiTheme="minorHAnsi" w:hAnsiTheme="minorHAnsi"/>
                <w:noProof/>
                <w:color w:val="000000"/>
                <w:szCs w:val="24"/>
              </w:rPr>
            </w:pPr>
            <w:r>
              <w:rPr>
                <w:noProof/>
                <w:szCs w:val="24"/>
              </w:rPr>
              <w:t>User</w:t>
            </w:r>
            <w:r w:rsidR="003B2BFF">
              <w:rPr>
                <w:noProof/>
                <w:szCs w:val="24"/>
              </w:rPr>
              <w:t>/Role Type</w:t>
            </w:r>
          </w:p>
        </w:tc>
        <w:tc>
          <w:tcPr>
            <w:tcW w:w="6101" w:type="dxa"/>
            <w:hideMark/>
          </w:tcPr>
          <w:p w:rsidR="00B56611" w:rsidRPr="007A7AAC" w:rsidRDefault="00B56611" w:rsidP="00B35A64">
            <w:pPr>
              <w:cnfStyle w:val="100000000000" w:firstRow="1" w:lastRow="0" w:firstColumn="0" w:lastColumn="0" w:oddVBand="0" w:evenVBand="0" w:oddHBand="0" w:evenHBand="0" w:firstRowFirstColumn="0" w:firstRowLastColumn="0" w:lastRowFirstColumn="0" w:lastRowLastColumn="0"/>
              <w:rPr>
                <w:noProof/>
                <w:color w:val="000000"/>
                <w:szCs w:val="24"/>
              </w:rPr>
            </w:pPr>
            <w:r>
              <w:rPr>
                <w:noProof/>
                <w:szCs w:val="24"/>
              </w:rPr>
              <w:t>Roles/Privileges</w:t>
            </w:r>
          </w:p>
        </w:tc>
        <w:tc>
          <w:tcPr>
            <w:tcW w:w="5853" w:type="dxa"/>
          </w:tcPr>
          <w:p w:rsidR="00B56611" w:rsidRDefault="00B56611" w:rsidP="00B35A64">
            <w:pPr>
              <w:cnfStyle w:val="100000000000" w:firstRow="1" w:lastRow="0" w:firstColumn="0" w:lastColumn="0" w:oddVBand="0" w:evenVBand="0" w:oddHBand="0" w:evenHBand="0" w:firstRowFirstColumn="0" w:firstRowLastColumn="0" w:lastRowFirstColumn="0" w:lastRowLastColumn="0"/>
              <w:rPr>
                <w:noProof/>
                <w:szCs w:val="24"/>
              </w:rPr>
            </w:pPr>
            <w:r>
              <w:rPr>
                <w:noProof/>
                <w:szCs w:val="24"/>
              </w:rPr>
              <w:t>Description</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val="restart"/>
          </w:tcPr>
          <w:p w:rsidR="00B56611" w:rsidRDefault="00B56611" w:rsidP="00B35A64">
            <w:pPr>
              <w:rPr>
                <w:rFonts w:asciiTheme="minorHAnsi" w:hAnsiTheme="minorHAnsi"/>
                <w:noProof/>
                <w:szCs w:val="24"/>
              </w:rPr>
            </w:pPr>
            <w:r>
              <w:rPr>
                <w:rFonts w:asciiTheme="minorHAnsi" w:hAnsiTheme="minorHAnsi"/>
                <w:noProof/>
                <w:szCs w:val="24"/>
              </w:rPr>
              <w:t>Farrms_admin</w:t>
            </w:r>
          </w:p>
        </w:tc>
        <w:tc>
          <w:tcPr>
            <w:tcW w:w="6101" w:type="dxa"/>
          </w:tcPr>
          <w:p w:rsidR="00B56611" w:rsidRPr="007A7AAC" w:rsidRDefault="00B56611"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All menu privileges</w:t>
            </w:r>
          </w:p>
        </w:tc>
        <w:tc>
          <w:tcPr>
            <w:tcW w:w="5853" w:type="dxa"/>
          </w:tcPr>
          <w:p w:rsidR="00B56611" w:rsidRDefault="00341B8E" w:rsidP="00341B8E">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 This user h</w:t>
            </w:r>
            <w:r w:rsidR="00B56611">
              <w:rPr>
                <w:noProof/>
                <w:color w:val="000000"/>
              </w:rPr>
              <w:t xml:space="preserve">as </w:t>
            </w:r>
            <w:r>
              <w:rPr>
                <w:noProof/>
                <w:color w:val="000000"/>
              </w:rPr>
              <w:t xml:space="preserve">unrestricted </w:t>
            </w:r>
            <w:r w:rsidR="00B56611">
              <w:rPr>
                <w:noProof/>
                <w:color w:val="000000"/>
              </w:rPr>
              <w:t>access to all the available modules/menu in the application.</w:t>
            </w:r>
            <w:r w:rsidR="003B2BFF">
              <w:rPr>
                <w:noProof/>
                <w:color w:val="000000"/>
              </w:rPr>
              <w:t xml:space="preserve"> All m</w:t>
            </w:r>
            <w:r w:rsidR="004F0C7D">
              <w:rPr>
                <w:noProof/>
                <w:color w:val="000000"/>
              </w:rPr>
              <w:t>enu and sub-</w:t>
            </w:r>
            <w:r w:rsidR="003B2BFF">
              <w:rPr>
                <w:noProof/>
                <w:color w:val="000000"/>
              </w:rPr>
              <w:t>menus should be enabled.</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7A7AAC" w:rsidRDefault="00B56611" w:rsidP="003B2BFF">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All user and roles privilege </w:t>
            </w:r>
          </w:p>
        </w:tc>
        <w:tc>
          <w:tcPr>
            <w:tcW w:w="5853" w:type="dxa"/>
          </w:tcPr>
          <w:p w:rsidR="00B56611" w:rsidRDefault="003B2BFF" w:rsidP="003B2BFF">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It is related with user management.</w:t>
            </w:r>
            <w:r w:rsidR="004F0C7D">
              <w:rPr>
                <w:noProof/>
                <w:color w:val="000000"/>
              </w:rPr>
              <w:t xml:space="preserve"> Firstly, it can view all the users available in the system.This user</w:t>
            </w:r>
            <w:r>
              <w:rPr>
                <w:noProof/>
                <w:color w:val="000000"/>
              </w:rPr>
              <w:t xml:space="preserve"> can create, update, delete </w:t>
            </w:r>
            <w:r w:rsidR="004F0C7D">
              <w:rPr>
                <w:noProof/>
                <w:color w:val="000000"/>
              </w:rPr>
              <w:t xml:space="preserve">other </w:t>
            </w:r>
            <w:r>
              <w:rPr>
                <w:noProof/>
                <w:color w:val="000000"/>
              </w:rPr>
              <w:t>users in the application. It has privilege to change  time zone, password,</w:t>
            </w:r>
            <w:r w:rsidR="004F0C7D">
              <w:rPr>
                <w:noProof/>
                <w:color w:val="000000"/>
              </w:rPr>
              <w:t xml:space="preserve"> region, insert/update/delete privileges and roles etc of all the user existing in the system. It can unlock the locked </w:t>
            </w:r>
            <w:r w:rsidR="004F0C7D">
              <w:rPr>
                <w:noProof/>
                <w:color w:val="000000"/>
              </w:rPr>
              <w:lastRenderedPageBreak/>
              <w:t>user.</w:t>
            </w:r>
            <w:r w:rsidR="00CE5E4F">
              <w:rPr>
                <w:noProof/>
                <w:color w:val="000000"/>
              </w:rPr>
              <w:t xml:space="preserve"> It can activate or deactivate the user.</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Default="00B56611" w:rsidP="005C443F">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By Default Price Curve Privilege</w:t>
            </w:r>
            <w:r>
              <w:rPr>
                <w:noProof/>
                <w:color w:val="000000"/>
              </w:rPr>
              <w:t xml:space="preserve"> </w:t>
            </w:r>
          </w:p>
        </w:tc>
        <w:tc>
          <w:tcPr>
            <w:tcW w:w="5853" w:type="dxa"/>
          </w:tcPr>
          <w:p w:rsidR="00B56611" w:rsidRPr="009E1CA4" w:rsidRDefault="005C443F" w:rsidP="00F5448D">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All available price curves must be visible to this user in Setup Price Curve, View Prices, in the combo box of Index and so on without assigning privilege to this User or Role</w:t>
            </w:r>
            <w:r w:rsidR="00F5448D">
              <w:rPr>
                <w:noProof/>
                <w:color w:val="000000"/>
              </w:rPr>
              <w:t xml:space="preserve"> from Privilege Tab</w:t>
            </w:r>
            <w:r>
              <w:rPr>
                <w:noProof/>
                <w:color w:val="000000"/>
              </w:rPr>
              <w:t xml:space="preserve"> in Setup Price Curve Detail </w:t>
            </w:r>
            <w:r w:rsidR="00341B8E">
              <w:rPr>
                <w:noProof/>
                <w:color w:val="000000"/>
              </w:rPr>
              <w:t>page</w:t>
            </w:r>
            <w:r>
              <w:rPr>
                <w:noProof/>
                <w:color w:val="000000"/>
              </w:rPr>
              <w:t>. Also this user can use all the available price curves</w:t>
            </w:r>
            <w:r w:rsidR="00341B8E">
              <w:rPr>
                <w:noProof/>
                <w:color w:val="000000"/>
              </w:rPr>
              <w:t xml:space="preserve"> in Deals, Deal T</w:t>
            </w:r>
            <w:r>
              <w:rPr>
                <w:noProof/>
                <w:color w:val="000000"/>
              </w:rPr>
              <w:t>em</w:t>
            </w:r>
            <w:r w:rsidR="00341B8E">
              <w:rPr>
                <w:noProof/>
                <w:color w:val="000000"/>
              </w:rPr>
              <w:t>plates and in all forms having P</w:t>
            </w:r>
            <w:r>
              <w:rPr>
                <w:noProof/>
                <w:color w:val="000000"/>
              </w:rPr>
              <w:t>rice</w:t>
            </w:r>
            <w:r w:rsidR="00341B8E">
              <w:rPr>
                <w:noProof/>
                <w:color w:val="000000"/>
              </w:rPr>
              <w:t>/Index Field.</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9E1CA4" w:rsidRDefault="00B56611" w:rsidP="00341B8E">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By Default all Import Privilege</w:t>
            </w:r>
            <w:r w:rsidR="00341B8E">
              <w:rPr>
                <w:noProof/>
                <w:color w:val="000000"/>
              </w:rPr>
              <w:t xml:space="preserve"> </w:t>
            </w:r>
          </w:p>
        </w:tc>
        <w:tc>
          <w:tcPr>
            <w:tcW w:w="5853" w:type="dxa"/>
          </w:tcPr>
          <w:p w:rsidR="00B56611" w:rsidRPr="009E1CA4" w:rsidRDefault="00341B8E"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This user has unrestricted access </w:t>
            </w:r>
            <w:r w:rsidR="00CE5E4F">
              <w:rPr>
                <w:noProof/>
                <w:color w:val="000000"/>
              </w:rPr>
              <w:t>to</w:t>
            </w:r>
            <w:r>
              <w:rPr>
                <w:noProof/>
                <w:color w:val="000000"/>
              </w:rPr>
              <w:t xml:space="preserve"> import all data i.e  import from system file, import from source system and import from custom file. It can perform all types of import process in the application.</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9E1CA4" w:rsidRDefault="00B56611" w:rsidP="00C649F2">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All Views Privilege</w:t>
            </w:r>
            <w:r>
              <w:rPr>
                <w:noProof/>
                <w:color w:val="000000"/>
              </w:rPr>
              <w:t xml:space="preserve"> </w:t>
            </w:r>
          </w:p>
        </w:tc>
        <w:tc>
          <w:tcPr>
            <w:tcW w:w="5853" w:type="dxa"/>
          </w:tcPr>
          <w:p w:rsidR="00B56611" w:rsidRPr="009E1CA4" w:rsidRDefault="00F5448D" w:rsidP="0080157B">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 This user has unrestricted</w:t>
            </w:r>
            <w:r w:rsidR="00292E91">
              <w:rPr>
                <w:noProof/>
                <w:color w:val="000000"/>
              </w:rPr>
              <w:t xml:space="preserve"> access to view all available reports-system and general in the system and run, export all available report</w:t>
            </w:r>
            <w:r w:rsidR="0080157B">
              <w:rPr>
                <w:noProof/>
                <w:color w:val="000000"/>
              </w:rPr>
              <w:t>s (this includes reports prepared by another users as well) in different formats.</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075604" w:rsidRDefault="00B56611" w:rsidP="00D9594C">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All Book Structure Privilege</w:t>
            </w:r>
          </w:p>
        </w:tc>
        <w:tc>
          <w:tcPr>
            <w:tcW w:w="5853" w:type="dxa"/>
          </w:tcPr>
          <w:p w:rsidR="00B56611" w:rsidRPr="009E1CA4" w:rsidRDefault="00246771" w:rsidP="00FD285F">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 This user has unrestricted access to view</w:t>
            </w:r>
            <w:r w:rsidR="00D545D0">
              <w:rPr>
                <w:noProof/>
                <w:color w:val="000000"/>
              </w:rPr>
              <w:t xml:space="preserve"> and use all the available book </w:t>
            </w:r>
            <w:r>
              <w:rPr>
                <w:noProof/>
                <w:color w:val="000000"/>
              </w:rPr>
              <w:t>structure(Subsidiary/Strategy/Book and Subbook) in portfolio hierarchy</w:t>
            </w:r>
            <w:r w:rsidR="00A80F1C">
              <w:rPr>
                <w:noProof/>
                <w:color w:val="000000"/>
              </w:rPr>
              <w:t xml:space="preserve"> in Maintain Transaction</w:t>
            </w:r>
            <w:r>
              <w:rPr>
                <w:noProof/>
                <w:color w:val="000000"/>
              </w:rPr>
              <w:t>.</w:t>
            </w:r>
          </w:p>
        </w:tc>
      </w:tr>
      <w:tr w:rsidR="00B56611" w:rsidTr="00D9594C">
        <w:trPr>
          <w:trHeight w:val="269"/>
        </w:trPr>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075604" w:rsidRDefault="00B56611" w:rsidP="00D9594C">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 xml:space="preserve">All jobs manageability privilege </w:t>
            </w:r>
          </w:p>
        </w:tc>
        <w:tc>
          <w:tcPr>
            <w:tcW w:w="5853" w:type="dxa"/>
          </w:tcPr>
          <w:p w:rsidR="00B56611" w:rsidRPr="009E1CA4" w:rsidRDefault="00D9594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This user has unrestricted privilege to view  scheduled job by all other users </w:t>
            </w:r>
            <w:r w:rsidRPr="009E1CA4">
              <w:rPr>
                <w:noProof/>
                <w:color w:val="000000"/>
              </w:rPr>
              <w:t>in view scheduled job</w:t>
            </w:r>
            <w:r>
              <w:rPr>
                <w:noProof/>
                <w:color w:val="000000"/>
              </w:rPr>
              <w:t xml:space="preserve">. However, Batch Job created by other users can not be Edited, Run and </w:t>
            </w:r>
            <w:r w:rsidR="00A67F55">
              <w:rPr>
                <w:noProof/>
                <w:color w:val="000000"/>
              </w:rPr>
              <w:t>Deleted.</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075604" w:rsidRDefault="00326303"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Newly added Menu</w:t>
            </w:r>
          </w:p>
        </w:tc>
        <w:tc>
          <w:tcPr>
            <w:tcW w:w="5853" w:type="dxa"/>
          </w:tcPr>
          <w:p w:rsidR="00B56611" w:rsidRPr="009E1CA4" w:rsidRDefault="00326303"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This user has unrestricted access to the newly added menu forms in the application without assigning privileges.</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075604" w:rsidRDefault="00B56611" w:rsidP="00B35A64">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All Deal template privileges</w:t>
            </w:r>
          </w:p>
        </w:tc>
        <w:tc>
          <w:tcPr>
            <w:tcW w:w="5853" w:type="dxa"/>
          </w:tcPr>
          <w:p w:rsidR="00B56611" w:rsidRPr="009E1CA4" w:rsidRDefault="00D1734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This user has unrestricted privilege to view, update, copy and delete available Deal Template (inserted by other users too) in the system. This user can create new Deal Template and transfer Deal. All available Deal templates should be listed in the Deal Template Dropdown in Deal Blotter page and all other page with this Field.</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075604" w:rsidRDefault="00033C40" w:rsidP="00033C40">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Workflow Group dropdown</w:t>
            </w:r>
          </w:p>
        </w:tc>
        <w:tc>
          <w:tcPr>
            <w:tcW w:w="5853" w:type="dxa"/>
          </w:tcPr>
          <w:p w:rsidR="00B56611" w:rsidRPr="009E1CA4" w:rsidRDefault="00EA277D" w:rsidP="00EA277D">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For this user, all the roles should be listed in Workflow Group dropdown of My Workflow Tab and in Maintain Workflow Menu Page.</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075604" w:rsidRDefault="00B56611" w:rsidP="00033C40">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My Report</w:t>
            </w:r>
            <w:r w:rsidR="00033C40">
              <w:rPr>
                <w:noProof/>
                <w:color w:val="000000"/>
              </w:rPr>
              <w:t>s</w:t>
            </w:r>
            <w:r w:rsidRPr="009E1CA4">
              <w:rPr>
                <w:noProof/>
                <w:color w:val="000000"/>
              </w:rPr>
              <w:t xml:space="preserve"> </w:t>
            </w:r>
            <w:r w:rsidR="00033C40">
              <w:rPr>
                <w:noProof/>
                <w:color w:val="000000"/>
              </w:rPr>
              <w:t xml:space="preserve">Roles </w:t>
            </w:r>
            <w:r w:rsidRPr="009E1CA4">
              <w:rPr>
                <w:noProof/>
                <w:color w:val="000000"/>
              </w:rPr>
              <w:t>dro</w:t>
            </w:r>
            <w:r w:rsidR="00033C40">
              <w:rPr>
                <w:noProof/>
                <w:color w:val="000000"/>
              </w:rPr>
              <w:t>pdown</w:t>
            </w:r>
          </w:p>
        </w:tc>
        <w:tc>
          <w:tcPr>
            <w:tcW w:w="5853" w:type="dxa"/>
          </w:tcPr>
          <w:p w:rsidR="00B56611" w:rsidRPr="009E1CA4" w:rsidRDefault="00033C40"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For this user, all available roles should be listed in My Reports Roles dropdown of  My Reports Tab and  in Maintain Report Page.</w:t>
            </w:r>
          </w:p>
        </w:tc>
      </w:tr>
      <w:tr w:rsidR="001D14F5" w:rsidTr="00B56611">
        <w:tc>
          <w:tcPr>
            <w:cnfStyle w:val="001000000000" w:firstRow="0" w:lastRow="0" w:firstColumn="1" w:lastColumn="0" w:oddVBand="0" w:evenVBand="0" w:oddHBand="0" w:evenHBand="0" w:firstRowFirstColumn="0" w:firstRowLastColumn="0" w:lastRowFirstColumn="0" w:lastRowLastColumn="0"/>
            <w:tcW w:w="2108" w:type="dxa"/>
            <w:vMerge/>
          </w:tcPr>
          <w:p w:rsidR="001D14F5" w:rsidRDefault="001D14F5" w:rsidP="00B35A64">
            <w:pPr>
              <w:rPr>
                <w:rFonts w:asciiTheme="minorHAnsi" w:hAnsiTheme="minorHAnsi"/>
                <w:noProof/>
                <w:color w:val="000000"/>
                <w:szCs w:val="24"/>
              </w:rPr>
            </w:pPr>
          </w:p>
        </w:tc>
        <w:tc>
          <w:tcPr>
            <w:tcW w:w="6101" w:type="dxa"/>
          </w:tcPr>
          <w:p w:rsidR="001D14F5" w:rsidRPr="009E1CA4" w:rsidRDefault="001D14F5" w:rsidP="00033C40">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By Default privilege of all Price Curves in  Copy</w:t>
            </w:r>
            <w:r w:rsidR="00FC3539">
              <w:rPr>
                <w:noProof/>
                <w:color w:val="000000"/>
              </w:rPr>
              <w:t xml:space="preserve"> Price UI</w:t>
            </w:r>
          </w:p>
        </w:tc>
        <w:tc>
          <w:tcPr>
            <w:tcW w:w="5853" w:type="dxa"/>
          </w:tcPr>
          <w:p w:rsidR="001D14F5" w:rsidRDefault="001D14F5"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All the price curves should be listed in Price Curve grid of Copy Price UI without assigning privilege to this User or Role from Privilege Tab in Setup Price Curve Detail page.</w:t>
            </w:r>
          </w:p>
        </w:tc>
      </w:tr>
      <w:tr w:rsidR="001D14F5" w:rsidTr="00B56611">
        <w:tc>
          <w:tcPr>
            <w:cnfStyle w:val="001000000000" w:firstRow="0" w:lastRow="0" w:firstColumn="1" w:lastColumn="0" w:oddVBand="0" w:evenVBand="0" w:oddHBand="0" w:evenHBand="0" w:firstRowFirstColumn="0" w:firstRowLastColumn="0" w:lastRowFirstColumn="0" w:lastRowLastColumn="0"/>
            <w:tcW w:w="2108" w:type="dxa"/>
            <w:vMerge/>
          </w:tcPr>
          <w:p w:rsidR="001D14F5" w:rsidRDefault="001D14F5" w:rsidP="00B35A64">
            <w:pPr>
              <w:rPr>
                <w:rFonts w:asciiTheme="minorHAnsi" w:hAnsiTheme="minorHAnsi"/>
                <w:noProof/>
                <w:color w:val="000000"/>
                <w:szCs w:val="24"/>
              </w:rPr>
            </w:pPr>
          </w:p>
        </w:tc>
        <w:tc>
          <w:tcPr>
            <w:tcW w:w="6101" w:type="dxa"/>
          </w:tcPr>
          <w:p w:rsidR="001D14F5" w:rsidRPr="009E1CA4" w:rsidRDefault="00FC3539" w:rsidP="00033C40">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By Default privilege of Price Curve in Location Detail</w:t>
            </w:r>
          </w:p>
        </w:tc>
        <w:tc>
          <w:tcPr>
            <w:tcW w:w="5853" w:type="dxa"/>
          </w:tcPr>
          <w:p w:rsidR="001D14F5" w:rsidRDefault="00FC3539"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All the price curves should be listed in Spot Pricing Index and Term Pricing Index dropdowns in Location Detail page without assigning privilege to this User or Role from Privilege Tab in </w:t>
            </w:r>
            <w:r>
              <w:rPr>
                <w:noProof/>
                <w:color w:val="000000"/>
              </w:rPr>
              <w:lastRenderedPageBreak/>
              <w:t>Setup Price Curve Detail page.</w:t>
            </w:r>
          </w:p>
        </w:tc>
      </w:tr>
      <w:tr w:rsidR="001D14F5" w:rsidTr="00B56611">
        <w:tc>
          <w:tcPr>
            <w:cnfStyle w:val="001000000000" w:firstRow="0" w:lastRow="0" w:firstColumn="1" w:lastColumn="0" w:oddVBand="0" w:evenVBand="0" w:oddHBand="0" w:evenHBand="0" w:firstRowFirstColumn="0" w:firstRowLastColumn="0" w:lastRowFirstColumn="0" w:lastRowLastColumn="0"/>
            <w:tcW w:w="2108" w:type="dxa"/>
            <w:vMerge/>
          </w:tcPr>
          <w:p w:rsidR="001D14F5" w:rsidRDefault="001D14F5" w:rsidP="00B35A64">
            <w:pPr>
              <w:rPr>
                <w:rFonts w:asciiTheme="minorHAnsi" w:hAnsiTheme="minorHAnsi"/>
                <w:noProof/>
                <w:color w:val="000000"/>
                <w:szCs w:val="24"/>
              </w:rPr>
            </w:pPr>
          </w:p>
        </w:tc>
        <w:tc>
          <w:tcPr>
            <w:tcW w:w="6101" w:type="dxa"/>
          </w:tcPr>
          <w:p w:rsidR="001D14F5" w:rsidRPr="009E1CA4" w:rsidRDefault="00FC3539" w:rsidP="00033C40">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By Default </w:t>
            </w:r>
            <w:r w:rsidR="00B35A64">
              <w:rPr>
                <w:noProof/>
                <w:color w:val="000000"/>
              </w:rPr>
              <w:t>Privilege of  all Export/Import rule</w:t>
            </w:r>
          </w:p>
        </w:tc>
        <w:tc>
          <w:tcPr>
            <w:tcW w:w="5853" w:type="dxa"/>
          </w:tcPr>
          <w:p w:rsidR="001D14F5" w:rsidRDefault="00B35A64"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All the Rules defined in system should be listed in the grid in Data Import/Export Manager without giving privilege to this user.</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075604" w:rsidRDefault="00B56611" w:rsidP="00B35A64">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By Default</w:t>
            </w:r>
            <w:r w:rsidR="00C649F2">
              <w:rPr>
                <w:noProof/>
                <w:color w:val="000000"/>
              </w:rPr>
              <w:t xml:space="preserve"> privilege of all the reports in </w:t>
            </w:r>
            <w:r w:rsidRPr="009E1CA4">
              <w:rPr>
                <w:noProof/>
                <w:color w:val="000000"/>
              </w:rPr>
              <w:t>report manager and report writer</w:t>
            </w:r>
          </w:p>
        </w:tc>
        <w:tc>
          <w:tcPr>
            <w:tcW w:w="5853" w:type="dxa"/>
          </w:tcPr>
          <w:p w:rsidR="00B56611" w:rsidRPr="009E1CA4" w:rsidRDefault="0073126C" w:rsidP="00D545D0">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This users has unrestricted access to all the reports existing in the system. All reports can be created, viewed, updated, copied, deleted and exported in all the formats in Report Writer page</w:t>
            </w:r>
            <w:r w:rsidR="00C649F2">
              <w:rPr>
                <w:noProof/>
                <w:color w:val="000000"/>
              </w:rPr>
              <w:t xml:space="preserve"> and in Report Manager Page. Also, </w:t>
            </w:r>
            <w:r>
              <w:rPr>
                <w:noProof/>
                <w:color w:val="000000"/>
              </w:rPr>
              <w:t>privil</w:t>
            </w:r>
            <w:r w:rsidR="00C649F2">
              <w:rPr>
                <w:noProof/>
                <w:color w:val="000000"/>
              </w:rPr>
              <w:t>e</w:t>
            </w:r>
            <w:r>
              <w:rPr>
                <w:noProof/>
                <w:color w:val="000000"/>
              </w:rPr>
              <w:t xml:space="preserve">ge for the </w:t>
            </w:r>
            <w:r w:rsidR="00D545D0">
              <w:rPr>
                <w:noProof/>
                <w:color w:val="000000"/>
              </w:rPr>
              <w:t>reports</w:t>
            </w:r>
            <w:r>
              <w:rPr>
                <w:noProof/>
                <w:color w:val="000000"/>
              </w:rPr>
              <w:t xml:space="preserve"> can be </w:t>
            </w:r>
            <w:r w:rsidR="00D545D0">
              <w:rPr>
                <w:noProof/>
                <w:color w:val="000000"/>
              </w:rPr>
              <w:t>assigned for any users.</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075604" w:rsidRDefault="00B56611" w:rsidP="00B35A64">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By default privilege of report manager and tree structure filter privilege</w:t>
            </w:r>
          </w:p>
        </w:tc>
        <w:tc>
          <w:tcPr>
            <w:tcW w:w="5853" w:type="dxa"/>
          </w:tcPr>
          <w:p w:rsidR="00B56611" w:rsidRPr="009E1CA4" w:rsidRDefault="00D545D0"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This user has unrestricted access to portfolio hierarchy and all other filters in Report Criteria Page</w:t>
            </w:r>
            <w:r w:rsidR="004E4320">
              <w:rPr>
                <w:noProof/>
                <w:color w:val="000000"/>
              </w:rPr>
              <w:t xml:space="preserve"> while exporting report in available format</w:t>
            </w:r>
            <w:r>
              <w:rPr>
                <w:noProof/>
                <w:color w:val="000000"/>
              </w:rPr>
              <w:t>.</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075604" w:rsidRDefault="00B56611" w:rsidP="009D4E3A">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 xml:space="preserve">Report Group Manager </w:t>
            </w:r>
          </w:p>
        </w:tc>
        <w:tc>
          <w:tcPr>
            <w:tcW w:w="5853" w:type="dxa"/>
          </w:tcPr>
          <w:p w:rsidR="00B56611" w:rsidRPr="009E1CA4" w:rsidRDefault="009D4E3A"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For this user, all application users are listed in Users Dropdown of  Report Group Manager Page in Reporting Module.</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075604" w:rsidRDefault="00B56611" w:rsidP="009D4E3A">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 xml:space="preserve">Report Group Manager &gt; Report Group Header IU </w:t>
            </w:r>
          </w:p>
        </w:tc>
        <w:tc>
          <w:tcPr>
            <w:tcW w:w="5853" w:type="dxa"/>
          </w:tcPr>
          <w:p w:rsidR="00B56611" w:rsidRPr="009E1CA4" w:rsidRDefault="009D4E3A"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All application users should be listed in Users dropdown of Report Group Header IU.</w:t>
            </w:r>
          </w:p>
        </w:tc>
      </w:tr>
      <w:tr w:rsidR="00B56611" w:rsidTr="00B56611">
        <w:tc>
          <w:tcPr>
            <w:cnfStyle w:val="001000000000" w:firstRow="0" w:lastRow="0" w:firstColumn="1" w:lastColumn="0" w:oddVBand="0" w:evenVBand="0" w:oddHBand="0" w:evenHBand="0" w:firstRowFirstColumn="0" w:firstRowLastColumn="0" w:lastRowFirstColumn="0" w:lastRowLastColumn="0"/>
            <w:tcW w:w="2108" w:type="dxa"/>
            <w:vMerge/>
          </w:tcPr>
          <w:p w:rsidR="00B56611" w:rsidRDefault="00B56611" w:rsidP="00B35A64">
            <w:pPr>
              <w:rPr>
                <w:rFonts w:asciiTheme="minorHAnsi" w:hAnsiTheme="minorHAnsi"/>
                <w:noProof/>
                <w:color w:val="000000"/>
                <w:szCs w:val="24"/>
              </w:rPr>
            </w:pPr>
          </w:p>
        </w:tc>
        <w:tc>
          <w:tcPr>
            <w:tcW w:w="6101" w:type="dxa"/>
          </w:tcPr>
          <w:p w:rsidR="00B56611" w:rsidRPr="00075604" w:rsidRDefault="00B56611" w:rsidP="00B731C2">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Report Dashboard Template</w:t>
            </w:r>
            <w:r w:rsidRPr="009E1CA4">
              <w:rPr>
                <w:noProof/>
                <w:color w:val="000000"/>
              </w:rPr>
              <w:t xml:space="preserve"> </w:t>
            </w:r>
          </w:p>
        </w:tc>
        <w:tc>
          <w:tcPr>
            <w:tcW w:w="5853" w:type="dxa"/>
          </w:tcPr>
          <w:p w:rsidR="00B56611" w:rsidRDefault="00B731C2"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All application users should be shown in the Users dropdown of the Report Dashboard Template page.</w:t>
            </w:r>
          </w:p>
        </w:tc>
      </w:tr>
      <w:tr w:rsidR="00B731C2" w:rsidTr="00B56611">
        <w:tc>
          <w:tcPr>
            <w:cnfStyle w:val="001000000000" w:firstRow="0" w:lastRow="0" w:firstColumn="1" w:lastColumn="0" w:oddVBand="0" w:evenVBand="0" w:oddHBand="0" w:evenHBand="0" w:firstRowFirstColumn="0" w:firstRowLastColumn="0" w:lastRowFirstColumn="0" w:lastRowLastColumn="0"/>
            <w:tcW w:w="2108" w:type="dxa"/>
            <w:vMerge/>
          </w:tcPr>
          <w:p w:rsidR="00B731C2" w:rsidRDefault="00B731C2" w:rsidP="00B35A64">
            <w:pPr>
              <w:rPr>
                <w:rFonts w:asciiTheme="minorHAnsi" w:hAnsiTheme="minorHAnsi"/>
                <w:noProof/>
                <w:color w:val="000000"/>
                <w:szCs w:val="24"/>
              </w:rPr>
            </w:pPr>
          </w:p>
        </w:tc>
        <w:tc>
          <w:tcPr>
            <w:tcW w:w="6101" w:type="dxa"/>
          </w:tcPr>
          <w:p w:rsidR="00B731C2" w:rsidRPr="00075604" w:rsidRDefault="00B731C2" w:rsidP="00B731C2">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Report Dashboard Template &gt;</w:t>
            </w:r>
            <w:r>
              <w:rPr>
                <w:noProof/>
                <w:color w:val="000000"/>
              </w:rPr>
              <w:t xml:space="preserve"> Report Dashboard Template IU </w:t>
            </w:r>
          </w:p>
        </w:tc>
        <w:tc>
          <w:tcPr>
            <w:tcW w:w="5853" w:type="dxa"/>
          </w:tcPr>
          <w:p w:rsidR="00B731C2" w:rsidRDefault="00B731C2"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All application users should be shown in the Users dropdown of the Report Dashboard Template IU page.</w:t>
            </w:r>
          </w:p>
        </w:tc>
      </w:tr>
      <w:tr w:rsidR="00B731C2" w:rsidTr="00935283">
        <w:tc>
          <w:tcPr>
            <w:cnfStyle w:val="001000000000" w:firstRow="0" w:lastRow="0" w:firstColumn="1" w:lastColumn="0" w:oddVBand="0" w:evenVBand="0" w:oddHBand="0" w:evenHBand="0" w:firstRowFirstColumn="0" w:firstRowLastColumn="0" w:lastRowFirstColumn="0" w:lastRowLastColumn="0"/>
            <w:tcW w:w="2108" w:type="dxa"/>
            <w:tcBorders>
              <w:bottom w:val="single" w:sz="4" w:space="0" w:color="95B3D7" w:themeColor="accent1" w:themeTint="99"/>
            </w:tcBorders>
          </w:tcPr>
          <w:p w:rsidR="00B731C2" w:rsidRDefault="00904D17" w:rsidP="003B2BFF">
            <w:pPr>
              <w:rPr>
                <w:rFonts w:asciiTheme="minorHAnsi" w:hAnsiTheme="minorHAnsi"/>
                <w:noProof/>
                <w:color w:val="000000"/>
                <w:szCs w:val="24"/>
              </w:rPr>
            </w:pPr>
            <w:r>
              <w:rPr>
                <w:rFonts w:asciiTheme="minorHAnsi" w:hAnsiTheme="minorHAnsi"/>
                <w:noProof/>
                <w:color w:val="000000"/>
                <w:szCs w:val="24"/>
              </w:rPr>
              <w:t xml:space="preserve">Application </w:t>
            </w:r>
            <w:r w:rsidR="00B731C2">
              <w:rPr>
                <w:rFonts w:asciiTheme="minorHAnsi" w:hAnsiTheme="minorHAnsi"/>
                <w:noProof/>
                <w:color w:val="000000"/>
                <w:szCs w:val="24"/>
              </w:rPr>
              <w:t>Admin Group</w:t>
            </w:r>
          </w:p>
        </w:tc>
        <w:tc>
          <w:tcPr>
            <w:tcW w:w="6101" w:type="dxa"/>
          </w:tcPr>
          <w:p w:rsidR="00B731C2" w:rsidRPr="009E1CA4" w:rsidRDefault="00B731C2"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Same as farrms_admin</w:t>
            </w:r>
          </w:p>
        </w:tc>
        <w:tc>
          <w:tcPr>
            <w:tcW w:w="5853" w:type="dxa"/>
          </w:tcPr>
          <w:p w:rsidR="00B731C2" w:rsidRDefault="0043253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Similar to Farrms_Admin</w:t>
            </w:r>
          </w:p>
        </w:tc>
      </w:tr>
      <w:tr w:rsidR="00B731C2" w:rsidTr="00935283">
        <w:tc>
          <w:tcPr>
            <w:cnfStyle w:val="001000000000" w:firstRow="0" w:lastRow="0" w:firstColumn="1" w:lastColumn="0" w:oddVBand="0" w:evenVBand="0" w:oddHBand="0" w:evenHBand="0" w:firstRowFirstColumn="0" w:firstRowLastColumn="0" w:lastRowFirstColumn="0" w:lastRowLastColumn="0"/>
            <w:tcW w:w="2108" w:type="dxa"/>
            <w:tcBorders>
              <w:top w:val="single" w:sz="4" w:space="0" w:color="95B3D7" w:themeColor="accent1" w:themeTint="99"/>
              <w:bottom w:val="nil"/>
            </w:tcBorders>
          </w:tcPr>
          <w:p w:rsidR="00B731C2" w:rsidRDefault="00935283" w:rsidP="003B2BFF">
            <w:pPr>
              <w:rPr>
                <w:rFonts w:asciiTheme="minorHAnsi" w:hAnsiTheme="minorHAnsi"/>
                <w:noProof/>
                <w:color w:val="000000"/>
                <w:szCs w:val="24"/>
              </w:rPr>
            </w:pPr>
            <w:r>
              <w:rPr>
                <w:rFonts w:asciiTheme="minorHAnsi" w:hAnsiTheme="minorHAnsi"/>
                <w:noProof/>
                <w:color w:val="000000"/>
                <w:szCs w:val="24"/>
              </w:rPr>
              <w:t>Security Admin Group</w:t>
            </w:r>
          </w:p>
        </w:tc>
        <w:tc>
          <w:tcPr>
            <w:tcW w:w="6101" w:type="dxa"/>
          </w:tcPr>
          <w:p w:rsidR="00B731C2" w:rsidRPr="009E1CA4" w:rsidRDefault="00B731C2" w:rsidP="00EC148F">
            <w:pPr>
              <w:cnfStyle w:val="000000000000" w:firstRow="0" w:lastRow="0" w:firstColumn="0" w:lastColumn="0" w:oddVBand="0" w:evenVBand="0" w:oddHBand="0" w:evenHBand="0" w:firstRowFirstColumn="0" w:firstRowLastColumn="0" w:lastRowFirstColumn="0" w:lastRowLastColumn="0"/>
              <w:rPr>
                <w:noProof/>
                <w:color w:val="000000"/>
              </w:rPr>
            </w:pPr>
            <w:r w:rsidRPr="008138BE">
              <w:rPr>
                <w:noProof/>
                <w:color w:val="000000"/>
              </w:rPr>
              <w:t xml:space="preserve">By default privilege of user management </w:t>
            </w:r>
            <w:r w:rsidR="00931C58">
              <w:rPr>
                <w:noProof/>
                <w:color w:val="000000"/>
              </w:rPr>
              <w:t>(maintain user)</w:t>
            </w:r>
          </w:p>
        </w:tc>
        <w:tc>
          <w:tcPr>
            <w:tcW w:w="5853" w:type="dxa"/>
          </w:tcPr>
          <w:p w:rsidR="00B731C2" w:rsidRPr="008138BE" w:rsidRDefault="00EC148F" w:rsidP="00EC148F">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It is related with user management i.e Users and Roles module. Firstly, it can view all the users available in the system.The user with this role type can create, update, delete  all applicaton users(including self) in the system. It has privilege to change  time zone, password, region, insert/update/delete privileges and roles etc of all the user existing in the system. It can lock or unlock and  activate or deactivate all application users in the system.</w:t>
            </w:r>
          </w:p>
        </w:tc>
      </w:tr>
      <w:tr w:rsidR="00935283" w:rsidTr="00935283">
        <w:tc>
          <w:tcPr>
            <w:cnfStyle w:val="001000000000" w:firstRow="0" w:lastRow="0" w:firstColumn="1" w:lastColumn="0" w:oddVBand="0" w:evenVBand="0" w:oddHBand="0" w:evenHBand="0" w:firstRowFirstColumn="0" w:firstRowLastColumn="0" w:lastRowFirstColumn="0" w:lastRowLastColumn="0"/>
            <w:tcW w:w="2108" w:type="dxa"/>
            <w:tcBorders>
              <w:top w:val="nil"/>
              <w:bottom w:val="nil"/>
            </w:tcBorders>
          </w:tcPr>
          <w:p w:rsidR="00935283" w:rsidRDefault="00935283" w:rsidP="003B2BFF">
            <w:pPr>
              <w:rPr>
                <w:rFonts w:asciiTheme="minorHAnsi" w:hAnsiTheme="minorHAnsi"/>
                <w:noProof/>
                <w:color w:val="000000"/>
                <w:szCs w:val="24"/>
              </w:rPr>
            </w:pPr>
          </w:p>
        </w:tc>
        <w:tc>
          <w:tcPr>
            <w:tcW w:w="6101" w:type="dxa"/>
          </w:tcPr>
          <w:p w:rsidR="00935283" w:rsidRPr="008138BE" w:rsidRDefault="00935283" w:rsidP="00EC148F">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By default privilege of Roles</w:t>
            </w:r>
          </w:p>
        </w:tc>
        <w:tc>
          <w:tcPr>
            <w:tcW w:w="5853" w:type="dxa"/>
          </w:tcPr>
          <w:p w:rsidR="00935283" w:rsidRDefault="00935283" w:rsidP="00EC148F">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The user with this role type has unrestricted access to view all available roles in the system. It </w:t>
            </w:r>
            <w:r w:rsidR="00C43297">
              <w:rPr>
                <w:noProof/>
                <w:color w:val="000000"/>
              </w:rPr>
              <w:t>can create, update, delete and assign privilege for respective role.</w:t>
            </w:r>
          </w:p>
        </w:tc>
      </w:tr>
      <w:tr w:rsidR="006D76C6" w:rsidTr="00935283">
        <w:tc>
          <w:tcPr>
            <w:cnfStyle w:val="001000000000" w:firstRow="0" w:lastRow="0" w:firstColumn="1" w:lastColumn="0" w:oddVBand="0" w:evenVBand="0" w:oddHBand="0" w:evenHBand="0" w:firstRowFirstColumn="0" w:firstRowLastColumn="0" w:lastRowFirstColumn="0" w:lastRowLastColumn="0"/>
            <w:tcW w:w="2108" w:type="dxa"/>
            <w:tcBorders>
              <w:top w:val="nil"/>
              <w:bottom w:val="nil"/>
            </w:tcBorders>
          </w:tcPr>
          <w:p w:rsidR="006D76C6" w:rsidRDefault="006D76C6" w:rsidP="003B2BFF">
            <w:pPr>
              <w:rPr>
                <w:rFonts w:asciiTheme="minorHAnsi" w:hAnsiTheme="minorHAnsi"/>
                <w:noProof/>
                <w:color w:val="000000"/>
                <w:szCs w:val="24"/>
              </w:rPr>
            </w:pPr>
          </w:p>
        </w:tc>
        <w:tc>
          <w:tcPr>
            <w:tcW w:w="6101" w:type="dxa"/>
          </w:tcPr>
          <w:p w:rsidR="006D76C6" w:rsidRPr="008138BE" w:rsidRDefault="006D76C6"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Book Structure Privilege</w:t>
            </w:r>
          </w:p>
        </w:tc>
        <w:tc>
          <w:tcPr>
            <w:tcW w:w="5853" w:type="dxa"/>
          </w:tcPr>
          <w:p w:rsidR="006D76C6" w:rsidRDefault="006D76C6"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 The user with this role type has unrestricted access to the Portfolio hierarchy(Subsidiary, Strategy and Book) in Select Priviliges Page.</w:t>
            </w:r>
          </w:p>
        </w:tc>
      </w:tr>
      <w:tr w:rsidR="005F6D34" w:rsidTr="00935283">
        <w:tc>
          <w:tcPr>
            <w:cnfStyle w:val="001000000000" w:firstRow="0" w:lastRow="0" w:firstColumn="1" w:lastColumn="0" w:oddVBand="0" w:evenVBand="0" w:oddHBand="0" w:evenHBand="0" w:firstRowFirstColumn="0" w:firstRowLastColumn="0" w:lastRowFirstColumn="0" w:lastRowLastColumn="0"/>
            <w:tcW w:w="2108" w:type="dxa"/>
            <w:tcBorders>
              <w:top w:val="nil"/>
              <w:bottom w:val="nil"/>
            </w:tcBorders>
          </w:tcPr>
          <w:p w:rsidR="005F6D34" w:rsidRDefault="005F6D34" w:rsidP="003B2BFF">
            <w:pPr>
              <w:rPr>
                <w:rFonts w:asciiTheme="minorHAnsi" w:hAnsiTheme="minorHAnsi"/>
                <w:noProof/>
                <w:color w:val="000000"/>
                <w:szCs w:val="24"/>
              </w:rPr>
            </w:pPr>
          </w:p>
        </w:tc>
        <w:tc>
          <w:tcPr>
            <w:tcW w:w="6101" w:type="dxa"/>
          </w:tcPr>
          <w:p w:rsidR="005F6D34" w:rsidRPr="00075604" w:rsidRDefault="005F6D34"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Workflow Group dropdown</w:t>
            </w:r>
          </w:p>
        </w:tc>
        <w:tc>
          <w:tcPr>
            <w:tcW w:w="5853" w:type="dxa"/>
          </w:tcPr>
          <w:p w:rsidR="005F6D34" w:rsidRPr="009E1CA4" w:rsidRDefault="005F6D34" w:rsidP="00C42250">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Mapped roles to this user and My Workflow should be listed in Workflow Gr</w:t>
            </w:r>
            <w:r w:rsidR="00C42250">
              <w:rPr>
                <w:noProof/>
                <w:color w:val="000000"/>
              </w:rPr>
              <w:t>oup dropdown of My Workflow Tab.</w:t>
            </w:r>
          </w:p>
        </w:tc>
      </w:tr>
      <w:tr w:rsidR="005F6D34" w:rsidTr="00935283">
        <w:tc>
          <w:tcPr>
            <w:cnfStyle w:val="001000000000" w:firstRow="0" w:lastRow="0" w:firstColumn="1" w:lastColumn="0" w:oddVBand="0" w:evenVBand="0" w:oddHBand="0" w:evenHBand="0" w:firstRowFirstColumn="0" w:firstRowLastColumn="0" w:lastRowFirstColumn="0" w:lastRowLastColumn="0"/>
            <w:tcW w:w="2108" w:type="dxa"/>
            <w:tcBorders>
              <w:top w:val="nil"/>
              <w:bottom w:val="nil"/>
            </w:tcBorders>
          </w:tcPr>
          <w:p w:rsidR="005F6D34" w:rsidRDefault="005F6D34" w:rsidP="003B2BFF">
            <w:pPr>
              <w:rPr>
                <w:rFonts w:asciiTheme="minorHAnsi" w:hAnsiTheme="minorHAnsi"/>
                <w:noProof/>
                <w:color w:val="000000"/>
                <w:szCs w:val="24"/>
              </w:rPr>
            </w:pPr>
          </w:p>
        </w:tc>
        <w:tc>
          <w:tcPr>
            <w:tcW w:w="6101" w:type="dxa"/>
          </w:tcPr>
          <w:p w:rsidR="005F6D34" w:rsidRPr="00075604" w:rsidRDefault="005F6D34" w:rsidP="00B35A64">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My Report</w:t>
            </w:r>
            <w:r>
              <w:rPr>
                <w:noProof/>
                <w:color w:val="000000"/>
              </w:rPr>
              <w:t>s</w:t>
            </w:r>
            <w:r w:rsidRPr="009E1CA4">
              <w:rPr>
                <w:noProof/>
                <w:color w:val="000000"/>
              </w:rPr>
              <w:t xml:space="preserve"> </w:t>
            </w:r>
            <w:r>
              <w:rPr>
                <w:noProof/>
                <w:color w:val="000000"/>
              </w:rPr>
              <w:t xml:space="preserve">Roles </w:t>
            </w:r>
            <w:r w:rsidRPr="009E1CA4">
              <w:rPr>
                <w:noProof/>
                <w:color w:val="000000"/>
              </w:rPr>
              <w:t>dro</w:t>
            </w:r>
            <w:r>
              <w:rPr>
                <w:noProof/>
                <w:color w:val="000000"/>
              </w:rPr>
              <w:t>pdown</w:t>
            </w:r>
          </w:p>
        </w:tc>
        <w:tc>
          <w:tcPr>
            <w:tcW w:w="5853" w:type="dxa"/>
          </w:tcPr>
          <w:p w:rsidR="005F6D34" w:rsidRPr="009E1CA4" w:rsidRDefault="005F6D34" w:rsidP="00C42250">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Mapped roles to this user including My Reports should be listed in My Reports Ro</w:t>
            </w:r>
            <w:r w:rsidR="00C42250">
              <w:rPr>
                <w:noProof/>
                <w:color w:val="000000"/>
              </w:rPr>
              <w:t>les dropdown of  My Reports Tab.</w:t>
            </w:r>
          </w:p>
        </w:tc>
      </w:tr>
      <w:tr w:rsidR="006D76C6" w:rsidTr="00B56611">
        <w:tc>
          <w:tcPr>
            <w:cnfStyle w:val="001000000000" w:firstRow="0" w:lastRow="0" w:firstColumn="1" w:lastColumn="0" w:oddVBand="0" w:evenVBand="0" w:oddHBand="0" w:evenHBand="0" w:firstRowFirstColumn="0" w:firstRowLastColumn="0" w:lastRowFirstColumn="0" w:lastRowLastColumn="0"/>
            <w:tcW w:w="2108" w:type="dxa"/>
            <w:vMerge w:val="restart"/>
          </w:tcPr>
          <w:p w:rsidR="006D76C6" w:rsidRDefault="006D76C6" w:rsidP="003B2BFF">
            <w:pPr>
              <w:rPr>
                <w:rFonts w:asciiTheme="minorHAnsi" w:hAnsiTheme="minorHAnsi"/>
                <w:noProof/>
                <w:color w:val="000000"/>
                <w:szCs w:val="24"/>
              </w:rPr>
            </w:pPr>
            <w:r>
              <w:rPr>
                <w:rFonts w:asciiTheme="minorHAnsi" w:hAnsiTheme="minorHAnsi"/>
                <w:noProof/>
                <w:color w:val="000000"/>
                <w:szCs w:val="24"/>
              </w:rPr>
              <w:t>Reporting</w:t>
            </w:r>
          </w:p>
          <w:p w:rsidR="006D76C6" w:rsidRDefault="006D76C6" w:rsidP="003B2BFF">
            <w:pPr>
              <w:rPr>
                <w:rFonts w:asciiTheme="minorHAnsi" w:hAnsiTheme="minorHAnsi"/>
                <w:noProof/>
                <w:color w:val="000000"/>
                <w:szCs w:val="24"/>
              </w:rPr>
            </w:pPr>
            <w:r>
              <w:rPr>
                <w:rFonts w:asciiTheme="minorHAnsi" w:hAnsiTheme="minorHAnsi"/>
                <w:noProof/>
                <w:color w:val="000000"/>
                <w:szCs w:val="24"/>
              </w:rPr>
              <w:lastRenderedPageBreak/>
              <w:t>Admin Group</w:t>
            </w:r>
          </w:p>
        </w:tc>
        <w:tc>
          <w:tcPr>
            <w:tcW w:w="6101" w:type="dxa"/>
          </w:tcPr>
          <w:p w:rsidR="006D76C6" w:rsidRPr="009E1CA4" w:rsidRDefault="006D76C6" w:rsidP="0062002A">
            <w:pPr>
              <w:cnfStyle w:val="000000000000" w:firstRow="0" w:lastRow="0" w:firstColumn="0" w:lastColumn="0" w:oddVBand="0" w:evenVBand="0" w:oddHBand="0" w:evenHBand="0" w:firstRowFirstColumn="0" w:firstRowLastColumn="0" w:lastRowFirstColumn="0" w:lastRowLastColumn="0"/>
              <w:rPr>
                <w:noProof/>
                <w:color w:val="000000"/>
              </w:rPr>
            </w:pPr>
            <w:r w:rsidRPr="008138BE">
              <w:rPr>
                <w:noProof/>
                <w:color w:val="000000"/>
              </w:rPr>
              <w:lastRenderedPageBreak/>
              <w:t>By Default Report Writer, Report Group Manager, Run Report Gro</w:t>
            </w:r>
            <w:r>
              <w:rPr>
                <w:noProof/>
                <w:color w:val="000000"/>
              </w:rPr>
              <w:t>up and Report Manager Privilege</w:t>
            </w:r>
          </w:p>
        </w:tc>
        <w:tc>
          <w:tcPr>
            <w:tcW w:w="5853" w:type="dxa"/>
          </w:tcPr>
          <w:p w:rsidR="006D76C6" w:rsidRPr="008138BE" w:rsidRDefault="006D76C6"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The user with  this role type has unrestricted access to Report Writer, Report Group Manager, Run Report Group and Report </w:t>
            </w:r>
            <w:r>
              <w:rPr>
                <w:noProof/>
                <w:color w:val="000000"/>
              </w:rPr>
              <w:lastRenderedPageBreak/>
              <w:t>Manger. All these menu should be enabled to this role type.</w:t>
            </w:r>
          </w:p>
        </w:tc>
      </w:tr>
      <w:tr w:rsidR="006D76C6" w:rsidTr="00B56611">
        <w:tc>
          <w:tcPr>
            <w:cnfStyle w:val="001000000000" w:firstRow="0" w:lastRow="0" w:firstColumn="1" w:lastColumn="0" w:oddVBand="0" w:evenVBand="0" w:oddHBand="0" w:evenHBand="0" w:firstRowFirstColumn="0" w:firstRowLastColumn="0" w:lastRowFirstColumn="0" w:lastRowLastColumn="0"/>
            <w:tcW w:w="2108" w:type="dxa"/>
            <w:vMerge/>
          </w:tcPr>
          <w:p w:rsidR="006D76C6" w:rsidRDefault="006D76C6" w:rsidP="00B35A64">
            <w:pPr>
              <w:rPr>
                <w:rFonts w:asciiTheme="minorHAnsi" w:hAnsiTheme="minorHAnsi"/>
                <w:noProof/>
                <w:color w:val="000000"/>
                <w:szCs w:val="24"/>
              </w:rPr>
            </w:pPr>
          </w:p>
        </w:tc>
        <w:tc>
          <w:tcPr>
            <w:tcW w:w="6101" w:type="dxa"/>
          </w:tcPr>
          <w:p w:rsidR="006D76C6" w:rsidRPr="009E1CA4" w:rsidRDefault="006D76C6" w:rsidP="003E32C6">
            <w:pPr>
              <w:cnfStyle w:val="000000000000" w:firstRow="0" w:lastRow="0" w:firstColumn="0" w:lastColumn="0" w:oddVBand="0" w:evenVBand="0" w:oddHBand="0" w:evenHBand="0" w:firstRowFirstColumn="0" w:firstRowLastColumn="0" w:lastRowFirstColumn="0" w:lastRowLastColumn="0"/>
              <w:rPr>
                <w:noProof/>
                <w:color w:val="000000"/>
              </w:rPr>
            </w:pPr>
            <w:r w:rsidRPr="008138BE">
              <w:rPr>
                <w:noProof/>
                <w:color w:val="000000"/>
              </w:rPr>
              <w:t xml:space="preserve">All new and old report privileges </w:t>
            </w:r>
          </w:p>
        </w:tc>
        <w:tc>
          <w:tcPr>
            <w:tcW w:w="5853" w:type="dxa"/>
          </w:tcPr>
          <w:p w:rsidR="006D76C6" w:rsidRPr="008138BE" w:rsidRDefault="006D76C6"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The user with this role type has unrestricted access to view old and newly created reports in the Report Manager Page.  All reports </w:t>
            </w:r>
            <w:r w:rsidRPr="008138BE">
              <w:rPr>
                <w:noProof/>
                <w:color w:val="000000"/>
              </w:rPr>
              <w:t>should be available by default</w:t>
            </w:r>
            <w:r>
              <w:rPr>
                <w:noProof/>
                <w:color w:val="000000"/>
              </w:rPr>
              <w:t>.</w:t>
            </w:r>
          </w:p>
        </w:tc>
      </w:tr>
      <w:tr w:rsidR="006D76C6" w:rsidTr="00B56611">
        <w:tc>
          <w:tcPr>
            <w:cnfStyle w:val="001000000000" w:firstRow="0" w:lastRow="0" w:firstColumn="1" w:lastColumn="0" w:oddVBand="0" w:evenVBand="0" w:oddHBand="0" w:evenHBand="0" w:firstRowFirstColumn="0" w:firstRowLastColumn="0" w:lastRowFirstColumn="0" w:lastRowLastColumn="0"/>
            <w:tcW w:w="2108" w:type="dxa"/>
            <w:vMerge/>
          </w:tcPr>
          <w:p w:rsidR="006D76C6" w:rsidRDefault="006D76C6" w:rsidP="00B35A64">
            <w:pPr>
              <w:rPr>
                <w:rFonts w:asciiTheme="minorHAnsi" w:hAnsiTheme="minorHAnsi"/>
                <w:noProof/>
                <w:color w:val="000000"/>
                <w:szCs w:val="24"/>
              </w:rPr>
            </w:pPr>
          </w:p>
        </w:tc>
        <w:tc>
          <w:tcPr>
            <w:tcW w:w="6101" w:type="dxa"/>
          </w:tcPr>
          <w:p w:rsidR="006D76C6" w:rsidRPr="009E1CA4" w:rsidRDefault="006D76C6" w:rsidP="00B35A64">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By default privilege of report manager and tree structure filter privilege</w:t>
            </w:r>
          </w:p>
        </w:tc>
        <w:tc>
          <w:tcPr>
            <w:tcW w:w="5853" w:type="dxa"/>
          </w:tcPr>
          <w:p w:rsidR="006D76C6" w:rsidRPr="008138BE" w:rsidRDefault="006D76C6" w:rsidP="00B35A64">
            <w:pPr>
              <w:cnfStyle w:val="000000000000" w:firstRow="0" w:lastRow="0" w:firstColumn="0" w:lastColumn="0" w:oddVBand="0" w:evenVBand="0" w:oddHBand="0" w:evenHBand="0" w:firstRowFirstColumn="0" w:firstRowLastColumn="0" w:lastRowFirstColumn="0" w:lastRowLastColumn="0"/>
              <w:rPr>
                <w:noProof/>
                <w:color w:val="000000"/>
              </w:rPr>
            </w:pPr>
            <w:r w:rsidRPr="008138BE">
              <w:rPr>
                <w:noProof/>
                <w:color w:val="000000"/>
              </w:rPr>
              <w:t>All Book Structure privilege should be available in report filter while executing report writer and report manager report.</w:t>
            </w:r>
          </w:p>
        </w:tc>
      </w:tr>
      <w:tr w:rsidR="006D76C6" w:rsidTr="00B56611">
        <w:tc>
          <w:tcPr>
            <w:cnfStyle w:val="001000000000" w:firstRow="0" w:lastRow="0" w:firstColumn="1" w:lastColumn="0" w:oddVBand="0" w:evenVBand="0" w:oddHBand="0" w:evenHBand="0" w:firstRowFirstColumn="0" w:firstRowLastColumn="0" w:lastRowFirstColumn="0" w:lastRowLastColumn="0"/>
            <w:tcW w:w="2108" w:type="dxa"/>
            <w:vMerge/>
          </w:tcPr>
          <w:p w:rsidR="006D76C6" w:rsidRDefault="006D76C6" w:rsidP="00B35A64">
            <w:pPr>
              <w:rPr>
                <w:rFonts w:asciiTheme="minorHAnsi" w:hAnsiTheme="minorHAnsi"/>
                <w:noProof/>
                <w:color w:val="000000"/>
                <w:szCs w:val="24"/>
              </w:rPr>
            </w:pPr>
          </w:p>
        </w:tc>
        <w:tc>
          <w:tcPr>
            <w:tcW w:w="6101" w:type="dxa"/>
          </w:tcPr>
          <w:p w:rsidR="006D76C6" w:rsidRPr="009E1CA4" w:rsidRDefault="006D76C6"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Privilege of Maintain User</w:t>
            </w:r>
          </w:p>
        </w:tc>
        <w:tc>
          <w:tcPr>
            <w:tcW w:w="5853" w:type="dxa"/>
          </w:tcPr>
          <w:p w:rsidR="006D76C6" w:rsidRPr="008138BE" w:rsidRDefault="006D76C6" w:rsidP="0091017A">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The user with this role type has unrestricted access to view, update time zone and password of the same(logged) user.</w:t>
            </w:r>
          </w:p>
        </w:tc>
      </w:tr>
      <w:tr w:rsidR="006D76C6" w:rsidTr="00B56611">
        <w:tc>
          <w:tcPr>
            <w:cnfStyle w:val="001000000000" w:firstRow="0" w:lastRow="0" w:firstColumn="1" w:lastColumn="0" w:oddVBand="0" w:evenVBand="0" w:oddHBand="0" w:evenHBand="0" w:firstRowFirstColumn="0" w:firstRowLastColumn="0" w:lastRowFirstColumn="0" w:lastRowLastColumn="0"/>
            <w:tcW w:w="2108" w:type="dxa"/>
            <w:vMerge/>
          </w:tcPr>
          <w:p w:rsidR="006D76C6" w:rsidRDefault="006D76C6" w:rsidP="00B35A64">
            <w:pPr>
              <w:rPr>
                <w:rFonts w:asciiTheme="minorHAnsi" w:hAnsiTheme="minorHAnsi"/>
                <w:noProof/>
                <w:color w:val="000000"/>
                <w:szCs w:val="24"/>
              </w:rPr>
            </w:pPr>
          </w:p>
        </w:tc>
        <w:tc>
          <w:tcPr>
            <w:tcW w:w="6101" w:type="dxa"/>
          </w:tcPr>
          <w:p w:rsidR="006D76C6" w:rsidRPr="009E1CA4" w:rsidRDefault="006D76C6" w:rsidP="0091017A">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Report Group Manager</w:t>
            </w:r>
          </w:p>
        </w:tc>
        <w:tc>
          <w:tcPr>
            <w:tcW w:w="5853" w:type="dxa"/>
          </w:tcPr>
          <w:p w:rsidR="006D76C6" w:rsidRPr="008138BE" w:rsidRDefault="006D76C6"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For the user with this role type, all application users are listed in Users dropdown in Report Group Manager page in Reporting module.</w:t>
            </w:r>
          </w:p>
        </w:tc>
      </w:tr>
      <w:tr w:rsidR="006D76C6" w:rsidTr="00B56611">
        <w:tc>
          <w:tcPr>
            <w:cnfStyle w:val="001000000000" w:firstRow="0" w:lastRow="0" w:firstColumn="1" w:lastColumn="0" w:oddVBand="0" w:evenVBand="0" w:oddHBand="0" w:evenHBand="0" w:firstRowFirstColumn="0" w:firstRowLastColumn="0" w:lastRowFirstColumn="0" w:lastRowLastColumn="0"/>
            <w:tcW w:w="2108" w:type="dxa"/>
            <w:vMerge/>
          </w:tcPr>
          <w:p w:rsidR="006D76C6" w:rsidRDefault="006D76C6" w:rsidP="00B35A64">
            <w:pPr>
              <w:rPr>
                <w:rFonts w:asciiTheme="minorHAnsi" w:hAnsiTheme="minorHAnsi"/>
                <w:noProof/>
                <w:color w:val="000000"/>
                <w:szCs w:val="24"/>
              </w:rPr>
            </w:pPr>
          </w:p>
        </w:tc>
        <w:tc>
          <w:tcPr>
            <w:tcW w:w="6101" w:type="dxa"/>
          </w:tcPr>
          <w:p w:rsidR="006D76C6" w:rsidRPr="009E1CA4" w:rsidRDefault="006D76C6" w:rsidP="0091017A">
            <w:pPr>
              <w:cnfStyle w:val="000000000000" w:firstRow="0" w:lastRow="0" w:firstColumn="0" w:lastColumn="0" w:oddVBand="0" w:evenVBand="0" w:oddHBand="0" w:evenHBand="0" w:firstRowFirstColumn="0" w:firstRowLastColumn="0" w:lastRowFirstColumn="0" w:lastRowLastColumn="0"/>
              <w:rPr>
                <w:noProof/>
                <w:color w:val="000000"/>
              </w:rPr>
            </w:pPr>
            <w:r w:rsidRPr="008138BE">
              <w:rPr>
                <w:noProof/>
                <w:color w:val="000000"/>
              </w:rPr>
              <w:t>Report Group M</w:t>
            </w:r>
            <w:r>
              <w:rPr>
                <w:noProof/>
                <w:color w:val="000000"/>
              </w:rPr>
              <w:t>anager &gt; Report Group Header IU</w:t>
            </w:r>
          </w:p>
        </w:tc>
        <w:tc>
          <w:tcPr>
            <w:tcW w:w="5853" w:type="dxa"/>
          </w:tcPr>
          <w:p w:rsidR="006D76C6" w:rsidRPr="008138BE" w:rsidRDefault="006D76C6" w:rsidP="0091017A">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For the user with this role type, all application users are listed in Users dropdown in Report Group Header IU in Reporting module.</w:t>
            </w:r>
          </w:p>
        </w:tc>
      </w:tr>
      <w:tr w:rsidR="006D76C6" w:rsidTr="00B56611">
        <w:tc>
          <w:tcPr>
            <w:cnfStyle w:val="001000000000" w:firstRow="0" w:lastRow="0" w:firstColumn="1" w:lastColumn="0" w:oddVBand="0" w:evenVBand="0" w:oddHBand="0" w:evenHBand="0" w:firstRowFirstColumn="0" w:firstRowLastColumn="0" w:lastRowFirstColumn="0" w:lastRowLastColumn="0"/>
            <w:tcW w:w="2108" w:type="dxa"/>
            <w:vMerge/>
          </w:tcPr>
          <w:p w:rsidR="006D76C6" w:rsidRDefault="006D76C6" w:rsidP="00B35A64">
            <w:pPr>
              <w:rPr>
                <w:rFonts w:asciiTheme="minorHAnsi" w:hAnsiTheme="minorHAnsi"/>
                <w:noProof/>
                <w:color w:val="000000"/>
                <w:szCs w:val="24"/>
              </w:rPr>
            </w:pPr>
          </w:p>
        </w:tc>
        <w:tc>
          <w:tcPr>
            <w:tcW w:w="6101" w:type="dxa"/>
          </w:tcPr>
          <w:p w:rsidR="006D76C6" w:rsidRPr="009E1CA4" w:rsidRDefault="006D76C6" w:rsidP="00B35A64">
            <w:pPr>
              <w:cnfStyle w:val="000000000000" w:firstRow="0" w:lastRow="0" w:firstColumn="0" w:lastColumn="0" w:oddVBand="0" w:evenVBand="0" w:oddHBand="0" w:evenHBand="0" w:firstRowFirstColumn="0" w:firstRowLastColumn="0" w:lastRowFirstColumn="0" w:lastRowLastColumn="0"/>
              <w:rPr>
                <w:noProof/>
                <w:color w:val="000000"/>
              </w:rPr>
            </w:pPr>
            <w:r w:rsidRPr="00AE1520">
              <w:rPr>
                <w:noProof/>
                <w:color w:val="000000"/>
              </w:rPr>
              <w:t>Report Dashboard Template</w:t>
            </w:r>
            <w:r w:rsidRPr="008138BE">
              <w:rPr>
                <w:noProof/>
                <w:color w:val="000000"/>
              </w:rPr>
              <w:t>: Shows all application users in Users dropdown.</w:t>
            </w:r>
          </w:p>
        </w:tc>
        <w:tc>
          <w:tcPr>
            <w:tcW w:w="5853" w:type="dxa"/>
          </w:tcPr>
          <w:p w:rsidR="006D76C6" w:rsidRPr="008138BE" w:rsidRDefault="006D76C6" w:rsidP="0091017A">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For the user with this role type, all application users are listed in Users dropdown in Report Dashboard Template in Reporting module.</w:t>
            </w:r>
          </w:p>
        </w:tc>
      </w:tr>
      <w:tr w:rsidR="003945DC" w:rsidTr="00B56611">
        <w:tc>
          <w:tcPr>
            <w:cnfStyle w:val="001000000000" w:firstRow="0" w:lastRow="0" w:firstColumn="1" w:lastColumn="0" w:oddVBand="0" w:evenVBand="0" w:oddHBand="0" w:evenHBand="0" w:firstRowFirstColumn="0" w:firstRowLastColumn="0" w:lastRowFirstColumn="0" w:lastRowLastColumn="0"/>
            <w:tcW w:w="2108" w:type="dxa"/>
            <w:vMerge/>
          </w:tcPr>
          <w:p w:rsidR="003945DC" w:rsidRDefault="003945DC" w:rsidP="00B35A64">
            <w:pPr>
              <w:rPr>
                <w:rFonts w:asciiTheme="minorHAnsi" w:hAnsiTheme="minorHAnsi"/>
                <w:noProof/>
                <w:color w:val="000000"/>
                <w:szCs w:val="24"/>
              </w:rPr>
            </w:pPr>
          </w:p>
        </w:tc>
        <w:tc>
          <w:tcPr>
            <w:tcW w:w="6101" w:type="dxa"/>
          </w:tcPr>
          <w:p w:rsidR="003945DC" w:rsidRPr="009E1CA4" w:rsidRDefault="003945DC" w:rsidP="00B35A64">
            <w:pPr>
              <w:cnfStyle w:val="000000000000" w:firstRow="0" w:lastRow="0" w:firstColumn="0" w:lastColumn="0" w:oddVBand="0" w:evenVBand="0" w:oddHBand="0" w:evenHBand="0" w:firstRowFirstColumn="0" w:firstRowLastColumn="0" w:lastRowFirstColumn="0" w:lastRowLastColumn="0"/>
              <w:rPr>
                <w:noProof/>
                <w:color w:val="000000"/>
              </w:rPr>
            </w:pPr>
            <w:r w:rsidRPr="008138BE">
              <w:rPr>
                <w:noProof/>
                <w:color w:val="000000"/>
              </w:rPr>
              <w:t>Report Dashboard Template &gt;</w:t>
            </w:r>
            <w:r>
              <w:rPr>
                <w:noProof/>
                <w:color w:val="000000"/>
              </w:rPr>
              <w:t xml:space="preserve"> Report Dashboard Template IU</w:t>
            </w:r>
          </w:p>
        </w:tc>
        <w:tc>
          <w:tcPr>
            <w:tcW w:w="5853" w:type="dxa"/>
          </w:tcPr>
          <w:p w:rsidR="003945DC" w:rsidRPr="008138BE" w:rsidRDefault="003945D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For the user with this role type, all application users are listed in Users dropdown in Report Dashboard Template IU in Reporting module.</w:t>
            </w:r>
          </w:p>
        </w:tc>
      </w:tr>
      <w:tr w:rsidR="003945DC" w:rsidTr="00B56611">
        <w:tc>
          <w:tcPr>
            <w:cnfStyle w:val="001000000000" w:firstRow="0" w:lastRow="0" w:firstColumn="1" w:lastColumn="0" w:oddVBand="0" w:evenVBand="0" w:oddHBand="0" w:evenHBand="0" w:firstRowFirstColumn="0" w:firstRowLastColumn="0" w:lastRowFirstColumn="0" w:lastRowLastColumn="0"/>
            <w:tcW w:w="2108" w:type="dxa"/>
            <w:vMerge/>
          </w:tcPr>
          <w:p w:rsidR="003945DC" w:rsidRDefault="003945DC" w:rsidP="00B35A64">
            <w:pPr>
              <w:rPr>
                <w:rFonts w:asciiTheme="minorHAnsi" w:hAnsiTheme="minorHAnsi"/>
                <w:noProof/>
                <w:color w:val="000000"/>
                <w:szCs w:val="24"/>
              </w:rPr>
            </w:pPr>
          </w:p>
        </w:tc>
        <w:tc>
          <w:tcPr>
            <w:tcW w:w="6101" w:type="dxa"/>
          </w:tcPr>
          <w:p w:rsidR="003945DC" w:rsidRPr="00075604" w:rsidRDefault="003945D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Workflow Group dropdown</w:t>
            </w:r>
          </w:p>
        </w:tc>
        <w:tc>
          <w:tcPr>
            <w:tcW w:w="5853" w:type="dxa"/>
          </w:tcPr>
          <w:p w:rsidR="003945DC" w:rsidRPr="009E1CA4" w:rsidRDefault="003945DC" w:rsidP="00C42250">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Mapped roles to this user </w:t>
            </w:r>
            <w:r w:rsidR="00465325">
              <w:rPr>
                <w:noProof/>
                <w:color w:val="000000"/>
              </w:rPr>
              <w:t xml:space="preserve">and My Workflow </w:t>
            </w:r>
            <w:r>
              <w:rPr>
                <w:noProof/>
                <w:color w:val="000000"/>
              </w:rPr>
              <w:t>should be listed in Workflow Gr</w:t>
            </w:r>
            <w:r w:rsidR="00C42250">
              <w:rPr>
                <w:noProof/>
                <w:color w:val="000000"/>
              </w:rPr>
              <w:t>oup dropdown of My Workflow Tab.</w:t>
            </w:r>
          </w:p>
        </w:tc>
      </w:tr>
      <w:tr w:rsidR="003945DC" w:rsidTr="00B56611">
        <w:tc>
          <w:tcPr>
            <w:cnfStyle w:val="001000000000" w:firstRow="0" w:lastRow="0" w:firstColumn="1" w:lastColumn="0" w:oddVBand="0" w:evenVBand="0" w:oddHBand="0" w:evenHBand="0" w:firstRowFirstColumn="0" w:firstRowLastColumn="0" w:lastRowFirstColumn="0" w:lastRowLastColumn="0"/>
            <w:tcW w:w="2108" w:type="dxa"/>
            <w:vMerge/>
          </w:tcPr>
          <w:p w:rsidR="003945DC" w:rsidRDefault="003945DC" w:rsidP="00B35A64">
            <w:pPr>
              <w:rPr>
                <w:rFonts w:asciiTheme="minorHAnsi" w:hAnsiTheme="minorHAnsi"/>
                <w:noProof/>
                <w:color w:val="000000"/>
                <w:szCs w:val="24"/>
              </w:rPr>
            </w:pPr>
          </w:p>
        </w:tc>
        <w:tc>
          <w:tcPr>
            <w:tcW w:w="6101" w:type="dxa"/>
          </w:tcPr>
          <w:p w:rsidR="003945DC" w:rsidRPr="00075604" w:rsidRDefault="003945DC" w:rsidP="00B35A64">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My Report</w:t>
            </w:r>
            <w:r>
              <w:rPr>
                <w:noProof/>
                <w:color w:val="000000"/>
              </w:rPr>
              <w:t>s</w:t>
            </w:r>
            <w:r w:rsidRPr="009E1CA4">
              <w:rPr>
                <w:noProof/>
                <w:color w:val="000000"/>
              </w:rPr>
              <w:t xml:space="preserve"> </w:t>
            </w:r>
            <w:r>
              <w:rPr>
                <w:noProof/>
                <w:color w:val="000000"/>
              </w:rPr>
              <w:t xml:space="preserve">Roles </w:t>
            </w:r>
            <w:r w:rsidRPr="009E1CA4">
              <w:rPr>
                <w:noProof/>
                <w:color w:val="000000"/>
              </w:rPr>
              <w:t>dro</w:t>
            </w:r>
            <w:r>
              <w:rPr>
                <w:noProof/>
                <w:color w:val="000000"/>
              </w:rPr>
              <w:t>pdown</w:t>
            </w:r>
          </w:p>
        </w:tc>
        <w:tc>
          <w:tcPr>
            <w:tcW w:w="5853" w:type="dxa"/>
          </w:tcPr>
          <w:p w:rsidR="003945DC" w:rsidRPr="009E1CA4" w:rsidRDefault="003945DC" w:rsidP="00C42250">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Mapped roles to this user</w:t>
            </w:r>
            <w:r w:rsidR="00465325">
              <w:rPr>
                <w:noProof/>
                <w:color w:val="000000"/>
              </w:rPr>
              <w:t xml:space="preserve"> including My Reports</w:t>
            </w:r>
            <w:r>
              <w:rPr>
                <w:noProof/>
                <w:color w:val="000000"/>
              </w:rPr>
              <w:t xml:space="preserve"> should be listed in My Reports Roles dropdown of  My Reports Tab</w:t>
            </w:r>
            <w:r w:rsidR="00C42250">
              <w:rPr>
                <w:noProof/>
                <w:color w:val="000000"/>
              </w:rPr>
              <w:t>.</w:t>
            </w:r>
          </w:p>
        </w:tc>
      </w:tr>
      <w:tr w:rsidR="003945DC" w:rsidTr="005E38CC">
        <w:tc>
          <w:tcPr>
            <w:cnfStyle w:val="001000000000" w:firstRow="0" w:lastRow="0" w:firstColumn="1" w:lastColumn="0" w:oddVBand="0" w:evenVBand="0" w:oddHBand="0" w:evenHBand="0" w:firstRowFirstColumn="0" w:firstRowLastColumn="0" w:lastRowFirstColumn="0" w:lastRowLastColumn="0"/>
            <w:tcW w:w="2108" w:type="dxa"/>
            <w:tcBorders>
              <w:top w:val="single" w:sz="4" w:space="0" w:color="95B3D7" w:themeColor="accent1" w:themeTint="99"/>
              <w:bottom w:val="nil"/>
            </w:tcBorders>
          </w:tcPr>
          <w:p w:rsidR="003945DC" w:rsidRDefault="003945DC" w:rsidP="00B35A64">
            <w:pPr>
              <w:rPr>
                <w:rFonts w:asciiTheme="minorHAnsi" w:hAnsiTheme="minorHAnsi"/>
                <w:noProof/>
                <w:color w:val="000000"/>
                <w:szCs w:val="24"/>
              </w:rPr>
            </w:pPr>
            <w:r w:rsidRPr="00DF0183">
              <w:rPr>
                <w:rFonts w:asciiTheme="minorHAnsi" w:hAnsiTheme="minorHAnsi"/>
                <w:noProof/>
                <w:color w:val="000000"/>
                <w:szCs w:val="24"/>
              </w:rPr>
              <w:t xml:space="preserve">Normal User </w:t>
            </w:r>
            <w:r>
              <w:rPr>
                <w:rFonts w:asciiTheme="minorHAnsi" w:hAnsiTheme="minorHAnsi"/>
                <w:noProof/>
                <w:color w:val="000000"/>
                <w:szCs w:val="24"/>
              </w:rPr>
              <w:t>(</w:t>
            </w:r>
            <w:r w:rsidRPr="00DF0183">
              <w:rPr>
                <w:rFonts w:asciiTheme="minorHAnsi" w:hAnsiTheme="minorHAnsi"/>
                <w:noProof/>
                <w:color w:val="000000"/>
                <w:szCs w:val="24"/>
              </w:rPr>
              <w:t>without User and Roles privilege</w:t>
            </w:r>
            <w:r>
              <w:rPr>
                <w:rFonts w:asciiTheme="minorHAnsi" w:hAnsiTheme="minorHAnsi"/>
                <w:noProof/>
                <w:color w:val="000000"/>
                <w:szCs w:val="24"/>
              </w:rPr>
              <w:t>)</w:t>
            </w:r>
          </w:p>
        </w:tc>
        <w:tc>
          <w:tcPr>
            <w:tcW w:w="6101" w:type="dxa"/>
          </w:tcPr>
          <w:p w:rsidR="003945DC" w:rsidRPr="009E1CA4" w:rsidRDefault="003945DC" w:rsidP="007735AF">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Maintain U</w:t>
            </w:r>
            <w:r w:rsidRPr="00DF0183">
              <w:rPr>
                <w:noProof/>
                <w:color w:val="000000"/>
              </w:rPr>
              <w:t>ser</w:t>
            </w:r>
            <w:r>
              <w:rPr>
                <w:noProof/>
                <w:color w:val="000000"/>
              </w:rPr>
              <w:t>s</w:t>
            </w:r>
          </w:p>
        </w:tc>
        <w:tc>
          <w:tcPr>
            <w:tcW w:w="5853" w:type="dxa"/>
          </w:tcPr>
          <w:p w:rsidR="003945DC" w:rsidRPr="00DF0183" w:rsidRDefault="003945DC" w:rsidP="007735AF">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This user should not have privilege of User and Role management. However, maintain user menu should be active. But, only the logged </w:t>
            </w:r>
            <w:r w:rsidRPr="00DF0183">
              <w:rPr>
                <w:noProof/>
                <w:color w:val="000000"/>
              </w:rPr>
              <w:t>user should list in the grid</w:t>
            </w:r>
            <w:r>
              <w:rPr>
                <w:noProof/>
                <w:color w:val="000000"/>
              </w:rPr>
              <w:t xml:space="preserve"> and  it can change its own profile and Password only. This user can lock or unlock it own account but can not activate or deactivate the account.</w:t>
            </w:r>
          </w:p>
        </w:tc>
      </w:tr>
      <w:tr w:rsidR="005E38CC" w:rsidTr="005E38CC">
        <w:tc>
          <w:tcPr>
            <w:cnfStyle w:val="001000000000" w:firstRow="0" w:lastRow="0" w:firstColumn="1" w:lastColumn="0" w:oddVBand="0" w:evenVBand="0" w:oddHBand="0" w:evenHBand="0" w:firstRowFirstColumn="0" w:firstRowLastColumn="0" w:lastRowFirstColumn="0" w:lastRowLastColumn="0"/>
            <w:tcW w:w="2108" w:type="dxa"/>
            <w:tcBorders>
              <w:top w:val="nil"/>
              <w:bottom w:val="nil"/>
            </w:tcBorders>
          </w:tcPr>
          <w:p w:rsidR="005E38CC" w:rsidRPr="00DF0183" w:rsidRDefault="005E38CC" w:rsidP="00B35A64">
            <w:pPr>
              <w:rPr>
                <w:rFonts w:asciiTheme="minorHAnsi" w:hAnsiTheme="minorHAnsi"/>
                <w:noProof/>
                <w:color w:val="000000"/>
                <w:szCs w:val="24"/>
              </w:rPr>
            </w:pPr>
          </w:p>
        </w:tc>
        <w:tc>
          <w:tcPr>
            <w:tcW w:w="6101" w:type="dxa"/>
          </w:tcPr>
          <w:p w:rsidR="005E38CC" w:rsidRPr="00075604"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Workflow Group dropdown</w:t>
            </w:r>
          </w:p>
        </w:tc>
        <w:tc>
          <w:tcPr>
            <w:tcW w:w="5853" w:type="dxa"/>
          </w:tcPr>
          <w:p w:rsidR="005E38CC" w:rsidRPr="009E1CA4"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Mapped roles to this user and My Workflow should be listed in Workflow Group dropdown of My Workflow Tab and in Maintain Workflow Menu Page.</w:t>
            </w:r>
          </w:p>
        </w:tc>
      </w:tr>
      <w:tr w:rsidR="005E38CC" w:rsidTr="005E38CC">
        <w:tc>
          <w:tcPr>
            <w:cnfStyle w:val="001000000000" w:firstRow="0" w:lastRow="0" w:firstColumn="1" w:lastColumn="0" w:oddVBand="0" w:evenVBand="0" w:oddHBand="0" w:evenHBand="0" w:firstRowFirstColumn="0" w:firstRowLastColumn="0" w:lastRowFirstColumn="0" w:lastRowLastColumn="0"/>
            <w:tcW w:w="2108" w:type="dxa"/>
            <w:tcBorders>
              <w:top w:val="nil"/>
              <w:bottom w:val="nil"/>
            </w:tcBorders>
          </w:tcPr>
          <w:p w:rsidR="005E38CC" w:rsidRPr="00DF0183" w:rsidRDefault="005E38CC" w:rsidP="00B35A64">
            <w:pPr>
              <w:rPr>
                <w:rFonts w:asciiTheme="minorHAnsi" w:hAnsiTheme="minorHAnsi"/>
                <w:noProof/>
                <w:color w:val="000000"/>
                <w:szCs w:val="24"/>
              </w:rPr>
            </w:pPr>
          </w:p>
        </w:tc>
        <w:tc>
          <w:tcPr>
            <w:tcW w:w="6101" w:type="dxa"/>
          </w:tcPr>
          <w:p w:rsidR="005E38CC" w:rsidRPr="00075604"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My Report</w:t>
            </w:r>
            <w:r>
              <w:rPr>
                <w:noProof/>
                <w:color w:val="000000"/>
              </w:rPr>
              <w:t>s</w:t>
            </w:r>
            <w:r w:rsidRPr="009E1CA4">
              <w:rPr>
                <w:noProof/>
                <w:color w:val="000000"/>
              </w:rPr>
              <w:t xml:space="preserve"> </w:t>
            </w:r>
            <w:r>
              <w:rPr>
                <w:noProof/>
                <w:color w:val="000000"/>
              </w:rPr>
              <w:t xml:space="preserve">Roles </w:t>
            </w:r>
            <w:r w:rsidRPr="009E1CA4">
              <w:rPr>
                <w:noProof/>
                <w:color w:val="000000"/>
              </w:rPr>
              <w:t>dro</w:t>
            </w:r>
            <w:r>
              <w:rPr>
                <w:noProof/>
                <w:color w:val="000000"/>
              </w:rPr>
              <w:t>pdown</w:t>
            </w:r>
          </w:p>
        </w:tc>
        <w:tc>
          <w:tcPr>
            <w:tcW w:w="5853" w:type="dxa"/>
          </w:tcPr>
          <w:p w:rsidR="005E38CC" w:rsidRPr="009E1CA4"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Mapped roles to this user including My Reports should be listed in My Reports Roles dropdown of  My Reports Tab and  in Maintain Report Page.</w:t>
            </w:r>
          </w:p>
        </w:tc>
      </w:tr>
      <w:tr w:rsidR="005E38CC" w:rsidTr="005E38CC">
        <w:tc>
          <w:tcPr>
            <w:cnfStyle w:val="001000000000" w:firstRow="0" w:lastRow="0" w:firstColumn="1" w:lastColumn="0" w:oddVBand="0" w:evenVBand="0" w:oddHBand="0" w:evenHBand="0" w:firstRowFirstColumn="0" w:firstRowLastColumn="0" w:lastRowFirstColumn="0" w:lastRowLastColumn="0"/>
            <w:tcW w:w="2108" w:type="dxa"/>
            <w:tcBorders>
              <w:top w:val="nil"/>
              <w:bottom w:val="single" w:sz="4" w:space="0" w:color="95B3D7" w:themeColor="accent1" w:themeTint="99"/>
            </w:tcBorders>
          </w:tcPr>
          <w:p w:rsidR="005E38CC" w:rsidRPr="00DF0183" w:rsidRDefault="005E38CC" w:rsidP="00B35A64">
            <w:pPr>
              <w:rPr>
                <w:rFonts w:asciiTheme="minorHAnsi" w:hAnsiTheme="minorHAnsi"/>
                <w:noProof/>
                <w:color w:val="000000"/>
                <w:szCs w:val="24"/>
              </w:rPr>
            </w:pPr>
          </w:p>
        </w:tc>
        <w:tc>
          <w:tcPr>
            <w:tcW w:w="6101" w:type="dxa"/>
          </w:tcPr>
          <w:p w:rsidR="005E38CC" w:rsidRPr="008138BE"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Job Manageability Privilege</w:t>
            </w:r>
          </w:p>
        </w:tc>
        <w:tc>
          <w:tcPr>
            <w:tcW w:w="5853" w:type="dxa"/>
          </w:tcPr>
          <w:p w:rsidR="005E38CC"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The user with this role type has unrestricted access to the view, update and run the job created by logged in User.</w:t>
            </w:r>
          </w:p>
        </w:tc>
      </w:tr>
      <w:tr w:rsidR="005E38CC" w:rsidTr="005E38CC">
        <w:tc>
          <w:tcPr>
            <w:cnfStyle w:val="001000000000" w:firstRow="0" w:lastRow="0" w:firstColumn="1" w:lastColumn="0" w:oddVBand="0" w:evenVBand="0" w:oddHBand="0" w:evenHBand="0" w:firstRowFirstColumn="0" w:firstRowLastColumn="0" w:lastRowFirstColumn="0" w:lastRowLastColumn="0"/>
            <w:tcW w:w="2108" w:type="dxa"/>
            <w:vMerge w:val="restart"/>
            <w:tcBorders>
              <w:top w:val="single" w:sz="4" w:space="0" w:color="95B3D7" w:themeColor="accent1" w:themeTint="99"/>
            </w:tcBorders>
          </w:tcPr>
          <w:p w:rsidR="005E38CC" w:rsidRDefault="005E38CC" w:rsidP="00B35A64">
            <w:pPr>
              <w:rPr>
                <w:rFonts w:asciiTheme="minorHAnsi" w:hAnsiTheme="minorHAnsi"/>
                <w:noProof/>
                <w:color w:val="000000"/>
                <w:szCs w:val="24"/>
              </w:rPr>
            </w:pPr>
            <w:r w:rsidRPr="00DF0183">
              <w:rPr>
                <w:rFonts w:asciiTheme="minorHAnsi" w:hAnsiTheme="minorHAnsi"/>
                <w:noProof/>
                <w:color w:val="000000"/>
                <w:szCs w:val="24"/>
              </w:rPr>
              <w:t xml:space="preserve">Normal User </w:t>
            </w:r>
            <w:r>
              <w:rPr>
                <w:rFonts w:asciiTheme="minorHAnsi" w:hAnsiTheme="minorHAnsi"/>
                <w:noProof/>
                <w:color w:val="000000"/>
                <w:szCs w:val="24"/>
              </w:rPr>
              <w:t>(</w:t>
            </w:r>
            <w:r w:rsidRPr="00DF0183">
              <w:rPr>
                <w:rFonts w:asciiTheme="minorHAnsi" w:hAnsiTheme="minorHAnsi"/>
                <w:noProof/>
                <w:color w:val="000000"/>
                <w:szCs w:val="24"/>
              </w:rPr>
              <w:t>with User and Roles privilege</w:t>
            </w:r>
            <w:r>
              <w:rPr>
                <w:rFonts w:asciiTheme="minorHAnsi" w:hAnsiTheme="minorHAnsi"/>
                <w:noProof/>
                <w:color w:val="000000"/>
                <w:szCs w:val="24"/>
              </w:rPr>
              <w:t>)</w:t>
            </w:r>
          </w:p>
        </w:tc>
        <w:tc>
          <w:tcPr>
            <w:tcW w:w="6101" w:type="dxa"/>
          </w:tcPr>
          <w:p w:rsidR="005E38CC" w:rsidRPr="009E1CA4" w:rsidRDefault="005E38CC" w:rsidP="007735AF">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Maintain U</w:t>
            </w:r>
            <w:r w:rsidRPr="00DF0183">
              <w:rPr>
                <w:noProof/>
                <w:color w:val="000000"/>
              </w:rPr>
              <w:t>ser</w:t>
            </w:r>
            <w:r>
              <w:rPr>
                <w:noProof/>
                <w:color w:val="000000"/>
              </w:rPr>
              <w:t>s</w:t>
            </w:r>
          </w:p>
        </w:tc>
        <w:tc>
          <w:tcPr>
            <w:tcW w:w="5853" w:type="dxa"/>
          </w:tcPr>
          <w:p w:rsidR="005E38CC" w:rsidRPr="00DF0183" w:rsidRDefault="005E38CC" w:rsidP="000D4977">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 xml:space="preserve">This user has a privilege of User and Role management. Maintain User and Maintain  Roles menu should be active. All available application user is visible to this user. It can update profile, change password, assign/delete Privilege/Role to all application </w:t>
            </w:r>
            <w:r>
              <w:rPr>
                <w:noProof/>
                <w:color w:val="000000"/>
              </w:rPr>
              <w:lastRenderedPageBreak/>
              <w:t xml:space="preserve">users including self. </w:t>
            </w:r>
          </w:p>
        </w:tc>
      </w:tr>
      <w:tr w:rsidR="005E38CC" w:rsidTr="00B56611">
        <w:tc>
          <w:tcPr>
            <w:cnfStyle w:val="001000000000" w:firstRow="0" w:lastRow="0" w:firstColumn="1" w:lastColumn="0" w:oddVBand="0" w:evenVBand="0" w:oddHBand="0" w:evenHBand="0" w:firstRowFirstColumn="0" w:firstRowLastColumn="0" w:lastRowFirstColumn="0" w:lastRowLastColumn="0"/>
            <w:tcW w:w="2108" w:type="dxa"/>
            <w:vMerge/>
          </w:tcPr>
          <w:p w:rsidR="005E38CC" w:rsidRPr="00DF0183" w:rsidRDefault="005E38CC" w:rsidP="00B35A64">
            <w:pPr>
              <w:rPr>
                <w:rFonts w:asciiTheme="minorHAnsi" w:hAnsiTheme="minorHAnsi"/>
                <w:noProof/>
                <w:color w:val="000000"/>
                <w:szCs w:val="24"/>
              </w:rPr>
            </w:pPr>
          </w:p>
        </w:tc>
        <w:tc>
          <w:tcPr>
            <w:tcW w:w="6101" w:type="dxa"/>
          </w:tcPr>
          <w:p w:rsidR="005E38CC" w:rsidRDefault="005E38CC" w:rsidP="00B35A6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noProof/>
                <w:color w:val="000000"/>
              </w:rPr>
              <w:t>Book Structure Privilege</w:t>
            </w:r>
          </w:p>
        </w:tc>
        <w:tc>
          <w:tcPr>
            <w:tcW w:w="5853" w:type="dxa"/>
          </w:tcPr>
          <w:p w:rsidR="005E38CC" w:rsidRPr="00DF0183"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This user should have privilege  of  portfolio hierarchy i.e. Subsidiary, Strategy and Book  should be displayed in Select Privileges page.</w:t>
            </w:r>
          </w:p>
        </w:tc>
      </w:tr>
      <w:tr w:rsidR="005E38CC" w:rsidTr="00B56611">
        <w:tc>
          <w:tcPr>
            <w:cnfStyle w:val="001000000000" w:firstRow="0" w:lastRow="0" w:firstColumn="1" w:lastColumn="0" w:oddVBand="0" w:evenVBand="0" w:oddHBand="0" w:evenHBand="0" w:firstRowFirstColumn="0" w:firstRowLastColumn="0" w:lastRowFirstColumn="0" w:lastRowLastColumn="0"/>
            <w:tcW w:w="2108" w:type="dxa"/>
            <w:vMerge/>
          </w:tcPr>
          <w:p w:rsidR="005E38CC" w:rsidRPr="00DF0183" w:rsidRDefault="005E38CC" w:rsidP="00B35A64">
            <w:pPr>
              <w:rPr>
                <w:rFonts w:asciiTheme="minorHAnsi" w:hAnsiTheme="minorHAnsi"/>
                <w:noProof/>
                <w:color w:val="000000"/>
                <w:szCs w:val="24"/>
              </w:rPr>
            </w:pPr>
          </w:p>
        </w:tc>
        <w:tc>
          <w:tcPr>
            <w:tcW w:w="6101" w:type="dxa"/>
          </w:tcPr>
          <w:p w:rsidR="005E38CC" w:rsidRPr="00075604"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Workflow Group dropdown</w:t>
            </w:r>
          </w:p>
        </w:tc>
        <w:tc>
          <w:tcPr>
            <w:tcW w:w="5853" w:type="dxa"/>
          </w:tcPr>
          <w:p w:rsidR="005E38CC" w:rsidRPr="009E1CA4"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Mapped roles to this user and My Workflow should be listed in Workflow Group dropdown of My Workflow Tab and in Maintain Workflow Menu Page.</w:t>
            </w:r>
          </w:p>
        </w:tc>
      </w:tr>
      <w:tr w:rsidR="005E38CC" w:rsidTr="00B56611">
        <w:tc>
          <w:tcPr>
            <w:cnfStyle w:val="001000000000" w:firstRow="0" w:lastRow="0" w:firstColumn="1" w:lastColumn="0" w:oddVBand="0" w:evenVBand="0" w:oddHBand="0" w:evenHBand="0" w:firstRowFirstColumn="0" w:firstRowLastColumn="0" w:lastRowFirstColumn="0" w:lastRowLastColumn="0"/>
            <w:tcW w:w="2108" w:type="dxa"/>
            <w:vMerge/>
          </w:tcPr>
          <w:p w:rsidR="005E38CC" w:rsidRPr="00DF0183" w:rsidRDefault="005E38CC" w:rsidP="00B35A64">
            <w:pPr>
              <w:rPr>
                <w:rFonts w:asciiTheme="minorHAnsi" w:hAnsiTheme="minorHAnsi"/>
                <w:noProof/>
                <w:color w:val="000000"/>
                <w:szCs w:val="24"/>
              </w:rPr>
            </w:pPr>
          </w:p>
        </w:tc>
        <w:tc>
          <w:tcPr>
            <w:tcW w:w="6101" w:type="dxa"/>
          </w:tcPr>
          <w:p w:rsidR="005E38CC" w:rsidRPr="00075604"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sidRPr="009E1CA4">
              <w:rPr>
                <w:noProof/>
                <w:color w:val="000000"/>
              </w:rPr>
              <w:t>My Report</w:t>
            </w:r>
            <w:r>
              <w:rPr>
                <w:noProof/>
                <w:color w:val="000000"/>
              </w:rPr>
              <w:t>s</w:t>
            </w:r>
            <w:r w:rsidRPr="009E1CA4">
              <w:rPr>
                <w:noProof/>
                <w:color w:val="000000"/>
              </w:rPr>
              <w:t xml:space="preserve"> </w:t>
            </w:r>
            <w:r>
              <w:rPr>
                <w:noProof/>
                <w:color w:val="000000"/>
              </w:rPr>
              <w:t xml:space="preserve">Roles </w:t>
            </w:r>
            <w:r w:rsidRPr="009E1CA4">
              <w:rPr>
                <w:noProof/>
                <w:color w:val="000000"/>
              </w:rPr>
              <w:t>dro</w:t>
            </w:r>
            <w:r>
              <w:rPr>
                <w:noProof/>
                <w:color w:val="000000"/>
              </w:rPr>
              <w:t>pdown</w:t>
            </w:r>
          </w:p>
        </w:tc>
        <w:tc>
          <w:tcPr>
            <w:tcW w:w="5853" w:type="dxa"/>
          </w:tcPr>
          <w:p w:rsidR="005E38CC" w:rsidRPr="009E1CA4"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Mapped roles to this user including My Reports should be listed in My Reports Roles dropdown of  My Reports Tab and  in Maintain Report Page.</w:t>
            </w:r>
          </w:p>
        </w:tc>
      </w:tr>
      <w:tr w:rsidR="005E38CC" w:rsidTr="007735AF">
        <w:trPr>
          <w:trHeight w:val="530"/>
        </w:trPr>
        <w:tc>
          <w:tcPr>
            <w:cnfStyle w:val="001000000000" w:firstRow="0" w:lastRow="0" w:firstColumn="1" w:lastColumn="0" w:oddVBand="0" w:evenVBand="0" w:oddHBand="0" w:evenHBand="0" w:firstRowFirstColumn="0" w:firstRowLastColumn="0" w:lastRowFirstColumn="0" w:lastRowLastColumn="0"/>
            <w:tcW w:w="2108" w:type="dxa"/>
            <w:vMerge/>
          </w:tcPr>
          <w:p w:rsidR="005E38CC" w:rsidRDefault="005E38CC" w:rsidP="00B35A64">
            <w:pPr>
              <w:rPr>
                <w:rFonts w:asciiTheme="minorHAnsi" w:hAnsiTheme="minorHAnsi"/>
                <w:noProof/>
                <w:color w:val="000000"/>
                <w:szCs w:val="24"/>
              </w:rPr>
            </w:pPr>
          </w:p>
        </w:tc>
        <w:tc>
          <w:tcPr>
            <w:tcW w:w="6101" w:type="dxa"/>
          </w:tcPr>
          <w:p w:rsidR="005E38CC" w:rsidRPr="008138BE"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Job Manageability Privilege</w:t>
            </w:r>
          </w:p>
        </w:tc>
        <w:tc>
          <w:tcPr>
            <w:tcW w:w="5853" w:type="dxa"/>
          </w:tcPr>
          <w:p w:rsidR="005E38CC" w:rsidRDefault="005E38CC" w:rsidP="00B35A64">
            <w:pPr>
              <w:cnfStyle w:val="000000000000" w:firstRow="0" w:lastRow="0" w:firstColumn="0" w:lastColumn="0" w:oddVBand="0" w:evenVBand="0" w:oddHBand="0" w:evenHBand="0" w:firstRowFirstColumn="0" w:firstRowLastColumn="0" w:lastRowFirstColumn="0" w:lastRowLastColumn="0"/>
              <w:rPr>
                <w:noProof/>
                <w:color w:val="000000"/>
              </w:rPr>
            </w:pPr>
            <w:r>
              <w:rPr>
                <w:noProof/>
                <w:color w:val="000000"/>
              </w:rPr>
              <w:t>The user with this role type has unrestricted access to the view, update and run the job created by logged in User.</w:t>
            </w:r>
          </w:p>
        </w:tc>
      </w:tr>
    </w:tbl>
    <w:p w:rsidR="009E7FB5" w:rsidRPr="009E7FB5" w:rsidRDefault="009E7FB5" w:rsidP="009E7FB5"/>
    <w:p w:rsidR="006614D6" w:rsidRDefault="00A06A48" w:rsidP="00A06A48">
      <w:pPr>
        <w:pStyle w:val="Heading1"/>
      </w:pPr>
      <w:r>
        <w:t xml:space="preserve">Test Case </w:t>
      </w:r>
    </w:p>
    <w:p w:rsidR="00A06A48" w:rsidRDefault="00A06A48" w:rsidP="00A06A48">
      <w:r>
        <w:t>The test case for the user and privilege is attached in the excel sheet as given.</w:t>
      </w:r>
    </w:p>
    <w:p w:rsidR="00A06A48" w:rsidRPr="00A06A48" w:rsidRDefault="00A06A48" w:rsidP="00A06A48"/>
    <w:bookmarkStart w:id="13" w:name="_MON_1468400145"/>
    <w:bookmarkEnd w:id="13"/>
    <w:p w:rsidR="00A06A48" w:rsidRPr="00A06A48" w:rsidRDefault="00071AA5" w:rsidP="00A06A48">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Excel.Sheet.12" ShapeID="_x0000_i1025" DrawAspect="Icon" ObjectID="_1468413598" r:id="rId14"/>
        </w:object>
      </w:r>
      <w:bookmarkStart w:id="14" w:name="_PictureBullets"/>
      <w:bookmarkStart w:id="15" w:name="_GoBack"/>
      <w:bookmarkEnd w:id="14"/>
      <w:bookmarkEnd w:id="15"/>
    </w:p>
    <w:sectPr w:rsidR="00A06A48" w:rsidRPr="00A06A48" w:rsidSect="000F0716">
      <w:headerReference w:type="default" r:id="rId15"/>
      <w:footerReference w:type="default" r:id="rId16"/>
      <w:pgSz w:w="16834" w:h="11909" w:orient="landscape" w:code="9"/>
      <w:pgMar w:top="1152" w:right="1440" w:bottom="1152" w:left="1440" w:header="720"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F2E" w:rsidRDefault="00496F2E" w:rsidP="00C147D9">
      <w:r>
        <w:separator/>
      </w:r>
    </w:p>
  </w:endnote>
  <w:endnote w:type="continuationSeparator" w:id="0">
    <w:p w:rsidR="00496F2E" w:rsidRDefault="00496F2E" w:rsidP="00C14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622715"/>
      <w:docPartObj>
        <w:docPartGallery w:val="Page Numbers (Bottom of Page)"/>
        <w:docPartUnique/>
      </w:docPartObj>
    </w:sdtPr>
    <w:sdtEndPr/>
    <w:sdtContent>
      <w:p w:rsidR="00E767A9" w:rsidRDefault="00E767A9">
        <w:pPr>
          <w:pStyle w:val="Footer"/>
          <w:jc w:val="right"/>
        </w:pPr>
        <w:r>
          <w:rPr>
            <w:i/>
            <w:noProof/>
            <w:sz w:val="24"/>
          </w:rPr>
          <mc:AlternateContent>
            <mc:Choice Requires="wps">
              <w:drawing>
                <wp:anchor distT="0" distB="0" distL="114300" distR="114300" simplePos="0" relativeHeight="251661312" behindDoc="0" locked="0" layoutInCell="1" allowOverlap="1" wp14:anchorId="5E996EE2" wp14:editId="3F3FB609">
                  <wp:simplePos x="0" y="0"/>
                  <wp:positionH relativeFrom="column">
                    <wp:posOffset>-304800</wp:posOffset>
                  </wp:positionH>
                  <wp:positionV relativeFrom="paragraph">
                    <wp:posOffset>635</wp:posOffset>
                  </wp:positionV>
                  <wp:extent cx="9515475" cy="0"/>
                  <wp:effectExtent l="0" t="0" r="9525" b="19050"/>
                  <wp:wrapNone/>
                  <wp:docPr id="322" name="Straight Connector 322"/>
                  <wp:cNvGraphicFramePr/>
                  <a:graphic xmlns:a="http://schemas.openxmlformats.org/drawingml/2006/main">
                    <a:graphicData uri="http://schemas.microsoft.com/office/word/2010/wordprocessingShape">
                      <wps:wsp>
                        <wps:cNvCnPr/>
                        <wps:spPr>
                          <a:xfrm>
                            <a:off x="0" y="0"/>
                            <a:ext cx="951547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E2DFDD" id="Straight Connector 32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pt,.05pt" to="725.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" strokecolor="#d8d8d8 [2732]" strokeweight="1pt"/>
              </w:pict>
            </mc:Fallback>
          </mc:AlternateContent>
        </w:r>
        <w:r>
          <w:t xml:space="preserve">Page | </w:t>
        </w:r>
        <w:r>
          <w:fldChar w:fldCharType="begin"/>
        </w:r>
        <w:r>
          <w:instrText xml:space="preserve"> PAGE   \* MERGEFORMAT </w:instrText>
        </w:r>
        <w:r>
          <w:fldChar w:fldCharType="separate"/>
        </w:r>
        <w:r w:rsidR="00D152D7">
          <w:rPr>
            <w:noProof/>
          </w:rPr>
          <w:t>10</w:t>
        </w:r>
        <w:r>
          <w:rPr>
            <w:noProof/>
          </w:rPr>
          <w:fldChar w:fldCharType="end"/>
        </w:r>
        <w:r>
          <w:t xml:space="preserve"> </w:t>
        </w:r>
      </w:p>
    </w:sdtContent>
  </w:sdt>
  <w:p w:rsidR="00E767A9" w:rsidRPr="004B20BC" w:rsidRDefault="00E767A9">
    <w:pPr>
      <w:pStyle w:val="Footer"/>
      <w:rPr>
        <w:i/>
        <w:sz w:val="20"/>
      </w:rPr>
    </w:pPr>
    <w:r w:rsidRPr="004B20BC">
      <w:rPr>
        <w:i/>
        <w:sz w:val="20"/>
      </w:rPr>
      <w:t>Pioneer Solutions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F2E" w:rsidRDefault="00496F2E" w:rsidP="00C147D9">
      <w:r>
        <w:separator/>
      </w:r>
    </w:p>
  </w:footnote>
  <w:footnote w:type="continuationSeparator" w:id="0">
    <w:p w:rsidR="00496F2E" w:rsidRDefault="00496F2E" w:rsidP="00C147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7A9" w:rsidRPr="00BA0C32" w:rsidRDefault="00E767A9" w:rsidP="004B20BC">
    <w:pPr>
      <w:pStyle w:val="Header"/>
      <w:jc w:val="right"/>
      <w:rPr>
        <w:i/>
        <w:sz w:val="26"/>
        <w:szCs w:val="26"/>
      </w:rPr>
    </w:pPr>
    <w:r w:rsidRPr="00BA0C32">
      <w:rPr>
        <w:i/>
        <w:noProof/>
        <w:sz w:val="26"/>
        <w:szCs w:val="26"/>
      </w:rPr>
      <mc:AlternateContent>
        <mc:Choice Requires="wps">
          <w:drawing>
            <wp:anchor distT="0" distB="0" distL="114300" distR="114300" simplePos="0" relativeHeight="251659264" behindDoc="0" locked="0" layoutInCell="1" allowOverlap="1" wp14:anchorId="46A6702D" wp14:editId="7A2A5047">
              <wp:simplePos x="0" y="0"/>
              <wp:positionH relativeFrom="column">
                <wp:posOffset>-85725</wp:posOffset>
              </wp:positionH>
              <wp:positionV relativeFrom="paragraph">
                <wp:posOffset>190500</wp:posOffset>
              </wp:positionV>
              <wp:extent cx="9039225" cy="0"/>
              <wp:effectExtent l="0" t="0" r="9525" b="19050"/>
              <wp:wrapNone/>
              <wp:docPr id="300" name="Straight Connector 300"/>
              <wp:cNvGraphicFramePr/>
              <a:graphic xmlns:a="http://schemas.openxmlformats.org/drawingml/2006/main">
                <a:graphicData uri="http://schemas.microsoft.com/office/word/2010/wordprocessingShape">
                  <wps:wsp>
                    <wps:cNvCnPr/>
                    <wps:spPr>
                      <a:xfrm>
                        <a:off x="0" y="0"/>
                        <a:ext cx="903922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CCFDD" id="Straight Connector 30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5pt" to="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" strokecolor="#d8d8d8 [2732]" strokeweight="1pt"/>
          </w:pict>
        </mc:Fallback>
      </mc:AlternateContent>
    </w:r>
    <w:r w:rsidR="00CB1447">
      <w:rPr>
        <w:i/>
        <w:sz w:val="26"/>
        <w:szCs w:val="26"/>
      </w:rPr>
      <w:t>Training Document</w:t>
    </w:r>
    <w:r>
      <w:rPr>
        <w:i/>
        <w:sz w:val="26"/>
        <w:szCs w:val="26"/>
      </w:rPr>
      <w:t>-User Privilege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6485"/>
    <w:multiLevelType w:val="hybridMultilevel"/>
    <w:tmpl w:val="282C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80A98"/>
    <w:multiLevelType w:val="hybridMultilevel"/>
    <w:tmpl w:val="0F6A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F42AC"/>
    <w:multiLevelType w:val="hybridMultilevel"/>
    <w:tmpl w:val="E95C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46E6F"/>
    <w:multiLevelType w:val="hybridMultilevel"/>
    <w:tmpl w:val="E5B844FC"/>
    <w:lvl w:ilvl="0" w:tplc="76C601B2">
      <w:start w:val="1"/>
      <w:numFmt w:val="lowerRoman"/>
      <w:lvlText w:val="%1."/>
      <w:lvlJc w:val="left"/>
      <w:pPr>
        <w:ind w:left="1440" w:hanging="360"/>
      </w:pPr>
      <w:rPr>
        <w:rFonts w:asciiTheme="majorHAnsi" w:eastAsiaTheme="minorHAnsi" w:hAnsiTheme="maj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23E41"/>
    <w:multiLevelType w:val="multilevel"/>
    <w:tmpl w:val="8D00DDD8"/>
    <w:styleLink w:val="Headings"/>
    <w:lvl w:ilvl="0">
      <w:start w:val="1"/>
      <w:numFmt w:val="decimal"/>
      <w:pStyle w:val="Heading1"/>
      <w:lvlText w:val="%1."/>
      <w:lvlJc w:val="left"/>
      <w:pPr>
        <w:ind w:left="360" w:hanging="360"/>
      </w:pPr>
      <w:rPr>
        <w:rFonts w:ascii="Cambria" w:hAnsi="Cambria" w:hint="default"/>
        <w:b w:val="0"/>
        <w:i w:val="0"/>
        <w:caps w:val="0"/>
        <w:strike w:val="0"/>
        <w:dstrike w:val="0"/>
        <w:vanish w:val="0"/>
        <w:color w:val="auto"/>
        <w:sz w:val="24"/>
        <w:vertAlign w:val="baseline"/>
      </w:rPr>
    </w:lvl>
    <w:lvl w:ilvl="1">
      <w:start w:val="1"/>
      <w:numFmt w:val="decimal"/>
      <w:pStyle w:val="Heading2"/>
      <w:isLgl/>
      <w:lvlText w:val="%1.%2."/>
      <w:lvlJc w:val="left"/>
      <w:pPr>
        <w:ind w:left="720" w:hanging="360"/>
      </w:pPr>
      <w:rPr>
        <w:rFonts w:ascii="Cambria" w:hAnsi="Cambria" w:hint="default"/>
        <w:b w:val="0"/>
        <w:i w:val="0"/>
        <w:caps w:val="0"/>
        <w:strike w:val="0"/>
        <w:dstrike w:val="0"/>
        <w:vanish w:val="0"/>
        <w:color w:val="auto"/>
        <w:sz w:val="24"/>
        <w:szCs w:val="24"/>
        <w:vertAlign w:val="baseline"/>
      </w:rPr>
    </w:lvl>
    <w:lvl w:ilvl="2">
      <w:start w:val="1"/>
      <w:numFmt w:val="decimal"/>
      <w:pStyle w:val="Heading3"/>
      <w:isLgl/>
      <w:lvlText w:val="%1.%2.%3."/>
      <w:lvlJc w:val="left"/>
      <w:pPr>
        <w:ind w:left="720" w:hanging="360"/>
      </w:pPr>
      <w:rPr>
        <w:rFonts w:hint="default"/>
        <w:b w:val="0"/>
        <w:color w:val="auto"/>
        <w:sz w:val="24"/>
        <w:szCs w:val="24"/>
      </w:rPr>
    </w:lvl>
    <w:lvl w:ilvl="3">
      <w:start w:val="1"/>
      <w:numFmt w:val="decimal"/>
      <w:pStyle w:val="Heading4"/>
      <w:isLgl/>
      <w:lvlText w:val="%1.%2.%3.%4."/>
      <w:lvlJc w:val="left"/>
      <w:pPr>
        <w:ind w:left="1440" w:hanging="360"/>
      </w:pPr>
      <w:rPr>
        <w:rFonts w:hint="default"/>
        <w:b w:val="0"/>
        <w:color w:val="auto"/>
      </w:rPr>
    </w:lvl>
    <w:lvl w:ilvl="4">
      <w:start w:val="1"/>
      <w:numFmt w:val="decimal"/>
      <w:pStyle w:val="Heading5"/>
      <w:isLgl/>
      <w:lvlText w:val="%1.%2.%3.%4.%5."/>
      <w:lvlJc w:val="left"/>
      <w:pPr>
        <w:ind w:left="1800" w:hanging="360"/>
      </w:pPr>
      <w:rPr>
        <w:rFonts w:hint="default"/>
        <w:b w:val="0"/>
        <w:i w:val="0"/>
        <w:color w:val="auto"/>
        <w:sz w:val="24"/>
      </w:rPr>
    </w:lvl>
    <w:lvl w:ilvl="5">
      <w:start w:val="1"/>
      <w:numFmt w:val="decimal"/>
      <w:pStyle w:val="Heading6"/>
      <w:isLgl/>
      <w:lvlText w:val="%1.%2.%3.%4.%5.%6."/>
      <w:lvlJc w:val="left"/>
      <w:pPr>
        <w:ind w:left="2160" w:hanging="360"/>
      </w:pPr>
      <w:rPr>
        <w:rFonts w:hint="default"/>
        <w:b w:val="0"/>
        <w:i w:val="0"/>
        <w:color w:val="auto"/>
      </w:rPr>
    </w:lvl>
    <w:lvl w:ilvl="6">
      <w:start w:val="1"/>
      <w:numFmt w:val="decimal"/>
      <w:pStyle w:val="Heading7"/>
      <w:isLgl/>
      <w:lvlText w:val="%1.%2.%3.%4.%5.%6.%7."/>
      <w:lvlJc w:val="left"/>
      <w:pPr>
        <w:ind w:left="2520" w:hanging="360"/>
      </w:pPr>
      <w:rPr>
        <w:rFonts w:hint="default"/>
        <w:b w:val="0"/>
        <w:color w:val="auto"/>
      </w:rPr>
    </w:lvl>
    <w:lvl w:ilvl="7">
      <w:start w:val="1"/>
      <w:numFmt w:val="decimal"/>
      <w:pStyle w:val="Heading8"/>
      <w:isLgl/>
      <w:lvlText w:val="%1.%2.%3.%4.%5.%6.%7.%8."/>
      <w:lvlJc w:val="left"/>
      <w:pPr>
        <w:ind w:left="2880" w:hanging="360"/>
      </w:pPr>
      <w:rPr>
        <w:rFonts w:hint="default"/>
        <w:b w:val="0"/>
        <w:i w:val="0"/>
        <w:color w:val="auto"/>
      </w:rPr>
    </w:lvl>
    <w:lvl w:ilvl="8">
      <w:start w:val="1"/>
      <w:numFmt w:val="decimal"/>
      <w:pStyle w:val="Heading9"/>
      <w:isLgl/>
      <w:lvlText w:val="%1.%2.%3.%4.%5.%6.%7.%8.%9."/>
      <w:lvlJc w:val="left"/>
      <w:pPr>
        <w:ind w:left="3240" w:hanging="360"/>
      </w:pPr>
      <w:rPr>
        <w:rFonts w:hint="default"/>
        <w:b w:val="0"/>
        <w:color w:val="auto"/>
      </w:rPr>
    </w:lvl>
  </w:abstractNum>
  <w:abstractNum w:abstractNumId="5">
    <w:nsid w:val="1FC92AB7"/>
    <w:multiLevelType w:val="hybridMultilevel"/>
    <w:tmpl w:val="D85A7744"/>
    <w:lvl w:ilvl="0" w:tplc="F08A77F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B566C"/>
    <w:multiLevelType w:val="hybridMultilevel"/>
    <w:tmpl w:val="615A38C8"/>
    <w:lvl w:ilvl="0" w:tplc="9E1C21D6">
      <w:start w:val="1"/>
      <w:numFmt w:val="bullet"/>
      <w:lvlText w:val=""/>
      <w:lvlJc w:val="left"/>
      <w:pPr>
        <w:tabs>
          <w:tab w:val="num" w:pos="3240"/>
        </w:tabs>
        <w:ind w:left="3240" w:hanging="360"/>
      </w:pPr>
      <w:rPr>
        <w:rFonts w:ascii="Symbol" w:hAnsi="Symbol" w:hint="default"/>
      </w:rPr>
    </w:lvl>
    <w:lvl w:ilvl="1" w:tplc="737CF73A" w:tentative="1">
      <w:start w:val="1"/>
      <w:numFmt w:val="bullet"/>
      <w:lvlText w:val=""/>
      <w:lvlJc w:val="left"/>
      <w:pPr>
        <w:tabs>
          <w:tab w:val="num" w:pos="3960"/>
        </w:tabs>
        <w:ind w:left="3960" w:hanging="360"/>
      </w:pPr>
      <w:rPr>
        <w:rFonts w:ascii="Symbol" w:hAnsi="Symbol" w:hint="default"/>
      </w:rPr>
    </w:lvl>
    <w:lvl w:ilvl="2" w:tplc="2A1CC73A" w:tentative="1">
      <w:start w:val="1"/>
      <w:numFmt w:val="bullet"/>
      <w:lvlText w:val=""/>
      <w:lvlJc w:val="left"/>
      <w:pPr>
        <w:tabs>
          <w:tab w:val="num" w:pos="4680"/>
        </w:tabs>
        <w:ind w:left="4680" w:hanging="360"/>
      </w:pPr>
      <w:rPr>
        <w:rFonts w:ascii="Symbol" w:hAnsi="Symbol" w:hint="default"/>
      </w:rPr>
    </w:lvl>
    <w:lvl w:ilvl="3" w:tplc="80442584" w:tentative="1">
      <w:start w:val="1"/>
      <w:numFmt w:val="bullet"/>
      <w:lvlText w:val=""/>
      <w:lvlJc w:val="left"/>
      <w:pPr>
        <w:tabs>
          <w:tab w:val="num" w:pos="5400"/>
        </w:tabs>
        <w:ind w:left="5400" w:hanging="360"/>
      </w:pPr>
      <w:rPr>
        <w:rFonts w:ascii="Symbol" w:hAnsi="Symbol" w:hint="default"/>
      </w:rPr>
    </w:lvl>
    <w:lvl w:ilvl="4" w:tplc="8460CBCA" w:tentative="1">
      <w:start w:val="1"/>
      <w:numFmt w:val="bullet"/>
      <w:lvlText w:val=""/>
      <w:lvlJc w:val="left"/>
      <w:pPr>
        <w:tabs>
          <w:tab w:val="num" w:pos="6120"/>
        </w:tabs>
        <w:ind w:left="6120" w:hanging="360"/>
      </w:pPr>
      <w:rPr>
        <w:rFonts w:ascii="Symbol" w:hAnsi="Symbol" w:hint="default"/>
      </w:rPr>
    </w:lvl>
    <w:lvl w:ilvl="5" w:tplc="7A6E5DF8" w:tentative="1">
      <w:start w:val="1"/>
      <w:numFmt w:val="bullet"/>
      <w:lvlText w:val=""/>
      <w:lvlJc w:val="left"/>
      <w:pPr>
        <w:tabs>
          <w:tab w:val="num" w:pos="6840"/>
        </w:tabs>
        <w:ind w:left="6840" w:hanging="360"/>
      </w:pPr>
      <w:rPr>
        <w:rFonts w:ascii="Symbol" w:hAnsi="Symbol" w:hint="default"/>
      </w:rPr>
    </w:lvl>
    <w:lvl w:ilvl="6" w:tplc="719608CC" w:tentative="1">
      <w:start w:val="1"/>
      <w:numFmt w:val="bullet"/>
      <w:lvlText w:val=""/>
      <w:lvlJc w:val="left"/>
      <w:pPr>
        <w:tabs>
          <w:tab w:val="num" w:pos="7560"/>
        </w:tabs>
        <w:ind w:left="7560" w:hanging="360"/>
      </w:pPr>
      <w:rPr>
        <w:rFonts w:ascii="Symbol" w:hAnsi="Symbol" w:hint="default"/>
      </w:rPr>
    </w:lvl>
    <w:lvl w:ilvl="7" w:tplc="C15A333E" w:tentative="1">
      <w:start w:val="1"/>
      <w:numFmt w:val="bullet"/>
      <w:lvlText w:val=""/>
      <w:lvlJc w:val="left"/>
      <w:pPr>
        <w:tabs>
          <w:tab w:val="num" w:pos="8280"/>
        </w:tabs>
        <w:ind w:left="8280" w:hanging="360"/>
      </w:pPr>
      <w:rPr>
        <w:rFonts w:ascii="Symbol" w:hAnsi="Symbol" w:hint="default"/>
      </w:rPr>
    </w:lvl>
    <w:lvl w:ilvl="8" w:tplc="3ACC01E6" w:tentative="1">
      <w:start w:val="1"/>
      <w:numFmt w:val="bullet"/>
      <w:lvlText w:val=""/>
      <w:lvlJc w:val="left"/>
      <w:pPr>
        <w:tabs>
          <w:tab w:val="num" w:pos="9000"/>
        </w:tabs>
        <w:ind w:left="9000" w:hanging="360"/>
      </w:pPr>
      <w:rPr>
        <w:rFonts w:ascii="Symbol" w:hAnsi="Symbol" w:hint="default"/>
      </w:rPr>
    </w:lvl>
  </w:abstractNum>
  <w:abstractNum w:abstractNumId="7">
    <w:nsid w:val="29431D5A"/>
    <w:multiLevelType w:val="hybridMultilevel"/>
    <w:tmpl w:val="94DEA262"/>
    <w:lvl w:ilvl="0" w:tplc="39668AFE">
      <w:start w:val="1"/>
      <w:numFmt w:val="lowerLetter"/>
      <w:lvlText w:val="%1."/>
      <w:lvlJc w:val="left"/>
      <w:pPr>
        <w:ind w:left="1080" w:hanging="360"/>
      </w:pPr>
      <w:rPr>
        <w:rFonts w:asciiTheme="majorHAnsi" w:eastAsiaTheme="minorHAnsi" w:hAnsiTheme="maj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6F31D2"/>
    <w:multiLevelType w:val="hybridMultilevel"/>
    <w:tmpl w:val="146A8DFC"/>
    <w:lvl w:ilvl="0" w:tplc="1EEED7C8">
      <w:start w:val="1"/>
      <w:numFmt w:val="lowerLetter"/>
      <w:lvlText w:val="%1."/>
      <w:lvlJc w:val="right"/>
      <w:pPr>
        <w:ind w:left="720" w:hanging="360"/>
      </w:pPr>
      <w:rPr>
        <w:rFonts w:ascii="Cambria" w:hAnsi="Cambria"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F2D9F"/>
    <w:multiLevelType w:val="hybridMultilevel"/>
    <w:tmpl w:val="5C046DBC"/>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AF52293"/>
    <w:multiLevelType w:val="hybridMultilevel"/>
    <w:tmpl w:val="A4BC3866"/>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03B7B61"/>
    <w:multiLevelType w:val="hybridMultilevel"/>
    <w:tmpl w:val="1C66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062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B8E707F"/>
    <w:multiLevelType w:val="hybridMultilevel"/>
    <w:tmpl w:val="7D7CA506"/>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E033C3C"/>
    <w:multiLevelType w:val="hybridMultilevel"/>
    <w:tmpl w:val="AC4EDBC6"/>
    <w:lvl w:ilvl="0" w:tplc="CA8259A8">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25D3A98"/>
    <w:multiLevelType w:val="hybridMultilevel"/>
    <w:tmpl w:val="062070DC"/>
    <w:lvl w:ilvl="0" w:tplc="2DAA34D8">
      <w:start w:val="1"/>
      <w:numFmt w:val="lowerLetter"/>
      <w:lvlText w:val="%1."/>
      <w:lvlJc w:val="left"/>
      <w:pPr>
        <w:ind w:left="2520" w:hanging="360"/>
      </w:pPr>
      <w:rPr>
        <w:rFonts w:asciiTheme="minorHAnsi" w:eastAsiaTheme="minorHAnsi"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44C217B8"/>
    <w:multiLevelType w:val="hybridMultilevel"/>
    <w:tmpl w:val="52BA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9220EB"/>
    <w:multiLevelType w:val="hybridMultilevel"/>
    <w:tmpl w:val="391A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FE4B1B"/>
    <w:multiLevelType w:val="hybridMultilevel"/>
    <w:tmpl w:val="00E46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1EA0A26"/>
    <w:multiLevelType w:val="hybridMultilevel"/>
    <w:tmpl w:val="94DEA262"/>
    <w:lvl w:ilvl="0" w:tplc="39668AFE">
      <w:start w:val="1"/>
      <w:numFmt w:val="lowerLetter"/>
      <w:lvlText w:val="%1."/>
      <w:lvlJc w:val="left"/>
      <w:pPr>
        <w:ind w:left="1080" w:hanging="360"/>
      </w:pPr>
      <w:rPr>
        <w:rFonts w:asciiTheme="majorHAnsi" w:eastAsiaTheme="minorHAnsi" w:hAnsiTheme="maj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8BA083F"/>
    <w:multiLevelType w:val="hybridMultilevel"/>
    <w:tmpl w:val="BC3AA70C"/>
    <w:lvl w:ilvl="0" w:tplc="0C963F52">
      <w:start w:val="1"/>
      <w:numFmt w:val="decimal"/>
      <w:pStyle w:val="Help41"/>
      <w:lvlText w:val="%1."/>
      <w:lvlJc w:val="left"/>
      <w:pPr>
        <w:ind w:left="1800" w:hanging="360"/>
      </w:pPr>
      <w:rPr>
        <w:rFonts w:ascii="Calibri" w:hAnsi="Calibri" w:hint="default"/>
        <w:b w:val="0"/>
        <w:i w:val="0"/>
        <w:caps w:val="0"/>
        <w:strike w:val="0"/>
        <w:dstrike w:val="0"/>
        <w:vanish w:val="0"/>
        <w:color w:val="auto"/>
        <w:sz w:val="22"/>
        <w:szCs w:val="22"/>
        <w:vertAlign w:val="baseline"/>
      </w:rPr>
    </w:lvl>
    <w:lvl w:ilvl="1" w:tplc="04090019">
      <w:start w:val="1"/>
      <w:numFmt w:val="decimal"/>
      <w:lvlText w:val="%2."/>
      <w:lvlJc w:val="left"/>
      <w:pPr>
        <w:tabs>
          <w:tab w:val="num" w:pos="900"/>
        </w:tabs>
        <w:ind w:left="900" w:hanging="360"/>
      </w:pPr>
    </w:lvl>
    <w:lvl w:ilvl="2" w:tplc="0409001B">
      <w:start w:val="1"/>
      <w:numFmt w:val="decimal"/>
      <w:lvlText w:val="%3."/>
      <w:lvlJc w:val="left"/>
      <w:pPr>
        <w:tabs>
          <w:tab w:val="num" w:pos="1620"/>
        </w:tabs>
        <w:ind w:left="1620" w:hanging="360"/>
      </w:pPr>
    </w:lvl>
    <w:lvl w:ilvl="3" w:tplc="0409000F">
      <w:start w:val="1"/>
      <w:numFmt w:val="decimal"/>
      <w:lvlText w:val="%4."/>
      <w:lvlJc w:val="left"/>
      <w:pPr>
        <w:tabs>
          <w:tab w:val="num" w:pos="2340"/>
        </w:tabs>
        <w:ind w:left="2340" w:hanging="360"/>
      </w:pPr>
    </w:lvl>
    <w:lvl w:ilvl="4" w:tplc="04090019">
      <w:start w:val="1"/>
      <w:numFmt w:val="decimal"/>
      <w:lvlText w:val="%5."/>
      <w:lvlJc w:val="left"/>
      <w:pPr>
        <w:tabs>
          <w:tab w:val="num" w:pos="3060"/>
        </w:tabs>
        <w:ind w:left="3060" w:hanging="360"/>
      </w:pPr>
    </w:lvl>
    <w:lvl w:ilvl="5" w:tplc="0409001B">
      <w:start w:val="1"/>
      <w:numFmt w:val="decimal"/>
      <w:lvlText w:val="%6."/>
      <w:lvlJc w:val="left"/>
      <w:pPr>
        <w:tabs>
          <w:tab w:val="num" w:pos="3780"/>
        </w:tabs>
        <w:ind w:left="3780" w:hanging="360"/>
      </w:pPr>
    </w:lvl>
    <w:lvl w:ilvl="6" w:tplc="0409000F">
      <w:start w:val="1"/>
      <w:numFmt w:val="decimal"/>
      <w:lvlText w:val="%7."/>
      <w:lvlJc w:val="left"/>
      <w:pPr>
        <w:tabs>
          <w:tab w:val="num" w:pos="4500"/>
        </w:tabs>
        <w:ind w:left="4500" w:hanging="360"/>
      </w:pPr>
    </w:lvl>
    <w:lvl w:ilvl="7" w:tplc="04090019">
      <w:start w:val="1"/>
      <w:numFmt w:val="decimal"/>
      <w:lvlText w:val="%8."/>
      <w:lvlJc w:val="left"/>
      <w:pPr>
        <w:tabs>
          <w:tab w:val="num" w:pos="5220"/>
        </w:tabs>
        <w:ind w:left="5220" w:hanging="360"/>
      </w:pPr>
    </w:lvl>
    <w:lvl w:ilvl="8" w:tplc="0409001B">
      <w:start w:val="1"/>
      <w:numFmt w:val="decimal"/>
      <w:lvlText w:val="%9."/>
      <w:lvlJc w:val="left"/>
      <w:pPr>
        <w:tabs>
          <w:tab w:val="num" w:pos="5940"/>
        </w:tabs>
        <w:ind w:left="5940" w:hanging="360"/>
      </w:pPr>
    </w:lvl>
  </w:abstractNum>
  <w:abstractNum w:abstractNumId="21">
    <w:nsid w:val="693269D3"/>
    <w:multiLevelType w:val="hybridMultilevel"/>
    <w:tmpl w:val="0DC8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D24933"/>
    <w:multiLevelType w:val="hybridMultilevel"/>
    <w:tmpl w:val="3E22EE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F4428"/>
    <w:multiLevelType w:val="multilevel"/>
    <w:tmpl w:val="B38C7642"/>
    <w:lvl w:ilvl="0">
      <w:start w:val="1"/>
      <w:numFmt w:val="decimal"/>
      <w:lvlText w:val="%1."/>
      <w:lvlJc w:val="left"/>
      <w:pPr>
        <w:ind w:left="360" w:hanging="360"/>
      </w:pPr>
      <w:rPr>
        <w:rFonts w:ascii="Cambria" w:hAnsi="Cambria" w:hint="default"/>
        <w:b w:val="0"/>
        <w:i w:val="0"/>
        <w:color w:val="auto"/>
        <w:sz w:val="24"/>
      </w:rPr>
    </w:lvl>
    <w:lvl w:ilvl="1">
      <w:start w:val="1"/>
      <w:numFmt w:val="decimal"/>
      <w:isLgl/>
      <w:lvlText w:val="%1.%2."/>
      <w:lvlJc w:val="left"/>
      <w:pPr>
        <w:ind w:left="720" w:hanging="720"/>
      </w:pPr>
      <w:rPr>
        <w:rFonts w:hint="default"/>
        <w:b w:val="0"/>
        <w:color w:val="auto"/>
        <w:sz w:val="24"/>
        <w:szCs w:val="24"/>
      </w:rPr>
    </w:lvl>
    <w:lvl w:ilvl="2">
      <w:start w:val="1"/>
      <w:numFmt w:val="decimal"/>
      <w:isLgl/>
      <w:lvlText w:val="%1.%2.%3."/>
      <w:lvlJc w:val="left"/>
      <w:pPr>
        <w:ind w:left="720" w:hanging="720"/>
      </w:pPr>
      <w:rPr>
        <w:rFonts w:hint="default"/>
        <w:b w:val="0"/>
        <w:color w:val="auto"/>
        <w:sz w:val="24"/>
        <w:szCs w:val="24"/>
      </w:rPr>
    </w:lvl>
    <w:lvl w:ilvl="3">
      <w:start w:val="1"/>
      <w:numFmt w:val="decimal"/>
      <w:isLgl/>
      <w:lvlText w:val="%1.%2.%3.%4."/>
      <w:lvlJc w:val="left"/>
      <w:pPr>
        <w:ind w:left="1080" w:hanging="1080"/>
      </w:pPr>
      <w:rPr>
        <w:rFonts w:hint="default"/>
        <w:b w:val="0"/>
        <w:color w:val="auto"/>
      </w:rPr>
    </w:lvl>
    <w:lvl w:ilvl="4">
      <w:start w:val="1"/>
      <w:numFmt w:val="decimal"/>
      <w:isLgl/>
      <w:lvlText w:val="%1.%2.%3.%4.%5."/>
      <w:lvlJc w:val="left"/>
      <w:pPr>
        <w:ind w:left="1440" w:hanging="1440"/>
      </w:pPr>
      <w:rPr>
        <w:rFonts w:hint="default"/>
        <w:b w:val="0"/>
        <w:i w:val="0"/>
        <w:color w:val="auto"/>
        <w:sz w:val="24"/>
      </w:rPr>
    </w:lvl>
    <w:lvl w:ilvl="5">
      <w:start w:val="1"/>
      <w:numFmt w:val="decimal"/>
      <w:isLgl/>
      <w:lvlText w:val="%1.%2.%3.%4.%5.%6."/>
      <w:lvlJc w:val="left"/>
      <w:pPr>
        <w:ind w:left="1440" w:hanging="1440"/>
      </w:pPr>
      <w:rPr>
        <w:rFonts w:hint="default"/>
        <w:b w:val="0"/>
        <w:i w:val="0"/>
        <w:color w:val="auto"/>
      </w:rPr>
    </w:lvl>
    <w:lvl w:ilvl="6">
      <w:start w:val="1"/>
      <w:numFmt w:val="decimal"/>
      <w:isLgl/>
      <w:lvlText w:val="%1.%2.%3.%4.%5.%6.%7."/>
      <w:lvlJc w:val="left"/>
      <w:pPr>
        <w:ind w:left="1800" w:hanging="1800"/>
      </w:pPr>
      <w:rPr>
        <w:rFonts w:hint="default"/>
        <w:b w:val="0"/>
        <w:color w:val="auto"/>
      </w:rPr>
    </w:lvl>
    <w:lvl w:ilvl="7">
      <w:start w:val="1"/>
      <w:numFmt w:val="decimal"/>
      <w:isLgl/>
      <w:lvlText w:val="%1.%2.%3.%4.%5.%6.%7.%8."/>
      <w:lvlJc w:val="left"/>
      <w:pPr>
        <w:ind w:left="1800" w:hanging="1800"/>
      </w:pPr>
      <w:rPr>
        <w:rFonts w:hint="default"/>
        <w:b w:val="0"/>
        <w:i w:val="0"/>
        <w:color w:val="auto"/>
      </w:rPr>
    </w:lvl>
    <w:lvl w:ilvl="8">
      <w:start w:val="1"/>
      <w:numFmt w:val="decimal"/>
      <w:isLgl/>
      <w:lvlText w:val="%1.%2.%3.%4.%5.%6.%7.%8.%9."/>
      <w:lvlJc w:val="left"/>
      <w:pPr>
        <w:ind w:left="2160" w:hanging="2160"/>
      </w:pPr>
      <w:rPr>
        <w:rFonts w:hint="default"/>
        <w:b w:val="0"/>
        <w:color w:val="auto"/>
      </w:rPr>
    </w:lvl>
  </w:abstractNum>
  <w:abstractNum w:abstractNumId="24">
    <w:nsid w:val="755D3636"/>
    <w:multiLevelType w:val="multilevel"/>
    <w:tmpl w:val="8D00DDD8"/>
    <w:numStyleLink w:val="Headings"/>
  </w:abstractNum>
  <w:abstractNum w:abstractNumId="25">
    <w:nsid w:val="75C1308A"/>
    <w:multiLevelType w:val="hybridMultilevel"/>
    <w:tmpl w:val="A2980A12"/>
    <w:lvl w:ilvl="0" w:tplc="C1381CAC">
      <w:start w:val="1"/>
      <w:numFmt w:val="lowerLetter"/>
      <w:lvlText w:val="%1."/>
      <w:lvlJc w:val="left"/>
      <w:pPr>
        <w:ind w:left="2520" w:hanging="360"/>
      </w:pPr>
      <w:rPr>
        <w:rFonts w:asciiTheme="minorHAnsi" w:eastAsiaTheme="minorHAnsi"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7B692DA1"/>
    <w:multiLevelType w:val="hybridMultilevel"/>
    <w:tmpl w:val="3FF89F08"/>
    <w:lvl w:ilvl="0" w:tplc="50462670">
      <w:start w:val="1"/>
      <w:numFmt w:val="lowerLetter"/>
      <w:lvlText w:val="%1."/>
      <w:lvlJc w:val="left"/>
      <w:pPr>
        <w:ind w:left="1080" w:hanging="360"/>
      </w:pPr>
      <w:rPr>
        <w:rFonts w:asciiTheme="majorHAnsi" w:eastAsiaTheme="minorHAnsi" w:hAnsiTheme="majorHAnsi" w:cstheme="minorBidi" w:hint="default"/>
      </w:rPr>
    </w:lvl>
    <w:lvl w:ilvl="1" w:tplc="76C601B2">
      <w:start w:val="1"/>
      <w:numFmt w:val="lowerRoman"/>
      <w:lvlText w:val="%2."/>
      <w:lvlJc w:val="left"/>
      <w:pPr>
        <w:ind w:left="1440" w:hanging="360"/>
      </w:pPr>
      <w:rPr>
        <w:rFonts w:asciiTheme="majorHAnsi" w:eastAsiaTheme="minorHAnsi" w:hAnsiTheme="majorHAnsi" w:cstheme="minorBidi"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424E15"/>
    <w:multiLevelType w:val="multilevel"/>
    <w:tmpl w:val="8D00DDD8"/>
    <w:numStyleLink w:val="Headings"/>
  </w:abstractNum>
  <w:abstractNum w:abstractNumId="28">
    <w:nsid w:val="7FDC024C"/>
    <w:multiLevelType w:val="hybridMultilevel"/>
    <w:tmpl w:val="B1DCF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8"/>
  </w:num>
  <w:num w:numId="3">
    <w:abstractNumId w:val="7"/>
  </w:num>
  <w:num w:numId="4">
    <w:abstractNumId w:val="26"/>
  </w:num>
  <w:num w:numId="5">
    <w:abstractNumId w:val="22"/>
  </w:num>
  <w:num w:numId="6">
    <w:abstractNumId w:val="25"/>
  </w:num>
  <w:num w:numId="7">
    <w:abstractNumId w:val="10"/>
  </w:num>
  <w:num w:numId="8">
    <w:abstractNumId w:val="15"/>
  </w:num>
  <w:num w:numId="9">
    <w:abstractNumId w:val="9"/>
  </w:num>
  <w:num w:numId="10">
    <w:abstractNumId w:val="13"/>
  </w:num>
  <w:num w:numId="11">
    <w:abstractNumId w:val="20"/>
  </w:num>
  <w:num w:numId="12">
    <w:abstractNumId w:val="14"/>
  </w:num>
  <w:num w:numId="13">
    <w:abstractNumId w:val="6"/>
  </w:num>
  <w:num w:numId="14">
    <w:abstractNumId w:val="5"/>
  </w:num>
  <w:num w:numId="15">
    <w:abstractNumId w:val="19"/>
  </w:num>
  <w:num w:numId="16">
    <w:abstractNumId w:val="3"/>
  </w:num>
  <w:num w:numId="17">
    <w:abstractNumId w:val="12"/>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4"/>
  </w:num>
  <w:num w:numId="22">
    <w:abstractNumId w:val="24"/>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1"/>
  </w:num>
  <w:num w:numId="30">
    <w:abstractNumId w:val="17"/>
  </w:num>
  <w:num w:numId="31">
    <w:abstractNumId w:val="2"/>
  </w:num>
  <w:num w:numId="32">
    <w:abstractNumId w:val="16"/>
  </w:num>
  <w:num w:numId="33">
    <w:abstractNumId w:val="18"/>
  </w:num>
  <w:num w:numId="34">
    <w:abstractNumId w:val="0"/>
  </w:num>
  <w:num w:numId="35">
    <w:abstractNumId w:val="28"/>
  </w:num>
  <w:num w:numId="36">
    <w:abstractNumId w:val="1"/>
  </w:num>
  <w:num w:numId="3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361"/>
    <w:rsid w:val="000009B2"/>
    <w:rsid w:val="00002567"/>
    <w:rsid w:val="000026B0"/>
    <w:rsid w:val="00002CA6"/>
    <w:rsid w:val="0000392F"/>
    <w:rsid w:val="000062C2"/>
    <w:rsid w:val="00007165"/>
    <w:rsid w:val="00007AB5"/>
    <w:rsid w:val="00010FF0"/>
    <w:rsid w:val="00011129"/>
    <w:rsid w:val="000111A1"/>
    <w:rsid w:val="00015233"/>
    <w:rsid w:val="00017228"/>
    <w:rsid w:val="0002371F"/>
    <w:rsid w:val="00023C3F"/>
    <w:rsid w:val="00023F81"/>
    <w:rsid w:val="0002547B"/>
    <w:rsid w:val="000260C7"/>
    <w:rsid w:val="00027081"/>
    <w:rsid w:val="00031B64"/>
    <w:rsid w:val="0003240F"/>
    <w:rsid w:val="000328B4"/>
    <w:rsid w:val="00032A45"/>
    <w:rsid w:val="00033C40"/>
    <w:rsid w:val="00034C99"/>
    <w:rsid w:val="00042CD1"/>
    <w:rsid w:val="000438F6"/>
    <w:rsid w:val="00043FCE"/>
    <w:rsid w:val="00045403"/>
    <w:rsid w:val="00046A6F"/>
    <w:rsid w:val="00050648"/>
    <w:rsid w:val="00050FC7"/>
    <w:rsid w:val="00051F46"/>
    <w:rsid w:val="0005243E"/>
    <w:rsid w:val="00052747"/>
    <w:rsid w:val="00053E32"/>
    <w:rsid w:val="00057A92"/>
    <w:rsid w:val="00060BB8"/>
    <w:rsid w:val="00060CCE"/>
    <w:rsid w:val="000666CB"/>
    <w:rsid w:val="00071AA5"/>
    <w:rsid w:val="000728E9"/>
    <w:rsid w:val="00075604"/>
    <w:rsid w:val="00080CC0"/>
    <w:rsid w:val="0008321C"/>
    <w:rsid w:val="00083409"/>
    <w:rsid w:val="00084AB5"/>
    <w:rsid w:val="00086F5A"/>
    <w:rsid w:val="00094984"/>
    <w:rsid w:val="00095667"/>
    <w:rsid w:val="000A1237"/>
    <w:rsid w:val="000A2C5D"/>
    <w:rsid w:val="000A4937"/>
    <w:rsid w:val="000B4DB0"/>
    <w:rsid w:val="000B7A5B"/>
    <w:rsid w:val="000C0255"/>
    <w:rsid w:val="000C27F8"/>
    <w:rsid w:val="000C4157"/>
    <w:rsid w:val="000C5345"/>
    <w:rsid w:val="000C6B63"/>
    <w:rsid w:val="000D10FE"/>
    <w:rsid w:val="000D4977"/>
    <w:rsid w:val="000D4DED"/>
    <w:rsid w:val="000D5A6F"/>
    <w:rsid w:val="000D6E10"/>
    <w:rsid w:val="000E23A4"/>
    <w:rsid w:val="000E6666"/>
    <w:rsid w:val="000E6D2D"/>
    <w:rsid w:val="000E712B"/>
    <w:rsid w:val="000F0716"/>
    <w:rsid w:val="000F3BEB"/>
    <w:rsid w:val="000F5260"/>
    <w:rsid w:val="000F6D2D"/>
    <w:rsid w:val="000F7BAF"/>
    <w:rsid w:val="000F7BD2"/>
    <w:rsid w:val="00100D3E"/>
    <w:rsid w:val="00101724"/>
    <w:rsid w:val="00103E5E"/>
    <w:rsid w:val="00104D51"/>
    <w:rsid w:val="0010694F"/>
    <w:rsid w:val="00113435"/>
    <w:rsid w:val="0011484B"/>
    <w:rsid w:val="00114CB9"/>
    <w:rsid w:val="00121131"/>
    <w:rsid w:val="0012167A"/>
    <w:rsid w:val="00121DB9"/>
    <w:rsid w:val="00123FE4"/>
    <w:rsid w:val="00125F63"/>
    <w:rsid w:val="00126203"/>
    <w:rsid w:val="00131E9E"/>
    <w:rsid w:val="00132480"/>
    <w:rsid w:val="00133F79"/>
    <w:rsid w:val="00135EEC"/>
    <w:rsid w:val="001441A4"/>
    <w:rsid w:val="001500AE"/>
    <w:rsid w:val="00153116"/>
    <w:rsid w:val="00153A20"/>
    <w:rsid w:val="00153C19"/>
    <w:rsid w:val="001549A1"/>
    <w:rsid w:val="00156A77"/>
    <w:rsid w:val="00157C56"/>
    <w:rsid w:val="001645DF"/>
    <w:rsid w:val="0016600F"/>
    <w:rsid w:val="00174D65"/>
    <w:rsid w:val="00184377"/>
    <w:rsid w:val="00184F9E"/>
    <w:rsid w:val="00186463"/>
    <w:rsid w:val="00187286"/>
    <w:rsid w:val="00187CE6"/>
    <w:rsid w:val="0019220E"/>
    <w:rsid w:val="001927B6"/>
    <w:rsid w:val="0019389D"/>
    <w:rsid w:val="00195B99"/>
    <w:rsid w:val="001A2C21"/>
    <w:rsid w:val="001A7A4C"/>
    <w:rsid w:val="001B0B95"/>
    <w:rsid w:val="001B0FCD"/>
    <w:rsid w:val="001B40A1"/>
    <w:rsid w:val="001B54BF"/>
    <w:rsid w:val="001C092E"/>
    <w:rsid w:val="001C2971"/>
    <w:rsid w:val="001C2EDE"/>
    <w:rsid w:val="001D14F5"/>
    <w:rsid w:val="001D64C6"/>
    <w:rsid w:val="001D6996"/>
    <w:rsid w:val="001E04C3"/>
    <w:rsid w:val="001E09E2"/>
    <w:rsid w:val="001E256D"/>
    <w:rsid w:val="001E39A3"/>
    <w:rsid w:val="001E5C24"/>
    <w:rsid w:val="001F1CDC"/>
    <w:rsid w:val="001F2382"/>
    <w:rsid w:val="001F3803"/>
    <w:rsid w:val="001F4010"/>
    <w:rsid w:val="001F53E7"/>
    <w:rsid w:val="002008B2"/>
    <w:rsid w:val="00200F3E"/>
    <w:rsid w:val="00201158"/>
    <w:rsid w:val="002022A9"/>
    <w:rsid w:val="00202ED2"/>
    <w:rsid w:val="00205165"/>
    <w:rsid w:val="00206E19"/>
    <w:rsid w:val="00210153"/>
    <w:rsid w:val="00216F4C"/>
    <w:rsid w:val="00217E7F"/>
    <w:rsid w:val="002202D5"/>
    <w:rsid w:val="00221AEE"/>
    <w:rsid w:val="00222A80"/>
    <w:rsid w:val="00225364"/>
    <w:rsid w:val="0022599D"/>
    <w:rsid w:val="00226034"/>
    <w:rsid w:val="00230D78"/>
    <w:rsid w:val="00230F23"/>
    <w:rsid w:val="0023350A"/>
    <w:rsid w:val="00234D52"/>
    <w:rsid w:val="002446AD"/>
    <w:rsid w:val="00246771"/>
    <w:rsid w:val="00250D72"/>
    <w:rsid w:val="00251735"/>
    <w:rsid w:val="00252D7C"/>
    <w:rsid w:val="002533E9"/>
    <w:rsid w:val="002538BE"/>
    <w:rsid w:val="002562D5"/>
    <w:rsid w:val="0025779D"/>
    <w:rsid w:val="002628E3"/>
    <w:rsid w:val="002652FE"/>
    <w:rsid w:val="0027274F"/>
    <w:rsid w:val="0027367E"/>
    <w:rsid w:val="002748E5"/>
    <w:rsid w:val="00274A8C"/>
    <w:rsid w:val="00277170"/>
    <w:rsid w:val="002834BA"/>
    <w:rsid w:val="00284C84"/>
    <w:rsid w:val="00286846"/>
    <w:rsid w:val="00290877"/>
    <w:rsid w:val="00292E91"/>
    <w:rsid w:val="00294261"/>
    <w:rsid w:val="002A116B"/>
    <w:rsid w:val="002A22D4"/>
    <w:rsid w:val="002A3427"/>
    <w:rsid w:val="002A4079"/>
    <w:rsid w:val="002A4E79"/>
    <w:rsid w:val="002A595A"/>
    <w:rsid w:val="002B55B6"/>
    <w:rsid w:val="002B6CBA"/>
    <w:rsid w:val="002C1409"/>
    <w:rsid w:val="002C275D"/>
    <w:rsid w:val="002C408D"/>
    <w:rsid w:val="002C5547"/>
    <w:rsid w:val="002D0C48"/>
    <w:rsid w:val="002D3967"/>
    <w:rsid w:val="002D3BC5"/>
    <w:rsid w:val="002D3C12"/>
    <w:rsid w:val="002D655E"/>
    <w:rsid w:val="002D7801"/>
    <w:rsid w:val="002E061D"/>
    <w:rsid w:val="002E2035"/>
    <w:rsid w:val="002E3471"/>
    <w:rsid w:val="002E406C"/>
    <w:rsid w:val="002E5540"/>
    <w:rsid w:val="002F4062"/>
    <w:rsid w:val="002F4A22"/>
    <w:rsid w:val="002F53E8"/>
    <w:rsid w:val="002F743A"/>
    <w:rsid w:val="002F7A75"/>
    <w:rsid w:val="00300F2A"/>
    <w:rsid w:val="00304622"/>
    <w:rsid w:val="00305AB9"/>
    <w:rsid w:val="0031098C"/>
    <w:rsid w:val="00310B74"/>
    <w:rsid w:val="00312DAA"/>
    <w:rsid w:val="00313662"/>
    <w:rsid w:val="00313A86"/>
    <w:rsid w:val="00313D23"/>
    <w:rsid w:val="00315F6B"/>
    <w:rsid w:val="00316B4B"/>
    <w:rsid w:val="0032243B"/>
    <w:rsid w:val="003228F9"/>
    <w:rsid w:val="00325682"/>
    <w:rsid w:val="00326303"/>
    <w:rsid w:val="0033057C"/>
    <w:rsid w:val="003312C5"/>
    <w:rsid w:val="003312DD"/>
    <w:rsid w:val="00335123"/>
    <w:rsid w:val="00335569"/>
    <w:rsid w:val="00336CAF"/>
    <w:rsid w:val="00341B8E"/>
    <w:rsid w:val="00341E8A"/>
    <w:rsid w:val="00344A29"/>
    <w:rsid w:val="0034639A"/>
    <w:rsid w:val="00352492"/>
    <w:rsid w:val="003526B7"/>
    <w:rsid w:val="003559CB"/>
    <w:rsid w:val="003617CF"/>
    <w:rsid w:val="00361B2E"/>
    <w:rsid w:val="0037684B"/>
    <w:rsid w:val="00385DA1"/>
    <w:rsid w:val="0038687B"/>
    <w:rsid w:val="003929CA"/>
    <w:rsid w:val="00393C03"/>
    <w:rsid w:val="003945DC"/>
    <w:rsid w:val="00394E40"/>
    <w:rsid w:val="00396EBC"/>
    <w:rsid w:val="00396FFF"/>
    <w:rsid w:val="003A12DD"/>
    <w:rsid w:val="003A2168"/>
    <w:rsid w:val="003A245D"/>
    <w:rsid w:val="003A25D5"/>
    <w:rsid w:val="003A44C6"/>
    <w:rsid w:val="003A646C"/>
    <w:rsid w:val="003A68B6"/>
    <w:rsid w:val="003B06A6"/>
    <w:rsid w:val="003B06E2"/>
    <w:rsid w:val="003B0F63"/>
    <w:rsid w:val="003B2BFF"/>
    <w:rsid w:val="003B4940"/>
    <w:rsid w:val="003C5223"/>
    <w:rsid w:val="003C6077"/>
    <w:rsid w:val="003C6B68"/>
    <w:rsid w:val="003C6D98"/>
    <w:rsid w:val="003C79EE"/>
    <w:rsid w:val="003D2716"/>
    <w:rsid w:val="003E32C6"/>
    <w:rsid w:val="003E4839"/>
    <w:rsid w:val="003E51A5"/>
    <w:rsid w:val="003E6A6E"/>
    <w:rsid w:val="003E6B7C"/>
    <w:rsid w:val="003E6FFE"/>
    <w:rsid w:val="003E7494"/>
    <w:rsid w:val="003F19DA"/>
    <w:rsid w:val="003F796F"/>
    <w:rsid w:val="0040269A"/>
    <w:rsid w:val="00402C12"/>
    <w:rsid w:val="00403E6F"/>
    <w:rsid w:val="004056D0"/>
    <w:rsid w:val="00406CFB"/>
    <w:rsid w:val="00407EE2"/>
    <w:rsid w:val="004101BD"/>
    <w:rsid w:val="00411136"/>
    <w:rsid w:val="0041294D"/>
    <w:rsid w:val="0041323B"/>
    <w:rsid w:val="004134B1"/>
    <w:rsid w:val="00415304"/>
    <w:rsid w:val="00415F72"/>
    <w:rsid w:val="0041700C"/>
    <w:rsid w:val="00424193"/>
    <w:rsid w:val="00424C8E"/>
    <w:rsid w:val="00426EAE"/>
    <w:rsid w:val="004274BD"/>
    <w:rsid w:val="00427C1A"/>
    <w:rsid w:val="00430F2F"/>
    <w:rsid w:val="0043253C"/>
    <w:rsid w:val="004332B8"/>
    <w:rsid w:val="00436A20"/>
    <w:rsid w:val="004416A1"/>
    <w:rsid w:val="004427B5"/>
    <w:rsid w:val="00443E93"/>
    <w:rsid w:val="0044600B"/>
    <w:rsid w:val="00451A3F"/>
    <w:rsid w:val="00456BF4"/>
    <w:rsid w:val="00457E75"/>
    <w:rsid w:val="00460C7A"/>
    <w:rsid w:val="00460D00"/>
    <w:rsid w:val="00461549"/>
    <w:rsid w:val="00463405"/>
    <w:rsid w:val="00464775"/>
    <w:rsid w:val="00465325"/>
    <w:rsid w:val="0046661E"/>
    <w:rsid w:val="00472D24"/>
    <w:rsid w:val="00473DB3"/>
    <w:rsid w:val="0047680A"/>
    <w:rsid w:val="00480DC4"/>
    <w:rsid w:val="00481DB1"/>
    <w:rsid w:val="00483124"/>
    <w:rsid w:val="00483579"/>
    <w:rsid w:val="00483773"/>
    <w:rsid w:val="00490146"/>
    <w:rsid w:val="00495847"/>
    <w:rsid w:val="00496F2E"/>
    <w:rsid w:val="004A0D3F"/>
    <w:rsid w:val="004A2160"/>
    <w:rsid w:val="004A38C4"/>
    <w:rsid w:val="004B085A"/>
    <w:rsid w:val="004B1B22"/>
    <w:rsid w:val="004B20BC"/>
    <w:rsid w:val="004B4658"/>
    <w:rsid w:val="004B613F"/>
    <w:rsid w:val="004B6A9E"/>
    <w:rsid w:val="004B7DBF"/>
    <w:rsid w:val="004C1DEF"/>
    <w:rsid w:val="004C5E63"/>
    <w:rsid w:val="004D1048"/>
    <w:rsid w:val="004D56B1"/>
    <w:rsid w:val="004D69A4"/>
    <w:rsid w:val="004D7A8C"/>
    <w:rsid w:val="004E0EB1"/>
    <w:rsid w:val="004E4195"/>
    <w:rsid w:val="004E4320"/>
    <w:rsid w:val="004E4466"/>
    <w:rsid w:val="004E4549"/>
    <w:rsid w:val="004F0BEF"/>
    <w:rsid w:val="004F0C7D"/>
    <w:rsid w:val="004F1A65"/>
    <w:rsid w:val="004F20AB"/>
    <w:rsid w:val="00500F57"/>
    <w:rsid w:val="00502940"/>
    <w:rsid w:val="00504094"/>
    <w:rsid w:val="00506540"/>
    <w:rsid w:val="005073C8"/>
    <w:rsid w:val="00510B5E"/>
    <w:rsid w:val="005115A6"/>
    <w:rsid w:val="00515035"/>
    <w:rsid w:val="00526A10"/>
    <w:rsid w:val="00530420"/>
    <w:rsid w:val="00531120"/>
    <w:rsid w:val="005313BF"/>
    <w:rsid w:val="00535F36"/>
    <w:rsid w:val="00542E63"/>
    <w:rsid w:val="0054322E"/>
    <w:rsid w:val="0054784C"/>
    <w:rsid w:val="00551284"/>
    <w:rsid w:val="00553130"/>
    <w:rsid w:val="0055704C"/>
    <w:rsid w:val="00560796"/>
    <w:rsid w:val="00566AD5"/>
    <w:rsid w:val="00573752"/>
    <w:rsid w:val="00576EB1"/>
    <w:rsid w:val="00577636"/>
    <w:rsid w:val="00582872"/>
    <w:rsid w:val="00584B63"/>
    <w:rsid w:val="00586521"/>
    <w:rsid w:val="00586682"/>
    <w:rsid w:val="00586F06"/>
    <w:rsid w:val="00594BB3"/>
    <w:rsid w:val="005A1C2E"/>
    <w:rsid w:val="005A277B"/>
    <w:rsid w:val="005A3F0C"/>
    <w:rsid w:val="005A5BA9"/>
    <w:rsid w:val="005A6A98"/>
    <w:rsid w:val="005B0EF1"/>
    <w:rsid w:val="005B1BC2"/>
    <w:rsid w:val="005B203F"/>
    <w:rsid w:val="005B7FEE"/>
    <w:rsid w:val="005C26C1"/>
    <w:rsid w:val="005C29C1"/>
    <w:rsid w:val="005C443F"/>
    <w:rsid w:val="005C642E"/>
    <w:rsid w:val="005D367A"/>
    <w:rsid w:val="005D3EDD"/>
    <w:rsid w:val="005E35E4"/>
    <w:rsid w:val="005E385B"/>
    <w:rsid w:val="005E38CC"/>
    <w:rsid w:val="005E3C49"/>
    <w:rsid w:val="005E3E27"/>
    <w:rsid w:val="005E400E"/>
    <w:rsid w:val="005E6CD3"/>
    <w:rsid w:val="005E753C"/>
    <w:rsid w:val="005F12A4"/>
    <w:rsid w:val="005F19A1"/>
    <w:rsid w:val="005F22FE"/>
    <w:rsid w:val="005F24D4"/>
    <w:rsid w:val="005F36C9"/>
    <w:rsid w:val="005F41F4"/>
    <w:rsid w:val="005F4E95"/>
    <w:rsid w:val="005F6A38"/>
    <w:rsid w:val="005F6D34"/>
    <w:rsid w:val="005F769E"/>
    <w:rsid w:val="006020E0"/>
    <w:rsid w:val="00603E68"/>
    <w:rsid w:val="00604DCD"/>
    <w:rsid w:val="00610815"/>
    <w:rsid w:val="0061353A"/>
    <w:rsid w:val="0061523F"/>
    <w:rsid w:val="0062002A"/>
    <w:rsid w:val="00620BEE"/>
    <w:rsid w:val="00624FEF"/>
    <w:rsid w:val="00626DCB"/>
    <w:rsid w:val="006332E5"/>
    <w:rsid w:val="00640A79"/>
    <w:rsid w:val="006428E4"/>
    <w:rsid w:val="00643B8E"/>
    <w:rsid w:val="00644664"/>
    <w:rsid w:val="00645DB3"/>
    <w:rsid w:val="00653C3C"/>
    <w:rsid w:val="00655037"/>
    <w:rsid w:val="006614D6"/>
    <w:rsid w:val="00663346"/>
    <w:rsid w:val="006644CB"/>
    <w:rsid w:val="00665C80"/>
    <w:rsid w:val="006678DA"/>
    <w:rsid w:val="00667DCD"/>
    <w:rsid w:val="00674EF9"/>
    <w:rsid w:val="0067558A"/>
    <w:rsid w:val="0067791F"/>
    <w:rsid w:val="00677975"/>
    <w:rsid w:val="00677DE1"/>
    <w:rsid w:val="00677FEE"/>
    <w:rsid w:val="0068076C"/>
    <w:rsid w:val="00681F9A"/>
    <w:rsid w:val="00682B7C"/>
    <w:rsid w:val="006865EE"/>
    <w:rsid w:val="006866FA"/>
    <w:rsid w:val="00690670"/>
    <w:rsid w:val="006912A0"/>
    <w:rsid w:val="00691E69"/>
    <w:rsid w:val="00693425"/>
    <w:rsid w:val="00696194"/>
    <w:rsid w:val="006A4266"/>
    <w:rsid w:val="006A74CB"/>
    <w:rsid w:val="006B1DF7"/>
    <w:rsid w:val="006B67B0"/>
    <w:rsid w:val="006C3BE8"/>
    <w:rsid w:val="006C609B"/>
    <w:rsid w:val="006C6935"/>
    <w:rsid w:val="006C7B12"/>
    <w:rsid w:val="006D59BE"/>
    <w:rsid w:val="006D748C"/>
    <w:rsid w:val="006D76C6"/>
    <w:rsid w:val="006E0719"/>
    <w:rsid w:val="006E1C90"/>
    <w:rsid w:val="006E3262"/>
    <w:rsid w:val="006E4D0E"/>
    <w:rsid w:val="006E6CC1"/>
    <w:rsid w:val="006E7213"/>
    <w:rsid w:val="006F0BA2"/>
    <w:rsid w:val="006F0D6F"/>
    <w:rsid w:val="006F11B0"/>
    <w:rsid w:val="006F1937"/>
    <w:rsid w:val="006F6F60"/>
    <w:rsid w:val="00700D34"/>
    <w:rsid w:val="00707B8C"/>
    <w:rsid w:val="007100DA"/>
    <w:rsid w:val="00711114"/>
    <w:rsid w:val="0071347F"/>
    <w:rsid w:val="0071405E"/>
    <w:rsid w:val="00714157"/>
    <w:rsid w:val="00721D8B"/>
    <w:rsid w:val="007220C5"/>
    <w:rsid w:val="007235AE"/>
    <w:rsid w:val="00727DFD"/>
    <w:rsid w:val="0073126C"/>
    <w:rsid w:val="007328A0"/>
    <w:rsid w:val="007333E8"/>
    <w:rsid w:val="00737777"/>
    <w:rsid w:val="00743CC7"/>
    <w:rsid w:val="007469EF"/>
    <w:rsid w:val="007508D4"/>
    <w:rsid w:val="007538A7"/>
    <w:rsid w:val="00755657"/>
    <w:rsid w:val="00756BC3"/>
    <w:rsid w:val="00761286"/>
    <w:rsid w:val="0076313E"/>
    <w:rsid w:val="00763DC9"/>
    <w:rsid w:val="007668D8"/>
    <w:rsid w:val="00770CD6"/>
    <w:rsid w:val="00771661"/>
    <w:rsid w:val="00772AF5"/>
    <w:rsid w:val="0077305F"/>
    <w:rsid w:val="007735AF"/>
    <w:rsid w:val="007736CE"/>
    <w:rsid w:val="007767EE"/>
    <w:rsid w:val="007807C6"/>
    <w:rsid w:val="007825A0"/>
    <w:rsid w:val="0078456F"/>
    <w:rsid w:val="00784DF1"/>
    <w:rsid w:val="00784F30"/>
    <w:rsid w:val="00787D1D"/>
    <w:rsid w:val="007935CA"/>
    <w:rsid w:val="00794AED"/>
    <w:rsid w:val="00796993"/>
    <w:rsid w:val="00796EC6"/>
    <w:rsid w:val="007A12FD"/>
    <w:rsid w:val="007A2C45"/>
    <w:rsid w:val="007A3018"/>
    <w:rsid w:val="007A3B4C"/>
    <w:rsid w:val="007A3E2D"/>
    <w:rsid w:val="007A436F"/>
    <w:rsid w:val="007A67C8"/>
    <w:rsid w:val="007A6F19"/>
    <w:rsid w:val="007B062E"/>
    <w:rsid w:val="007B1506"/>
    <w:rsid w:val="007B2EF1"/>
    <w:rsid w:val="007B49C8"/>
    <w:rsid w:val="007B4B36"/>
    <w:rsid w:val="007C2DF0"/>
    <w:rsid w:val="007C3AA9"/>
    <w:rsid w:val="007D06B0"/>
    <w:rsid w:val="007D385E"/>
    <w:rsid w:val="007D4D57"/>
    <w:rsid w:val="007D56CB"/>
    <w:rsid w:val="007D6417"/>
    <w:rsid w:val="007D6E5D"/>
    <w:rsid w:val="007E20FA"/>
    <w:rsid w:val="007E2184"/>
    <w:rsid w:val="007E3775"/>
    <w:rsid w:val="007E4E13"/>
    <w:rsid w:val="007E52EE"/>
    <w:rsid w:val="007F0E38"/>
    <w:rsid w:val="007F1D0D"/>
    <w:rsid w:val="007F2863"/>
    <w:rsid w:val="007F2F64"/>
    <w:rsid w:val="0080157B"/>
    <w:rsid w:val="00803C6D"/>
    <w:rsid w:val="00806F8B"/>
    <w:rsid w:val="00812940"/>
    <w:rsid w:val="008138BE"/>
    <w:rsid w:val="00813FD5"/>
    <w:rsid w:val="008144B8"/>
    <w:rsid w:val="00816B9D"/>
    <w:rsid w:val="00817005"/>
    <w:rsid w:val="00817927"/>
    <w:rsid w:val="00821770"/>
    <w:rsid w:val="00821DFE"/>
    <w:rsid w:val="00823190"/>
    <w:rsid w:val="0082500C"/>
    <w:rsid w:val="008258BE"/>
    <w:rsid w:val="0082741B"/>
    <w:rsid w:val="008279EC"/>
    <w:rsid w:val="00832CB0"/>
    <w:rsid w:val="00834EC5"/>
    <w:rsid w:val="00837CC9"/>
    <w:rsid w:val="008429F6"/>
    <w:rsid w:val="008437DE"/>
    <w:rsid w:val="00847A23"/>
    <w:rsid w:val="008566BD"/>
    <w:rsid w:val="00864B64"/>
    <w:rsid w:val="00865E1A"/>
    <w:rsid w:val="00867038"/>
    <w:rsid w:val="008719AF"/>
    <w:rsid w:val="00875297"/>
    <w:rsid w:val="008826A0"/>
    <w:rsid w:val="008829E7"/>
    <w:rsid w:val="00883874"/>
    <w:rsid w:val="00883B3C"/>
    <w:rsid w:val="00886677"/>
    <w:rsid w:val="0089159F"/>
    <w:rsid w:val="00891B55"/>
    <w:rsid w:val="0089426D"/>
    <w:rsid w:val="00894B70"/>
    <w:rsid w:val="0089772A"/>
    <w:rsid w:val="00897EFB"/>
    <w:rsid w:val="00897FED"/>
    <w:rsid w:val="008A21A3"/>
    <w:rsid w:val="008A468E"/>
    <w:rsid w:val="008A7DA3"/>
    <w:rsid w:val="008B0F33"/>
    <w:rsid w:val="008B1565"/>
    <w:rsid w:val="008B41B9"/>
    <w:rsid w:val="008B535F"/>
    <w:rsid w:val="008B55D6"/>
    <w:rsid w:val="008B567B"/>
    <w:rsid w:val="008B6BB0"/>
    <w:rsid w:val="008C02C4"/>
    <w:rsid w:val="008C0E86"/>
    <w:rsid w:val="008C580A"/>
    <w:rsid w:val="008C63BF"/>
    <w:rsid w:val="008C7076"/>
    <w:rsid w:val="008D6BCE"/>
    <w:rsid w:val="008E3469"/>
    <w:rsid w:val="008E3ADE"/>
    <w:rsid w:val="008E4C07"/>
    <w:rsid w:val="008E4FD1"/>
    <w:rsid w:val="008E7BE3"/>
    <w:rsid w:val="008F0619"/>
    <w:rsid w:val="008F123E"/>
    <w:rsid w:val="008F1738"/>
    <w:rsid w:val="008F2599"/>
    <w:rsid w:val="008F79E6"/>
    <w:rsid w:val="00902433"/>
    <w:rsid w:val="00904D17"/>
    <w:rsid w:val="00905A37"/>
    <w:rsid w:val="0091017A"/>
    <w:rsid w:val="009123E8"/>
    <w:rsid w:val="009125B1"/>
    <w:rsid w:val="00912871"/>
    <w:rsid w:val="009160C8"/>
    <w:rsid w:val="00921918"/>
    <w:rsid w:val="009242B0"/>
    <w:rsid w:val="00931C58"/>
    <w:rsid w:val="00934414"/>
    <w:rsid w:val="00935257"/>
    <w:rsid w:val="00935283"/>
    <w:rsid w:val="0093709A"/>
    <w:rsid w:val="0093738F"/>
    <w:rsid w:val="009403F8"/>
    <w:rsid w:val="00950790"/>
    <w:rsid w:val="00950A27"/>
    <w:rsid w:val="00954476"/>
    <w:rsid w:val="009550F9"/>
    <w:rsid w:val="00955E1F"/>
    <w:rsid w:val="00956097"/>
    <w:rsid w:val="00956C51"/>
    <w:rsid w:val="0096011B"/>
    <w:rsid w:val="00960D84"/>
    <w:rsid w:val="009622FC"/>
    <w:rsid w:val="00963C93"/>
    <w:rsid w:val="00963D10"/>
    <w:rsid w:val="00967EFC"/>
    <w:rsid w:val="00983355"/>
    <w:rsid w:val="00991920"/>
    <w:rsid w:val="00992D03"/>
    <w:rsid w:val="00994F79"/>
    <w:rsid w:val="009A0A15"/>
    <w:rsid w:val="009A1243"/>
    <w:rsid w:val="009A4748"/>
    <w:rsid w:val="009A5DA5"/>
    <w:rsid w:val="009A7AED"/>
    <w:rsid w:val="009B1050"/>
    <w:rsid w:val="009B1322"/>
    <w:rsid w:val="009B14D0"/>
    <w:rsid w:val="009B1D36"/>
    <w:rsid w:val="009B200D"/>
    <w:rsid w:val="009B21EA"/>
    <w:rsid w:val="009B6DF1"/>
    <w:rsid w:val="009C0F48"/>
    <w:rsid w:val="009C1443"/>
    <w:rsid w:val="009C5957"/>
    <w:rsid w:val="009C705C"/>
    <w:rsid w:val="009D1C78"/>
    <w:rsid w:val="009D41F2"/>
    <w:rsid w:val="009D4E3A"/>
    <w:rsid w:val="009E1BBC"/>
    <w:rsid w:val="009E1CA4"/>
    <w:rsid w:val="009E1DC5"/>
    <w:rsid w:val="009E260A"/>
    <w:rsid w:val="009E4B00"/>
    <w:rsid w:val="009E5E33"/>
    <w:rsid w:val="009E5F19"/>
    <w:rsid w:val="009E7792"/>
    <w:rsid w:val="009E7FB5"/>
    <w:rsid w:val="009F07C1"/>
    <w:rsid w:val="009F13EC"/>
    <w:rsid w:val="009F1C29"/>
    <w:rsid w:val="009F378A"/>
    <w:rsid w:val="009F6817"/>
    <w:rsid w:val="009F7EB1"/>
    <w:rsid w:val="00A045AC"/>
    <w:rsid w:val="00A05EA7"/>
    <w:rsid w:val="00A06A48"/>
    <w:rsid w:val="00A10516"/>
    <w:rsid w:val="00A122D0"/>
    <w:rsid w:val="00A1273B"/>
    <w:rsid w:val="00A132FF"/>
    <w:rsid w:val="00A14F06"/>
    <w:rsid w:val="00A152A3"/>
    <w:rsid w:val="00A15D78"/>
    <w:rsid w:val="00A17D62"/>
    <w:rsid w:val="00A21E1E"/>
    <w:rsid w:val="00A233D4"/>
    <w:rsid w:val="00A235BD"/>
    <w:rsid w:val="00A2680B"/>
    <w:rsid w:val="00A27863"/>
    <w:rsid w:val="00A27AFB"/>
    <w:rsid w:val="00A30686"/>
    <w:rsid w:val="00A34EAD"/>
    <w:rsid w:val="00A35917"/>
    <w:rsid w:val="00A3607F"/>
    <w:rsid w:val="00A401B4"/>
    <w:rsid w:val="00A40FB1"/>
    <w:rsid w:val="00A437AA"/>
    <w:rsid w:val="00A53333"/>
    <w:rsid w:val="00A55EBF"/>
    <w:rsid w:val="00A601A5"/>
    <w:rsid w:val="00A669B1"/>
    <w:rsid w:val="00A66B87"/>
    <w:rsid w:val="00A66D5F"/>
    <w:rsid w:val="00A67F55"/>
    <w:rsid w:val="00A70FF4"/>
    <w:rsid w:val="00A72A65"/>
    <w:rsid w:val="00A73392"/>
    <w:rsid w:val="00A73512"/>
    <w:rsid w:val="00A7468E"/>
    <w:rsid w:val="00A753F1"/>
    <w:rsid w:val="00A80F1C"/>
    <w:rsid w:val="00A85F6F"/>
    <w:rsid w:val="00A8715A"/>
    <w:rsid w:val="00A9544A"/>
    <w:rsid w:val="00AA220E"/>
    <w:rsid w:val="00AA3D01"/>
    <w:rsid w:val="00AA45BC"/>
    <w:rsid w:val="00AA5635"/>
    <w:rsid w:val="00AB1107"/>
    <w:rsid w:val="00AB1C90"/>
    <w:rsid w:val="00AB493D"/>
    <w:rsid w:val="00AC0270"/>
    <w:rsid w:val="00AC263E"/>
    <w:rsid w:val="00AC3E43"/>
    <w:rsid w:val="00AC501E"/>
    <w:rsid w:val="00AC5627"/>
    <w:rsid w:val="00AC5B88"/>
    <w:rsid w:val="00AD1850"/>
    <w:rsid w:val="00AD4478"/>
    <w:rsid w:val="00AD473E"/>
    <w:rsid w:val="00AD537E"/>
    <w:rsid w:val="00AD6CAB"/>
    <w:rsid w:val="00AE0E23"/>
    <w:rsid w:val="00AE1520"/>
    <w:rsid w:val="00AE270B"/>
    <w:rsid w:val="00AE3065"/>
    <w:rsid w:val="00AE661A"/>
    <w:rsid w:val="00AE6DF8"/>
    <w:rsid w:val="00AF10D6"/>
    <w:rsid w:val="00AF1EF4"/>
    <w:rsid w:val="00AF3B6E"/>
    <w:rsid w:val="00AF74F9"/>
    <w:rsid w:val="00AF77B8"/>
    <w:rsid w:val="00B004C2"/>
    <w:rsid w:val="00B02FFF"/>
    <w:rsid w:val="00B03507"/>
    <w:rsid w:val="00B06078"/>
    <w:rsid w:val="00B06F94"/>
    <w:rsid w:val="00B11B65"/>
    <w:rsid w:val="00B11CED"/>
    <w:rsid w:val="00B13776"/>
    <w:rsid w:val="00B13C80"/>
    <w:rsid w:val="00B16176"/>
    <w:rsid w:val="00B16BFC"/>
    <w:rsid w:val="00B22619"/>
    <w:rsid w:val="00B31626"/>
    <w:rsid w:val="00B330F9"/>
    <w:rsid w:val="00B35A64"/>
    <w:rsid w:val="00B360A3"/>
    <w:rsid w:val="00B366E9"/>
    <w:rsid w:val="00B37B7D"/>
    <w:rsid w:val="00B37EE8"/>
    <w:rsid w:val="00B43906"/>
    <w:rsid w:val="00B43A84"/>
    <w:rsid w:val="00B4408B"/>
    <w:rsid w:val="00B4443F"/>
    <w:rsid w:val="00B55B77"/>
    <w:rsid w:val="00B5609A"/>
    <w:rsid w:val="00B561EF"/>
    <w:rsid w:val="00B56611"/>
    <w:rsid w:val="00B61969"/>
    <w:rsid w:val="00B63B18"/>
    <w:rsid w:val="00B65C2C"/>
    <w:rsid w:val="00B666AB"/>
    <w:rsid w:val="00B67FFB"/>
    <w:rsid w:val="00B72736"/>
    <w:rsid w:val="00B731C2"/>
    <w:rsid w:val="00B76405"/>
    <w:rsid w:val="00B80C16"/>
    <w:rsid w:val="00B83802"/>
    <w:rsid w:val="00B83E47"/>
    <w:rsid w:val="00B84B80"/>
    <w:rsid w:val="00B871BE"/>
    <w:rsid w:val="00B9057B"/>
    <w:rsid w:val="00B91C6C"/>
    <w:rsid w:val="00B93A2F"/>
    <w:rsid w:val="00B96D3A"/>
    <w:rsid w:val="00BA0C32"/>
    <w:rsid w:val="00BA23D1"/>
    <w:rsid w:val="00BA476A"/>
    <w:rsid w:val="00BA5981"/>
    <w:rsid w:val="00BB0333"/>
    <w:rsid w:val="00BB1A32"/>
    <w:rsid w:val="00BC4B9D"/>
    <w:rsid w:val="00BC6070"/>
    <w:rsid w:val="00BD2538"/>
    <w:rsid w:val="00BD3651"/>
    <w:rsid w:val="00BD4717"/>
    <w:rsid w:val="00BD5AC5"/>
    <w:rsid w:val="00BD6E17"/>
    <w:rsid w:val="00BE2355"/>
    <w:rsid w:val="00BE2D5C"/>
    <w:rsid w:val="00BE5996"/>
    <w:rsid w:val="00BF1C59"/>
    <w:rsid w:val="00BF30A1"/>
    <w:rsid w:val="00BF413F"/>
    <w:rsid w:val="00BF4B79"/>
    <w:rsid w:val="00C10193"/>
    <w:rsid w:val="00C10875"/>
    <w:rsid w:val="00C120E9"/>
    <w:rsid w:val="00C13C9E"/>
    <w:rsid w:val="00C13D08"/>
    <w:rsid w:val="00C143F9"/>
    <w:rsid w:val="00C147D9"/>
    <w:rsid w:val="00C14BAF"/>
    <w:rsid w:val="00C15335"/>
    <w:rsid w:val="00C154EF"/>
    <w:rsid w:val="00C157F3"/>
    <w:rsid w:val="00C20843"/>
    <w:rsid w:val="00C20ABB"/>
    <w:rsid w:val="00C23400"/>
    <w:rsid w:val="00C24335"/>
    <w:rsid w:val="00C2512F"/>
    <w:rsid w:val="00C31549"/>
    <w:rsid w:val="00C3169F"/>
    <w:rsid w:val="00C342EC"/>
    <w:rsid w:val="00C35D23"/>
    <w:rsid w:val="00C36A68"/>
    <w:rsid w:val="00C37C2B"/>
    <w:rsid w:val="00C40FC2"/>
    <w:rsid w:val="00C411B1"/>
    <w:rsid w:val="00C42250"/>
    <w:rsid w:val="00C43297"/>
    <w:rsid w:val="00C435D1"/>
    <w:rsid w:val="00C4434E"/>
    <w:rsid w:val="00C4485B"/>
    <w:rsid w:val="00C4538D"/>
    <w:rsid w:val="00C4597B"/>
    <w:rsid w:val="00C45F59"/>
    <w:rsid w:val="00C5691E"/>
    <w:rsid w:val="00C57997"/>
    <w:rsid w:val="00C6168E"/>
    <w:rsid w:val="00C61715"/>
    <w:rsid w:val="00C6347E"/>
    <w:rsid w:val="00C649F2"/>
    <w:rsid w:val="00C6576F"/>
    <w:rsid w:val="00C7127D"/>
    <w:rsid w:val="00C76153"/>
    <w:rsid w:val="00C77A6C"/>
    <w:rsid w:val="00C8532D"/>
    <w:rsid w:val="00C86DE3"/>
    <w:rsid w:val="00C873FE"/>
    <w:rsid w:val="00C8760E"/>
    <w:rsid w:val="00C8791F"/>
    <w:rsid w:val="00C87EC5"/>
    <w:rsid w:val="00C91A54"/>
    <w:rsid w:val="00C9222B"/>
    <w:rsid w:val="00C92457"/>
    <w:rsid w:val="00C9335C"/>
    <w:rsid w:val="00C972EE"/>
    <w:rsid w:val="00C9781C"/>
    <w:rsid w:val="00C97940"/>
    <w:rsid w:val="00CA32DF"/>
    <w:rsid w:val="00CA35C4"/>
    <w:rsid w:val="00CA458E"/>
    <w:rsid w:val="00CA62DC"/>
    <w:rsid w:val="00CB1250"/>
    <w:rsid w:val="00CB1447"/>
    <w:rsid w:val="00CB47E1"/>
    <w:rsid w:val="00CB5C52"/>
    <w:rsid w:val="00CB66BB"/>
    <w:rsid w:val="00CC107C"/>
    <w:rsid w:val="00CC128B"/>
    <w:rsid w:val="00CC713D"/>
    <w:rsid w:val="00CC7350"/>
    <w:rsid w:val="00CE0ED7"/>
    <w:rsid w:val="00CE134D"/>
    <w:rsid w:val="00CE143E"/>
    <w:rsid w:val="00CE5C6B"/>
    <w:rsid w:val="00CE5E4F"/>
    <w:rsid w:val="00CE710D"/>
    <w:rsid w:val="00CF7F9F"/>
    <w:rsid w:val="00D00A2D"/>
    <w:rsid w:val="00D03A40"/>
    <w:rsid w:val="00D04E46"/>
    <w:rsid w:val="00D13D64"/>
    <w:rsid w:val="00D14333"/>
    <w:rsid w:val="00D152D7"/>
    <w:rsid w:val="00D16F4A"/>
    <w:rsid w:val="00D1734C"/>
    <w:rsid w:val="00D207EA"/>
    <w:rsid w:val="00D30788"/>
    <w:rsid w:val="00D30CC5"/>
    <w:rsid w:val="00D514B6"/>
    <w:rsid w:val="00D51C84"/>
    <w:rsid w:val="00D52C69"/>
    <w:rsid w:val="00D545D0"/>
    <w:rsid w:val="00D55F93"/>
    <w:rsid w:val="00D577AF"/>
    <w:rsid w:val="00D60709"/>
    <w:rsid w:val="00D60FB9"/>
    <w:rsid w:val="00D637D3"/>
    <w:rsid w:val="00D63CAC"/>
    <w:rsid w:val="00D66683"/>
    <w:rsid w:val="00D66F0F"/>
    <w:rsid w:val="00D67AE4"/>
    <w:rsid w:val="00D72D0B"/>
    <w:rsid w:val="00D74361"/>
    <w:rsid w:val="00D767C4"/>
    <w:rsid w:val="00D821FC"/>
    <w:rsid w:val="00D914F2"/>
    <w:rsid w:val="00D9185D"/>
    <w:rsid w:val="00D92B84"/>
    <w:rsid w:val="00D9594C"/>
    <w:rsid w:val="00DA0E11"/>
    <w:rsid w:val="00DA1C69"/>
    <w:rsid w:val="00DA1F78"/>
    <w:rsid w:val="00DA494B"/>
    <w:rsid w:val="00DA4F34"/>
    <w:rsid w:val="00DB3971"/>
    <w:rsid w:val="00DB4FAB"/>
    <w:rsid w:val="00DB500E"/>
    <w:rsid w:val="00DB6B0D"/>
    <w:rsid w:val="00DB71C4"/>
    <w:rsid w:val="00DC2847"/>
    <w:rsid w:val="00DC2A35"/>
    <w:rsid w:val="00DC5D37"/>
    <w:rsid w:val="00DD1187"/>
    <w:rsid w:val="00DD27AC"/>
    <w:rsid w:val="00DD36C8"/>
    <w:rsid w:val="00DE058C"/>
    <w:rsid w:val="00DE3A6D"/>
    <w:rsid w:val="00DE407E"/>
    <w:rsid w:val="00DE522A"/>
    <w:rsid w:val="00DE5CAC"/>
    <w:rsid w:val="00DE6BE0"/>
    <w:rsid w:val="00DF0183"/>
    <w:rsid w:val="00DF1B57"/>
    <w:rsid w:val="00DF2288"/>
    <w:rsid w:val="00DF7299"/>
    <w:rsid w:val="00E02403"/>
    <w:rsid w:val="00E03572"/>
    <w:rsid w:val="00E04416"/>
    <w:rsid w:val="00E04B0E"/>
    <w:rsid w:val="00E05BDD"/>
    <w:rsid w:val="00E11098"/>
    <w:rsid w:val="00E1292D"/>
    <w:rsid w:val="00E1472B"/>
    <w:rsid w:val="00E147CF"/>
    <w:rsid w:val="00E20866"/>
    <w:rsid w:val="00E22B1C"/>
    <w:rsid w:val="00E23B1F"/>
    <w:rsid w:val="00E23CB6"/>
    <w:rsid w:val="00E25AAF"/>
    <w:rsid w:val="00E26D43"/>
    <w:rsid w:val="00E270C4"/>
    <w:rsid w:val="00E34B8C"/>
    <w:rsid w:val="00E35759"/>
    <w:rsid w:val="00E41CE8"/>
    <w:rsid w:val="00E42B08"/>
    <w:rsid w:val="00E430E1"/>
    <w:rsid w:val="00E50751"/>
    <w:rsid w:val="00E5085A"/>
    <w:rsid w:val="00E50E2C"/>
    <w:rsid w:val="00E50F6F"/>
    <w:rsid w:val="00E52F45"/>
    <w:rsid w:val="00E53E92"/>
    <w:rsid w:val="00E54360"/>
    <w:rsid w:val="00E54416"/>
    <w:rsid w:val="00E54CD4"/>
    <w:rsid w:val="00E554D8"/>
    <w:rsid w:val="00E56686"/>
    <w:rsid w:val="00E61111"/>
    <w:rsid w:val="00E62CF8"/>
    <w:rsid w:val="00E666A6"/>
    <w:rsid w:val="00E666B8"/>
    <w:rsid w:val="00E670A6"/>
    <w:rsid w:val="00E67D1C"/>
    <w:rsid w:val="00E74F98"/>
    <w:rsid w:val="00E767A9"/>
    <w:rsid w:val="00E83C60"/>
    <w:rsid w:val="00E85FB3"/>
    <w:rsid w:val="00E862EA"/>
    <w:rsid w:val="00E86B3E"/>
    <w:rsid w:val="00E86EF6"/>
    <w:rsid w:val="00E87249"/>
    <w:rsid w:val="00E9072B"/>
    <w:rsid w:val="00E9125E"/>
    <w:rsid w:val="00E92A3E"/>
    <w:rsid w:val="00E93292"/>
    <w:rsid w:val="00E9655E"/>
    <w:rsid w:val="00EA1351"/>
    <w:rsid w:val="00EA277D"/>
    <w:rsid w:val="00EB2C7F"/>
    <w:rsid w:val="00EB2EE7"/>
    <w:rsid w:val="00EB7A8D"/>
    <w:rsid w:val="00EB7F12"/>
    <w:rsid w:val="00EC12A1"/>
    <w:rsid w:val="00EC148F"/>
    <w:rsid w:val="00EC243B"/>
    <w:rsid w:val="00EC6403"/>
    <w:rsid w:val="00EC7141"/>
    <w:rsid w:val="00ED04BA"/>
    <w:rsid w:val="00ED21DA"/>
    <w:rsid w:val="00EE18EE"/>
    <w:rsid w:val="00EE4236"/>
    <w:rsid w:val="00EE4983"/>
    <w:rsid w:val="00EE4A72"/>
    <w:rsid w:val="00EE5037"/>
    <w:rsid w:val="00EE5C63"/>
    <w:rsid w:val="00EE7071"/>
    <w:rsid w:val="00EF56AF"/>
    <w:rsid w:val="00EF61B9"/>
    <w:rsid w:val="00F06F43"/>
    <w:rsid w:val="00F1043C"/>
    <w:rsid w:val="00F1344B"/>
    <w:rsid w:val="00F13770"/>
    <w:rsid w:val="00F14526"/>
    <w:rsid w:val="00F158C1"/>
    <w:rsid w:val="00F16FE1"/>
    <w:rsid w:val="00F2089C"/>
    <w:rsid w:val="00F20C4A"/>
    <w:rsid w:val="00F231CA"/>
    <w:rsid w:val="00F23EAC"/>
    <w:rsid w:val="00F247BC"/>
    <w:rsid w:val="00F260E0"/>
    <w:rsid w:val="00F313D3"/>
    <w:rsid w:val="00F32D2D"/>
    <w:rsid w:val="00F33A8C"/>
    <w:rsid w:val="00F352BB"/>
    <w:rsid w:val="00F37C5F"/>
    <w:rsid w:val="00F40DAA"/>
    <w:rsid w:val="00F43AE6"/>
    <w:rsid w:val="00F43DEF"/>
    <w:rsid w:val="00F44A7A"/>
    <w:rsid w:val="00F470D6"/>
    <w:rsid w:val="00F51D1E"/>
    <w:rsid w:val="00F51FB2"/>
    <w:rsid w:val="00F52550"/>
    <w:rsid w:val="00F543C6"/>
    <w:rsid w:val="00F5448D"/>
    <w:rsid w:val="00F576B6"/>
    <w:rsid w:val="00F5796E"/>
    <w:rsid w:val="00F64706"/>
    <w:rsid w:val="00F718B4"/>
    <w:rsid w:val="00F723B8"/>
    <w:rsid w:val="00F72606"/>
    <w:rsid w:val="00F73432"/>
    <w:rsid w:val="00F804BA"/>
    <w:rsid w:val="00F81184"/>
    <w:rsid w:val="00F82A77"/>
    <w:rsid w:val="00F8414A"/>
    <w:rsid w:val="00F93AC1"/>
    <w:rsid w:val="00F93D07"/>
    <w:rsid w:val="00FA0B9C"/>
    <w:rsid w:val="00FA11EE"/>
    <w:rsid w:val="00FA2E95"/>
    <w:rsid w:val="00FA6762"/>
    <w:rsid w:val="00FA6FF4"/>
    <w:rsid w:val="00FB3EEF"/>
    <w:rsid w:val="00FB4B08"/>
    <w:rsid w:val="00FB55FA"/>
    <w:rsid w:val="00FB5A17"/>
    <w:rsid w:val="00FB6B8D"/>
    <w:rsid w:val="00FB7760"/>
    <w:rsid w:val="00FC0B62"/>
    <w:rsid w:val="00FC3539"/>
    <w:rsid w:val="00FC3542"/>
    <w:rsid w:val="00FC4AE8"/>
    <w:rsid w:val="00FC69DE"/>
    <w:rsid w:val="00FC72D2"/>
    <w:rsid w:val="00FC7BAF"/>
    <w:rsid w:val="00FD21C7"/>
    <w:rsid w:val="00FD285F"/>
    <w:rsid w:val="00FD4A5E"/>
    <w:rsid w:val="00FD5F56"/>
    <w:rsid w:val="00FD648F"/>
    <w:rsid w:val="00FD7D93"/>
    <w:rsid w:val="00FE12D6"/>
    <w:rsid w:val="00FE3CFD"/>
    <w:rsid w:val="00FE3E8D"/>
    <w:rsid w:val="00FE516B"/>
    <w:rsid w:val="00FE55F4"/>
    <w:rsid w:val="00FE5BC6"/>
    <w:rsid w:val="00FE78C5"/>
    <w:rsid w:val="00FE7FDF"/>
    <w:rsid w:val="00FF0D52"/>
    <w:rsid w:val="00FF3B41"/>
    <w:rsid w:val="00FF5409"/>
    <w:rsid w:val="00FF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39E18-9D31-4F27-B3EC-2F904A1E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DB9"/>
    <w:pPr>
      <w:spacing w:after="0" w:line="240" w:lineRule="auto"/>
      <w:jc w:val="both"/>
    </w:pPr>
    <w:rPr>
      <w:rFonts w:ascii="Cambria" w:hAnsi="Cambria" w:cs="Calibri"/>
    </w:rPr>
  </w:style>
  <w:style w:type="paragraph" w:styleId="Heading1">
    <w:name w:val="heading 1"/>
    <w:basedOn w:val="Normal"/>
    <w:next w:val="Normal"/>
    <w:link w:val="Heading1Char"/>
    <w:uiPriority w:val="9"/>
    <w:qFormat/>
    <w:rsid w:val="005313BF"/>
    <w:pPr>
      <w:keepNext/>
      <w:keepLines/>
      <w:numPr>
        <w:numId w:val="21"/>
      </w:numPr>
      <w:spacing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A7A"/>
    <w:pPr>
      <w:keepNext/>
      <w:keepLines/>
      <w:numPr>
        <w:ilvl w:val="1"/>
        <w:numId w:val="21"/>
      </w:numPr>
      <w:spacing w:line="360" w:lineRule="auto"/>
      <w:outlineLvl w:val="1"/>
    </w:pPr>
    <w:rPr>
      <w:rFonts w:cs="Times New Roman"/>
      <w:b/>
      <w:bCs/>
      <w:color w:val="1F497D" w:themeColor="text2"/>
      <w:sz w:val="26"/>
      <w:szCs w:val="26"/>
    </w:rPr>
  </w:style>
  <w:style w:type="paragraph" w:styleId="Heading3">
    <w:name w:val="heading 3"/>
    <w:basedOn w:val="Normal"/>
    <w:next w:val="Normal"/>
    <w:link w:val="Heading3Char"/>
    <w:uiPriority w:val="9"/>
    <w:unhideWhenUsed/>
    <w:qFormat/>
    <w:rsid w:val="005313BF"/>
    <w:pPr>
      <w:keepNext/>
      <w:keepLines/>
      <w:numPr>
        <w:ilvl w:val="2"/>
        <w:numId w:val="21"/>
      </w:numPr>
      <w:spacing w:line="360" w:lineRule="auto"/>
      <w:ind w:left="1080"/>
      <w:outlineLvl w:val="2"/>
    </w:pPr>
    <w:rPr>
      <w:rFonts w:asciiTheme="majorHAnsi" w:eastAsiaTheme="majorEastAsia" w:hAnsiTheme="majorHAnsi" w:cstheme="majorBidi"/>
      <w:b/>
      <w:bCs/>
      <w:color w:val="1F497D" w:themeColor="text2"/>
      <w:sz w:val="25"/>
    </w:rPr>
  </w:style>
  <w:style w:type="paragraph" w:styleId="Heading4">
    <w:name w:val="heading 4"/>
    <w:basedOn w:val="Normal"/>
    <w:next w:val="Normal"/>
    <w:link w:val="Heading4Char"/>
    <w:autoRedefine/>
    <w:uiPriority w:val="9"/>
    <w:unhideWhenUsed/>
    <w:qFormat/>
    <w:rsid w:val="005A3F0C"/>
    <w:pPr>
      <w:keepNext/>
      <w:keepLines/>
      <w:numPr>
        <w:ilvl w:val="3"/>
        <w:numId w:val="21"/>
      </w:numPr>
      <w:spacing w:line="360" w:lineRule="auto"/>
      <w:outlineLvl w:val="3"/>
    </w:pPr>
    <w:rPr>
      <w:rFonts w:eastAsiaTheme="majorEastAsia" w:cstheme="majorBidi"/>
      <w:b/>
      <w:bCs/>
      <w:iCs/>
      <w:color w:val="1F497D" w:themeColor="text2"/>
      <w:sz w:val="24"/>
    </w:rPr>
  </w:style>
  <w:style w:type="paragraph" w:styleId="Heading5">
    <w:name w:val="heading 5"/>
    <w:basedOn w:val="Normal"/>
    <w:next w:val="Normal"/>
    <w:link w:val="Heading5Char"/>
    <w:uiPriority w:val="9"/>
    <w:unhideWhenUsed/>
    <w:qFormat/>
    <w:rsid w:val="005A3F0C"/>
    <w:pPr>
      <w:keepNext/>
      <w:keepLines/>
      <w:numPr>
        <w:ilvl w:val="4"/>
        <w:numId w:val="21"/>
      </w:numPr>
      <w:spacing w:line="360" w:lineRule="auto"/>
      <w:outlineLvl w:val="4"/>
    </w:pPr>
    <w:rPr>
      <w:rFonts w:eastAsiaTheme="majorEastAsia" w:cstheme="majorBidi"/>
      <w:b/>
      <w:color w:val="1F497D" w:themeColor="text2"/>
      <w:sz w:val="24"/>
    </w:rPr>
  </w:style>
  <w:style w:type="paragraph" w:styleId="Heading6">
    <w:name w:val="heading 6"/>
    <w:basedOn w:val="Normal"/>
    <w:next w:val="Normal"/>
    <w:link w:val="Heading6Char"/>
    <w:uiPriority w:val="9"/>
    <w:unhideWhenUsed/>
    <w:qFormat/>
    <w:rsid w:val="005A3F0C"/>
    <w:pPr>
      <w:keepNext/>
      <w:keepLines/>
      <w:numPr>
        <w:ilvl w:val="5"/>
        <w:numId w:val="21"/>
      </w:numPr>
      <w:spacing w:line="360" w:lineRule="auto"/>
      <w:outlineLvl w:val="5"/>
    </w:pPr>
    <w:rPr>
      <w:rFonts w:asciiTheme="majorHAnsi" w:eastAsiaTheme="majorEastAsia" w:hAnsiTheme="majorHAnsi" w:cstheme="majorBidi"/>
      <w:b/>
      <w:iCs/>
      <w:color w:val="1F497D" w:themeColor="text2"/>
      <w:sz w:val="24"/>
    </w:rPr>
  </w:style>
  <w:style w:type="paragraph" w:styleId="Heading7">
    <w:name w:val="heading 7"/>
    <w:basedOn w:val="Normal"/>
    <w:next w:val="Normal"/>
    <w:link w:val="Heading7Char"/>
    <w:uiPriority w:val="9"/>
    <w:unhideWhenUsed/>
    <w:qFormat/>
    <w:rsid w:val="005A3F0C"/>
    <w:pPr>
      <w:keepNext/>
      <w:keepLines/>
      <w:numPr>
        <w:ilvl w:val="6"/>
        <w:numId w:val="21"/>
      </w:numPr>
      <w:spacing w:line="360" w:lineRule="auto"/>
      <w:outlineLvl w:val="6"/>
    </w:pPr>
    <w:rPr>
      <w:rFonts w:eastAsiaTheme="majorEastAsia" w:cstheme="majorBidi"/>
      <w:b/>
      <w:iCs/>
      <w:color w:val="1F497D" w:themeColor="text2"/>
      <w:sz w:val="24"/>
    </w:rPr>
  </w:style>
  <w:style w:type="paragraph" w:styleId="Heading8">
    <w:name w:val="heading 8"/>
    <w:basedOn w:val="Normal"/>
    <w:next w:val="Normal"/>
    <w:link w:val="Heading8Char"/>
    <w:uiPriority w:val="9"/>
    <w:unhideWhenUsed/>
    <w:qFormat/>
    <w:rsid w:val="009E1BBC"/>
    <w:pPr>
      <w:keepNext/>
      <w:keepLines/>
      <w:numPr>
        <w:ilvl w:val="7"/>
        <w:numId w:val="21"/>
      </w:numPr>
      <w:spacing w:line="360" w:lineRule="auto"/>
      <w:outlineLvl w:val="7"/>
    </w:pPr>
    <w:rPr>
      <w:rFonts w:eastAsiaTheme="majorEastAsia" w:cstheme="majorBidi"/>
      <w:b/>
      <w:color w:val="1F497D" w:themeColor="text2"/>
      <w:sz w:val="24"/>
      <w:szCs w:val="20"/>
    </w:rPr>
  </w:style>
  <w:style w:type="paragraph" w:styleId="Heading9">
    <w:name w:val="heading 9"/>
    <w:basedOn w:val="Normal"/>
    <w:next w:val="Normal"/>
    <w:link w:val="Heading9Char"/>
    <w:uiPriority w:val="9"/>
    <w:unhideWhenUsed/>
    <w:qFormat/>
    <w:rsid w:val="009E1BBC"/>
    <w:pPr>
      <w:keepNext/>
      <w:keepLines/>
      <w:numPr>
        <w:ilvl w:val="8"/>
        <w:numId w:val="21"/>
      </w:numPr>
      <w:spacing w:line="360" w:lineRule="auto"/>
      <w:outlineLvl w:val="8"/>
    </w:pPr>
    <w:rPr>
      <w:rFonts w:eastAsiaTheme="majorEastAsia" w:cstheme="majorBidi"/>
      <w:b/>
      <w:iCs/>
      <w:color w:val="1F497D" w:themeColor="text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A7A"/>
    <w:rPr>
      <w:rFonts w:ascii="Cambria" w:hAnsi="Cambria" w:cs="Times New Roman"/>
      <w:b/>
      <w:bCs/>
      <w:color w:val="1F497D" w:themeColor="text2"/>
      <w:sz w:val="26"/>
      <w:szCs w:val="26"/>
    </w:rPr>
  </w:style>
  <w:style w:type="paragraph" w:styleId="ListParagraph">
    <w:name w:val="List Paragraph"/>
    <w:basedOn w:val="Normal"/>
    <w:link w:val="ListParagraphChar"/>
    <w:uiPriority w:val="34"/>
    <w:qFormat/>
    <w:rsid w:val="00F723B8"/>
    <w:pPr>
      <w:spacing w:after="200" w:line="276" w:lineRule="auto"/>
      <w:ind w:left="720"/>
      <w:contextualSpacing/>
    </w:pPr>
  </w:style>
  <w:style w:type="character" w:customStyle="1" w:styleId="Heading1Char">
    <w:name w:val="Heading 1 Char"/>
    <w:basedOn w:val="DefaultParagraphFont"/>
    <w:link w:val="Heading1"/>
    <w:uiPriority w:val="9"/>
    <w:rsid w:val="005313B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313BF"/>
    <w:rPr>
      <w:rFonts w:asciiTheme="majorHAnsi" w:eastAsiaTheme="majorEastAsia" w:hAnsiTheme="majorHAnsi" w:cstheme="majorBidi"/>
      <w:b/>
      <w:bCs/>
      <w:color w:val="1F497D" w:themeColor="text2"/>
      <w:sz w:val="25"/>
    </w:rPr>
  </w:style>
  <w:style w:type="character" w:customStyle="1" w:styleId="Heading4Char">
    <w:name w:val="Heading 4 Char"/>
    <w:basedOn w:val="DefaultParagraphFont"/>
    <w:link w:val="Heading4"/>
    <w:uiPriority w:val="9"/>
    <w:rsid w:val="005A3F0C"/>
    <w:rPr>
      <w:rFonts w:ascii="Cambria" w:eastAsiaTheme="majorEastAsia" w:hAnsi="Cambria" w:cstheme="majorBidi"/>
      <w:b/>
      <w:bCs/>
      <w:iCs/>
      <w:color w:val="1F497D" w:themeColor="text2"/>
      <w:sz w:val="24"/>
    </w:rPr>
  </w:style>
  <w:style w:type="character" w:customStyle="1" w:styleId="Heading5Char">
    <w:name w:val="Heading 5 Char"/>
    <w:basedOn w:val="DefaultParagraphFont"/>
    <w:link w:val="Heading5"/>
    <w:uiPriority w:val="9"/>
    <w:rsid w:val="005A3F0C"/>
    <w:rPr>
      <w:rFonts w:ascii="Cambria" w:eastAsiaTheme="majorEastAsia" w:hAnsi="Cambria" w:cstheme="majorBidi"/>
      <w:b/>
      <w:color w:val="1F497D" w:themeColor="text2"/>
      <w:sz w:val="24"/>
    </w:rPr>
  </w:style>
  <w:style w:type="character" w:customStyle="1" w:styleId="Heading6Char">
    <w:name w:val="Heading 6 Char"/>
    <w:basedOn w:val="DefaultParagraphFont"/>
    <w:link w:val="Heading6"/>
    <w:uiPriority w:val="9"/>
    <w:rsid w:val="005A3F0C"/>
    <w:rPr>
      <w:rFonts w:asciiTheme="majorHAnsi" w:eastAsiaTheme="majorEastAsia" w:hAnsiTheme="majorHAnsi" w:cstheme="majorBidi"/>
      <w:b/>
      <w:iCs/>
      <w:color w:val="1F497D" w:themeColor="text2"/>
      <w:sz w:val="24"/>
    </w:rPr>
  </w:style>
  <w:style w:type="character" w:customStyle="1" w:styleId="Heading7Char">
    <w:name w:val="Heading 7 Char"/>
    <w:basedOn w:val="DefaultParagraphFont"/>
    <w:link w:val="Heading7"/>
    <w:uiPriority w:val="9"/>
    <w:rsid w:val="005A3F0C"/>
    <w:rPr>
      <w:rFonts w:ascii="Cambria" w:eastAsiaTheme="majorEastAsia" w:hAnsi="Cambria" w:cstheme="majorBidi"/>
      <w:b/>
      <w:iCs/>
      <w:color w:val="1F497D" w:themeColor="text2"/>
      <w:sz w:val="24"/>
    </w:rPr>
  </w:style>
  <w:style w:type="paragraph" w:styleId="Caption">
    <w:name w:val="caption"/>
    <w:basedOn w:val="Normal"/>
    <w:next w:val="Normal"/>
    <w:uiPriority w:val="35"/>
    <w:unhideWhenUsed/>
    <w:qFormat/>
    <w:rsid w:val="00F723B8"/>
    <w:rPr>
      <w:rFonts w:cstheme="minorBidi"/>
      <w:b/>
      <w:bCs/>
      <w:sz w:val="20"/>
      <w:szCs w:val="18"/>
    </w:rPr>
  </w:style>
  <w:style w:type="table" w:customStyle="1" w:styleId="Style1">
    <w:name w:val="Style1"/>
    <w:basedOn w:val="TableNormal"/>
    <w:uiPriority w:val="99"/>
    <w:qFormat/>
    <w:rsid w:val="00F723B8"/>
    <w:pPr>
      <w:spacing w:after="0" w:line="240" w:lineRule="auto"/>
    </w:pPr>
    <w:rPr>
      <w:rFonts w:ascii="Calibri" w:eastAsia="Times New Roman" w:hAnsi="Calibri" w:cs="Times New Roman"/>
      <w:sz w:val="20"/>
      <w:szCs w:val="20"/>
    </w:rPr>
    <w:tblPr>
      <w:tblInd w:w="0" w:type="dxa"/>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i/>
        <w:u w:val="none"/>
      </w:rPr>
      <w:tblPr/>
      <w:tcPr>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DBE5F1" w:themeFill="accent1" w:themeFillTint="33"/>
      </w:tcPr>
    </w:tblStylePr>
    <w:tblStylePr w:type="firstCol">
      <w:rPr>
        <w:b/>
      </w:rPr>
    </w:tblStylePr>
  </w:style>
  <w:style w:type="character" w:styleId="Hyperlink">
    <w:name w:val="Hyperlink"/>
    <w:uiPriority w:val="99"/>
    <w:rsid w:val="00F723B8"/>
    <w:rPr>
      <w:rFonts w:cs="Times New Roman"/>
      <w:color w:val="0000FF"/>
      <w:u w:val="single"/>
    </w:rPr>
  </w:style>
  <w:style w:type="character" w:customStyle="1" w:styleId="ListParagraphChar">
    <w:name w:val="List Paragraph Char"/>
    <w:link w:val="ListParagraph"/>
    <w:uiPriority w:val="99"/>
    <w:rsid w:val="00F723B8"/>
    <w:rPr>
      <w:rFonts w:ascii="Calibri" w:hAnsi="Calibri" w:cs="Calibri"/>
    </w:rPr>
  </w:style>
  <w:style w:type="paragraph" w:styleId="BalloonText">
    <w:name w:val="Balloon Text"/>
    <w:basedOn w:val="Normal"/>
    <w:link w:val="BalloonTextChar"/>
    <w:uiPriority w:val="99"/>
    <w:semiHidden/>
    <w:unhideWhenUsed/>
    <w:rsid w:val="00F723B8"/>
    <w:rPr>
      <w:rFonts w:ascii="Tahoma" w:hAnsi="Tahoma" w:cs="Tahoma"/>
      <w:sz w:val="16"/>
      <w:szCs w:val="16"/>
    </w:rPr>
  </w:style>
  <w:style w:type="character" w:customStyle="1" w:styleId="BalloonTextChar">
    <w:name w:val="Balloon Text Char"/>
    <w:basedOn w:val="DefaultParagraphFont"/>
    <w:link w:val="BalloonText"/>
    <w:uiPriority w:val="99"/>
    <w:semiHidden/>
    <w:rsid w:val="00F723B8"/>
    <w:rPr>
      <w:rFonts w:ascii="Tahoma" w:hAnsi="Tahoma" w:cs="Tahoma"/>
      <w:sz w:val="16"/>
      <w:szCs w:val="16"/>
    </w:rPr>
  </w:style>
  <w:style w:type="paragraph" w:styleId="NormalWeb">
    <w:name w:val="Normal (Web)"/>
    <w:basedOn w:val="Normal"/>
    <w:uiPriority w:val="99"/>
    <w:semiHidden/>
    <w:unhideWhenUsed/>
    <w:rsid w:val="00992D03"/>
    <w:pPr>
      <w:spacing w:before="100" w:beforeAutospacing="1" w:after="100" w:afterAutospacing="1"/>
    </w:pPr>
    <w:rPr>
      <w:rFonts w:ascii="Times New Roman" w:eastAsiaTheme="minorEastAsia" w:hAnsi="Times New Roman" w:cs="Times New Roman"/>
      <w:sz w:val="24"/>
      <w:szCs w:val="24"/>
    </w:rPr>
  </w:style>
  <w:style w:type="paragraph" w:styleId="NoSpacing">
    <w:name w:val="No Spacing"/>
    <w:uiPriority w:val="1"/>
    <w:qFormat/>
    <w:rsid w:val="00992D03"/>
    <w:pPr>
      <w:spacing w:after="0" w:line="240" w:lineRule="auto"/>
    </w:pPr>
  </w:style>
  <w:style w:type="table" w:styleId="LightGrid-Accent1">
    <w:name w:val="Light Grid Accent 1"/>
    <w:basedOn w:val="TableNormal"/>
    <w:uiPriority w:val="62"/>
    <w:rsid w:val="00992D0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92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92D03"/>
    <w:pPr>
      <w:spacing w:line="276" w:lineRule="auto"/>
      <w:outlineLvl w:val="9"/>
    </w:pPr>
    <w:rPr>
      <w:lang w:eastAsia="ja-JP"/>
    </w:rPr>
  </w:style>
  <w:style w:type="paragraph" w:styleId="TOC1">
    <w:name w:val="toc 1"/>
    <w:basedOn w:val="Normal"/>
    <w:next w:val="Normal"/>
    <w:autoRedefine/>
    <w:uiPriority w:val="39"/>
    <w:unhideWhenUsed/>
    <w:rsid w:val="00E666B8"/>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121DB9"/>
    <w:pPr>
      <w:spacing w:before="120"/>
      <w:ind w:left="220"/>
      <w:jc w:val="left"/>
    </w:pPr>
    <w:rPr>
      <w:rFonts w:asciiTheme="minorHAnsi" w:hAnsiTheme="minorHAnsi" w:cstheme="minorHAnsi"/>
      <w:b/>
      <w:bCs/>
    </w:rPr>
  </w:style>
  <w:style w:type="paragraph" w:styleId="TOC3">
    <w:name w:val="toc 3"/>
    <w:basedOn w:val="Normal"/>
    <w:next w:val="Normal"/>
    <w:autoRedefine/>
    <w:uiPriority w:val="39"/>
    <w:unhideWhenUsed/>
    <w:rsid w:val="00121DB9"/>
    <w:pPr>
      <w:ind w:left="4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121DB9"/>
    <w:pPr>
      <w:ind w:left="660"/>
      <w:jc w:val="left"/>
    </w:pPr>
    <w:rPr>
      <w:rFonts w:asciiTheme="minorHAnsi" w:hAnsiTheme="minorHAnsi" w:cstheme="minorHAnsi"/>
      <w:sz w:val="20"/>
      <w:szCs w:val="20"/>
    </w:rPr>
  </w:style>
  <w:style w:type="paragraph" w:customStyle="1" w:styleId="Headingl7">
    <w:name w:val="Heading l7"/>
    <w:basedOn w:val="Heading6"/>
    <w:next w:val="Normal"/>
    <w:link w:val="Headingl7Char"/>
    <w:qFormat/>
    <w:rsid w:val="00992D03"/>
    <w:pPr>
      <w:numPr>
        <w:ilvl w:val="0"/>
        <w:numId w:val="0"/>
      </w:numPr>
      <w:spacing w:line="276" w:lineRule="auto"/>
      <w:ind w:left="5760" w:hanging="180"/>
    </w:pPr>
    <w:rPr>
      <w:rFonts w:ascii="Cambria" w:eastAsia="Times New Roman" w:hAnsi="Cambria" w:cs="Times New Roman"/>
      <w:b w:val="0"/>
      <w:color w:val="365F91"/>
      <w:kern w:val="32"/>
      <w:szCs w:val="28"/>
    </w:rPr>
  </w:style>
  <w:style w:type="paragraph" w:styleId="TOC5">
    <w:name w:val="toc 5"/>
    <w:basedOn w:val="Normal"/>
    <w:next w:val="Normal"/>
    <w:autoRedefine/>
    <w:uiPriority w:val="39"/>
    <w:unhideWhenUsed/>
    <w:rsid w:val="00121DB9"/>
    <w:pPr>
      <w:ind w:left="8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992D03"/>
    <w:pPr>
      <w:ind w:left="1100"/>
      <w:jc w:val="left"/>
    </w:pPr>
    <w:rPr>
      <w:rFonts w:asciiTheme="minorHAnsi" w:hAnsiTheme="minorHAnsi" w:cstheme="minorHAnsi"/>
      <w:sz w:val="20"/>
      <w:szCs w:val="20"/>
    </w:rPr>
  </w:style>
  <w:style w:type="character" w:customStyle="1" w:styleId="apple-converted-space">
    <w:name w:val="apple-converted-space"/>
    <w:basedOn w:val="DefaultParagraphFont"/>
    <w:rsid w:val="00992D03"/>
  </w:style>
  <w:style w:type="paragraph" w:styleId="TOC7">
    <w:name w:val="toc 7"/>
    <w:basedOn w:val="Normal"/>
    <w:next w:val="Normal"/>
    <w:autoRedefine/>
    <w:uiPriority w:val="39"/>
    <w:unhideWhenUsed/>
    <w:rsid w:val="00992D03"/>
    <w:pPr>
      <w:ind w:left="1320"/>
      <w:jc w:val="left"/>
    </w:pPr>
    <w:rPr>
      <w:rFonts w:asciiTheme="minorHAnsi" w:hAnsiTheme="minorHAnsi" w:cstheme="minorHAnsi"/>
      <w:sz w:val="20"/>
      <w:szCs w:val="20"/>
    </w:rPr>
  </w:style>
  <w:style w:type="character" w:styleId="CommentReference">
    <w:name w:val="annotation reference"/>
    <w:basedOn w:val="DefaultParagraphFont"/>
    <w:uiPriority w:val="99"/>
    <w:semiHidden/>
    <w:unhideWhenUsed/>
    <w:rsid w:val="00992D03"/>
    <w:rPr>
      <w:sz w:val="16"/>
      <w:szCs w:val="16"/>
    </w:rPr>
  </w:style>
  <w:style w:type="paragraph" w:styleId="CommentText">
    <w:name w:val="annotation text"/>
    <w:basedOn w:val="Normal"/>
    <w:link w:val="CommentTextChar"/>
    <w:uiPriority w:val="99"/>
    <w:semiHidden/>
    <w:unhideWhenUsed/>
    <w:rsid w:val="00992D03"/>
    <w:rPr>
      <w:rFonts w:cstheme="minorBidi"/>
      <w:sz w:val="20"/>
      <w:szCs w:val="20"/>
    </w:rPr>
  </w:style>
  <w:style w:type="character" w:customStyle="1" w:styleId="CommentTextChar">
    <w:name w:val="Comment Text Char"/>
    <w:basedOn w:val="DefaultParagraphFont"/>
    <w:link w:val="CommentText"/>
    <w:uiPriority w:val="99"/>
    <w:semiHidden/>
    <w:rsid w:val="00992D03"/>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92D03"/>
    <w:rPr>
      <w:b/>
      <w:bCs/>
    </w:rPr>
  </w:style>
  <w:style w:type="character" w:customStyle="1" w:styleId="CommentSubjectChar">
    <w:name w:val="Comment Subject Char"/>
    <w:basedOn w:val="CommentTextChar"/>
    <w:link w:val="CommentSubject"/>
    <w:uiPriority w:val="99"/>
    <w:semiHidden/>
    <w:rsid w:val="00992D03"/>
    <w:rPr>
      <w:rFonts w:ascii="Calibri" w:hAnsi="Calibri"/>
      <w:b/>
      <w:bCs/>
      <w:sz w:val="20"/>
      <w:szCs w:val="20"/>
    </w:rPr>
  </w:style>
  <w:style w:type="character" w:styleId="FollowedHyperlink">
    <w:name w:val="FollowedHyperlink"/>
    <w:basedOn w:val="DefaultParagraphFont"/>
    <w:uiPriority w:val="99"/>
    <w:semiHidden/>
    <w:unhideWhenUsed/>
    <w:rsid w:val="002D3C12"/>
    <w:rPr>
      <w:color w:val="800080" w:themeColor="followedHyperlink"/>
      <w:u w:val="single"/>
    </w:rPr>
  </w:style>
  <w:style w:type="paragraph" w:styleId="TOC8">
    <w:name w:val="toc 8"/>
    <w:basedOn w:val="Normal"/>
    <w:next w:val="Normal"/>
    <w:autoRedefine/>
    <w:uiPriority w:val="39"/>
    <w:unhideWhenUsed/>
    <w:rsid w:val="002D3C12"/>
    <w:pPr>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2D3C12"/>
    <w:pPr>
      <w:ind w:left="1760"/>
      <w:jc w:val="left"/>
    </w:pPr>
    <w:rPr>
      <w:rFonts w:asciiTheme="minorHAnsi" w:hAnsiTheme="minorHAnsi" w:cstheme="minorHAnsi"/>
      <w:sz w:val="20"/>
      <w:szCs w:val="20"/>
    </w:rPr>
  </w:style>
  <w:style w:type="paragraph" w:styleId="Header">
    <w:name w:val="header"/>
    <w:basedOn w:val="Normal"/>
    <w:link w:val="HeaderChar"/>
    <w:uiPriority w:val="99"/>
    <w:unhideWhenUsed/>
    <w:rsid w:val="00C147D9"/>
    <w:pPr>
      <w:tabs>
        <w:tab w:val="center" w:pos="4680"/>
        <w:tab w:val="right" w:pos="9360"/>
      </w:tabs>
    </w:pPr>
  </w:style>
  <w:style w:type="character" w:customStyle="1" w:styleId="HeaderChar">
    <w:name w:val="Header Char"/>
    <w:basedOn w:val="DefaultParagraphFont"/>
    <w:link w:val="Header"/>
    <w:uiPriority w:val="99"/>
    <w:rsid w:val="00C147D9"/>
    <w:rPr>
      <w:rFonts w:ascii="Calibri" w:hAnsi="Calibri" w:cs="Calibri"/>
    </w:rPr>
  </w:style>
  <w:style w:type="paragraph" w:styleId="Footer">
    <w:name w:val="footer"/>
    <w:basedOn w:val="Normal"/>
    <w:link w:val="FooterChar"/>
    <w:uiPriority w:val="99"/>
    <w:unhideWhenUsed/>
    <w:rsid w:val="00C147D9"/>
    <w:pPr>
      <w:tabs>
        <w:tab w:val="center" w:pos="4680"/>
        <w:tab w:val="right" w:pos="9360"/>
      </w:tabs>
    </w:pPr>
  </w:style>
  <w:style w:type="character" w:customStyle="1" w:styleId="FooterChar">
    <w:name w:val="Footer Char"/>
    <w:basedOn w:val="DefaultParagraphFont"/>
    <w:link w:val="Footer"/>
    <w:uiPriority w:val="99"/>
    <w:rsid w:val="00C147D9"/>
    <w:rPr>
      <w:rFonts w:ascii="Calibri" w:hAnsi="Calibri" w:cs="Calibri"/>
    </w:rPr>
  </w:style>
  <w:style w:type="character" w:customStyle="1" w:styleId="Heading8Char">
    <w:name w:val="Heading 8 Char"/>
    <w:basedOn w:val="DefaultParagraphFont"/>
    <w:link w:val="Heading8"/>
    <w:uiPriority w:val="9"/>
    <w:rsid w:val="009E1BBC"/>
    <w:rPr>
      <w:rFonts w:ascii="Cambria" w:eastAsiaTheme="majorEastAsia" w:hAnsi="Cambria" w:cstheme="majorBidi"/>
      <w:b/>
      <w:color w:val="1F497D" w:themeColor="text2"/>
      <w:sz w:val="24"/>
      <w:szCs w:val="20"/>
    </w:rPr>
  </w:style>
  <w:style w:type="character" w:customStyle="1" w:styleId="Heading9Char">
    <w:name w:val="Heading 9 Char"/>
    <w:basedOn w:val="DefaultParagraphFont"/>
    <w:link w:val="Heading9"/>
    <w:uiPriority w:val="9"/>
    <w:rsid w:val="009E1BBC"/>
    <w:rPr>
      <w:rFonts w:ascii="Cambria" w:eastAsiaTheme="majorEastAsia" w:hAnsi="Cambria" w:cstheme="majorBidi"/>
      <w:b/>
      <w:iCs/>
      <w:color w:val="1F497D" w:themeColor="text2"/>
      <w:sz w:val="24"/>
      <w:szCs w:val="20"/>
    </w:rPr>
  </w:style>
  <w:style w:type="paragraph" w:customStyle="1" w:styleId="Titlepagetext">
    <w:name w:val="Title page text"/>
    <w:basedOn w:val="Normal"/>
    <w:rsid w:val="009E5F19"/>
    <w:pPr>
      <w:spacing w:before="120" w:after="120"/>
      <w:ind w:left="3413"/>
    </w:pPr>
    <w:rPr>
      <w:rFonts w:ascii="Book Antiqua" w:eastAsia="Times New Roman" w:hAnsi="Book Antiqua" w:cs="Times New Roman"/>
      <w:sz w:val="48"/>
      <w:szCs w:val="20"/>
    </w:rPr>
  </w:style>
  <w:style w:type="character" w:customStyle="1" w:styleId="Headingl7Char">
    <w:name w:val="Heading l7 Char"/>
    <w:basedOn w:val="Heading6Char"/>
    <w:link w:val="Headingl7"/>
    <w:rsid w:val="00023C3F"/>
    <w:rPr>
      <w:rFonts w:ascii="Cambria" w:eastAsia="Times New Roman" w:hAnsi="Cambria" w:cs="Times New Roman"/>
      <w:b w:val="0"/>
      <w:iCs/>
      <w:color w:val="365F91"/>
      <w:kern w:val="32"/>
      <w:sz w:val="24"/>
      <w:szCs w:val="28"/>
    </w:rPr>
  </w:style>
  <w:style w:type="paragraph" w:customStyle="1" w:styleId="Help41">
    <w:name w:val="Help 4 (1)"/>
    <w:basedOn w:val="Heading5"/>
    <w:qFormat/>
    <w:rsid w:val="005D367A"/>
    <w:pPr>
      <w:keepNext w:val="0"/>
      <w:keepLines w:val="0"/>
      <w:numPr>
        <w:ilvl w:val="0"/>
        <w:numId w:val="11"/>
      </w:numPr>
      <w:spacing w:line="276" w:lineRule="auto"/>
    </w:pPr>
    <w:rPr>
      <w:rFonts w:eastAsia="Times New Roman" w:cs="Times New Roman"/>
      <w:bCs/>
      <w:iCs/>
      <w:color w:val="auto"/>
      <w:sz w:val="23"/>
      <w:szCs w:val="23"/>
    </w:rPr>
  </w:style>
  <w:style w:type="numbering" w:customStyle="1" w:styleId="Headings">
    <w:name w:val="Headings"/>
    <w:uiPriority w:val="99"/>
    <w:rsid w:val="00FC69DE"/>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872756">
      <w:bodyDiv w:val="1"/>
      <w:marLeft w:val="0"/>
      <w:marRight w:val="0"/>
      <w:marTop w:val="0"/>
      <w:marBottom w:val="0"/>
      <w:divBdr>
        <w:top w:val="none" w:sz="0" w:space="0" w:color="auto"/>
        <w:left w:val="none" w:sz="0" w:space="0" w:color="auto"/>
        <w:bottom w:val="none" w:sz="0" w:space="0" w:color="auto"/>
        <w:right w:val="none" w:sz="0" w:space="0" w:color="auto"/>
      </w:divBdr>
    </w:div>
    <w:div w:id="546919480">
      <w:bodyDiv w:val="1"/>
      <w:marLeft w:val="0"/>
      <w:marRight w:val="0"/>
      <w:marTop w:val="0"/>
      <w:marBottom w:val="0"/>
      <w:divBdr>
        <w:top w:val="none" w:sz="0" w:space="0" w:color="auto"/>
        <w:left w:val="none" w:sz="0" w:space="0" w:color="auto"/>
        <w:bottom w:val="none" w:sz="0" w:space="0" w:color="auto"/>
        <w:right w:val="none" w:sz="0" w:space="0" w:color="auto"/>
      </w:divBdr>
    </w:div>
    <w:div w:id="565456612">
      <w:bodyDiv w:val="1"/>
      <w:marLeft w:val="0"/>
      <w:marRight w:val="0"/>
      <w:marTop w:val="0"/>
      <w:marBottom w:val="0"/>
      <w:divBdr>
        <w:top w:val="none" w:sz="0" w:space="0" w:color="auto"/>
        <w:left w:val="none" w:sz="0" w:space="0" w:color="auto"/>
        <w:bottom w:val="none" w:sz="0" w:space="0" w:color="auto"/>
        <w:right w:val="none" w:sz="0" w:space="0" w:color="auto"/>
      </w:divBdr>
    </w:div>
    <w:div w:id="947355439">
      <w:bodyDiv w:val="1"/>
      <w:marLeft w:val="0"/>
      <w:marRight w:val="0"/>
      <w:marTop w:val="0"/>
      <w:marBottom w:val="0"/>
      <w:divBdr>
        <w:top w:val="none" w:sz="0" w:space="0" w:color="auto"/>
        <w:left w:val="none" w:sz="0" w:space="0" w:color="auto"/>
        <w:bottom w:val="none" w:sz="0" w:space="0" w:color="auto"/>
        <w:right w:val="none" w:sz="0" w:space="0" w:color="auto"/>
      </w:divBdr>
    </w:div>
    <w:div w:id="1569925980">
      <w:bodyDiv w:val="1"/>
      <w:marLeft w:val="0"/>
      <w:marRight w:val="0"/>
      <w:marTop w:val="0"/>
      <w:marBottom w:val="0"/>
      <w:divBdr>
        <w:top w:val="none" w:sz="0" w:space="0" w:color="auto"/>
        <w:left w:val="none" w:sz="0" w:space="0" w:color="auto"/>
        <w:bottom w:val="none" w:sz="0" w:space="0" w:color="auto"/>
        <w:right w:val="none" w:sz="0" w:space="0" w:color="auto"/>
      </w:divBdr>
    </w:div>
    <w:div w:id="213583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1.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a.DPCS\Desktop\Technical%20Document%20Review\Template%20Document%20for%20Develo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57BAE-A075-4CF4-986B-5CE0325C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Document for Developer</Template>
  <TotalTime>2443</TotalTime>
  <Pages>1</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 Shrestha</dc:creator>
  <cp:lastModifiedBy>Promila Limbu</cp:lastModifiedBy>
  <cp:revision>7</cp:revision>
  <dcterms:created xsi:type="dcterms:W3CDTF">2013-11-08T05:16:00Z</dcterms:created>
  <dcterms:modified xsi:type="dcterms:W3CDTF">2014-08-01T10:09:00Z</dcterms:modified>
</cp:coreProperties>
</file>